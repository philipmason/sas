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2CC78B" w14:textId="77777777" w:rsidR="0030406D" w:rsidRDefault="0030406D" w:rsidP="00D053C8">
      <w:pPr>
        <w:pStyle w:val="PaperNumber"/>
        <w:keepNext/>
      </w:pPr>
      <w:r w:rsidRPr="0030406D">
        <w:t xml:space="preserve">Paper </w:t>
      </w:r>
      <w:r w:rsidR="00FE0AA5">
        <w:t>257-</w:t>
      </w:r>
      <w:r w:rsidR="00265945">
        <w:t>20</w:t>
      </w:r>
      <w:r w:rsidR="00BD63CF">
        <w:t>1</w:t>
      </w:r>
      <w:r w:rsidR="00D61D89">
        <w:t>1</w:t>
      </w:r>
    </w:p>
    <w:p w14:paraId="77F00EE9" w14:textId="77777777" w:rsidR="0030406D" w:rsidRPr="00FE0AA5" w:rsidRDefault="00FE0AA5" w:rsidP="00D053C8">
      <w:pPr>
        <w:pStyle w:val="StylePaperTitleArial12pt"/>
        <w:keepNext/>
        <w:rPr>
          <w:rFonts w:cs="Arial"/>
        </w:rPr>
      </w:pPr>
      <w:r w:rsidRPr="00FE0AA5">
        <w:rPr>
          <w:rFonts w:cs="Arial"/>
          <w:bCs w:val="0"/>
          <w:color w:val="0B2B54"/>
          <w:szCs w:val="28"/>
        </w:rPr>
        <w:t xml:space="preserve">Using SAS® Stored Processes with </w:t>
      </w:r>
      <w:r w:rsidR="00327BC0">
        <w:rPr>
          <w:rFonts w:cs="Arial"/>
          <w:bCs w:val="0"/>
          <w:color w:val="0B2B54"/>
          <w:szCs w:val="28"/>
        </w:rPr>
        <w:t>JavaScript</w:t>
      </w:r>
      <w:r w:rsidRPr="00FE0AA5">
        <w:rPr>
          <w:rFonts w:cs="Arial"/>
          <w:bCs w:val="0"/>
          <w:color w:val="0B2B54"/>
          <w:szCs w:val="28"/>
        </w:rPr>
        <w:t xml:space="preserve"> and Flash to Build Web-Based Applications</w:t>
      </w:r>
    </w:p>
    <w:p w14:paraId="4F7904AB" w14:textId="77777777" w:rsidR="0030406D" w:rsidRDefault="00FE0AA5" w:rsidP="00A03F21">
      <w:pPr>
        <w:pStyle w:val="PaperAuthor"/>
      </w:pPr>
      <w:r>
        <w:t>Philip Mason, Wood Street Consultants Limited</w:t>
      </w:r>
      <w:r w:rsidR="0030406D" w:rsidRPr="00D90770">
        <w:t xml:space="preserve">, </w:t>
      </w:r>
      <w:r>
        <w:t>Wallingford</w:t>
      </w:r>
      <w:r w:rsidR="0030406D" w:rsidRPr="00D90770">
        <w:t xml:space="preserve">, </w:t>
      </w:r>
      <w:proofErr w:type="spellStart"/>
      <w:r>
        <w:t>Oxfordshire</w:t>
      </w:r>
      <w:proofErr w:type="spellEnd"/>
      <w:r w:rsidR="008D22B8" w:rsidRPr="00D90770">
        <w:t>,</w:t>
      </w:r>
      <w:r w:rsidR="001211CD" w:rsidRPr="00D90770">
        <w:t xml:space="preserve"> </w:t>
      </w:r>
      <w:r>
        <w:t>UK</w:t>
      </w:r>
    </w:p>
    <w:p w14:paraId="70B4F00E" w14:textId="77777777" w:rsidR="0030406D" w:rsidRPr="0030406D" w:rsidRDefault="0030406D" w:rsidP="00931670">
      <w:pPr>
        <w:pStyle w:val="Heading1"/>
      </w:pPr>
      <w:bookmarkStart w:id="0" w:name="_Toc272756037"/>
      <w:r w:rsidRPr="0030406D">
        <w:t>A</w:t>
      </w:r>
      <w:r w:rsidR="00A03F21">
        <w:t>bstract</w:t>
      </w:r>
      <w:bookmarkEnd w:id="0"/>
    </w:p>
    <w:p w14:paraId="686A446A" w14:textId="70C6E4AD" w:rsidR="0010452F" w:rsidRPr="00FE0AA5" w:rsidRDefault="00FE0AA5" w:rsidP="00E74B85">
      <w:pPr>
        <w:pStyle w:val="PaperBody"/>
        <w:jc w:val="both"/>
      </w:pPr>
      <w:r w:rsidRPr="00FE0AA5">
        <w:t xml:space="preserve">This paper describes techniques and ideas I have used for over five years as I built complex applications using the SAS® Stored Process Web application. The Web application enables the output from stored processes to be delivered in various ways (including HTML) by using the SAS® Output Delivery System. You can enhance the output by using </w:t>
      </w:r>
      <w:r w:rsidR="00327BC0">
        <w:t>JavaScript</w:t>
      </w:r>
      <w:r w:rsidRPr="00FE0AA5">
        <w:t xml:space="preserve"> to add a lot of extra functionality, particularly interactivity. An easy way to add </w:t>
      </w:r>
      <w:r w:rsidR="00327BC0">
        <w:t>JavaScript</w:t>
      </w:r>
      <w:r w:rsidRPr="00FE0AA5">
        <w:t xml:space="preserve"> functionality is to use some </w:t>
      </w:r>
      <w:r w:rsidR="00327BC0">
        <w:t>JavaScript</w:t>
      </w:r>
      <w:r w:rsidRPr="00FE0AA5">
        <w:t xml:space="preserve"> programs written by experts. These programs can be easily found on the Web and are great for adding a feature or function here and there. However, a more powerful and structured way to add functionality is to make use of a </w:t>
      </w:r>
      <w:r w:rsidR="00327BC0">
        <w:t>JavaScript</w:t>
      </w:r>
      <w:r w:rsidRPr="00FE0AA5">
        <w:t xml:space="preserve"> application framework. These frameworks are used by most of the </w:t>
      </w:r>
      <w:r w:rsidR="00E74B85" w:rsidRPr="00FE0AA5">
        <w:t>best-known</w:t>
      </w:r>
      <w:r w:rsidRPr="00FE0AA5">
        <w:t xml:space="preserve"> Web sites in the world. This paper describes how to use the</w:t>
      </w:r>
      <w:r w:rsidR="005F79C4">
        <w:t xml:space="preserve"> Ext JS</w:t>
      </w:r>
      <w:r w:rsidRPr="00FE0AA5">
        <w:t xml:space="preserve"> framework, which is one of the best </w:t>
      </w:r>
      <w:r w:rsidR="00327BC0">
        <w:t>JavaScript</w:t>
      </w:r>
      <w:r w:rsidRPr="00FE0AA5">
        <w:t xml:space="preserve"> application frameworks. It also describes how to use Flash objects from stored processes to deliver Flash based graphics.</w:t>
      </w:r>
    </w:p>
    <w:p w14:paraId="4FCF961C" w14:textId="77777777" w:rsidR="0030406D" w:rsidRDefault="0030406D" w:rsidP="00931670">
      <w:pPr>
        <w:pStyle w:val="Heading1"/>
      </w:pPr>
      <w:bookmarkStart w:id="1" w:name="_Toc272756038"/>
      <w:r w:rsidRPr="00931670">
        <w:t>I</w:t>
      </w:r>
      <w:r w:rsidR="00A03F21">
        <w:t>ntroduction</w:t>
      </w:r>
      <w:bookmarkEnd w:id="1"/>
    </w:p>
    <w:p w14:paraId="69BE96D2" w14:textId="705DF51F" w:rsidR="00FE0AA5" w:rsidRDefault="00FE0AA5" w:rsidP="00E74B85">
      <w:pPr>
        <w:pStyle w:val="PaperBody"/>
        <w:jc w:val="both"/>
      </w:pPr>
      <w:r>
        <w:t xml:space="preserve">In this paper I will outline some of the most useful things that I have learnt while I have been building applications with SAS 9.1 using Stored Processes and the Stored Process Web Application. I have covered this in other papers and will </w:t>
      </w:r>
      <w:r w:rsidR="005F79C4">
        <w:t>emphasize</w:t>
      </w:r>
      <w:r>
        <w:t xml:space="preserve"> some of the techniques that make use of </w:t>
      </w:r>
      <w:r w:rsidR="00327BC0">
        <w:t>JavaScript</w:t>
      </w:r>
      <w:r>
        <w:t xml:space="preserve"> and Flash in the applications that can be built.</w:t>
      </w:r>
    </w:p>
    <w:p w14:paraId="4FACF0A5" w14:textId="77777777" w:rsidR="00FE0AA5" w:rsidRDefault="00FE0AA5" w:rsidP="00906CF3">
      <w:pPr>
        <w:pStyle w:val="Heading3"/>
      </w:pPr>
      <w:r>
        <w:t>Building a web Based application</w:t>
      </w:r>
    </w:p>
    <w:p w14:paraId="3898DB89" w14:textId="77777777" w:rsidR="00FE0AA5" w:rsidRDefault="00FE0AA5" w:rsidP="00E74B85">
      <w:pPr>
        <w:pStyle w:val="PaperBody"/>
        <w:jc w:val="both"/>
      </w:pPr>
      <w:r>
        <w:t>In this paper this is what I mean by a “Web Based Application”:</w:t>
      </w:r>
    </w:p>
    <w:p w14:paraId="5B2AD855" w14:textId="4C1AEF51" w:rsidR="00FE0AA5" w:rsidRDefault="00FE0AA5" w:rsidP="00E74B85">
      <w:pPr>
        <w:pStyle w:val="PaperBody"/>
        <w:jc w:val="both"/>
        <w:rPr>
          <w:b/>
          <w:bCs/>
          <w:i/>
          <w:iCs/>
          <w:color w:val="3E6BB5"/>
        </w:rPr>
      </w:pPr>
      <w:r>
        <w:rPr>
          <w:b/>
          <w:bCs/>
          <w:i/>
          <w:iCs/>
          <w:color w:val="3E6BB5"/>
        </w:rPr>
        <w:t xml:space="preserve">An application that is used through a web </w:t>
      </w:r>
      <w:r w:rsidR="005F79C4">
        <w:rPr>
          <w:b/>
          <w:bCs/>
          <w:i/>
          <w:iCs/>
          <w:color w:val="3E6BB5"/>
        </w:rPr>
        <w:t>browser that</w:t>
      </w:r>
      <w:r>
        <w:rPr>
          <w:b/>
          <w:bCs/>
          <w:i/>
          <w:iCs/>
          <w:color w:val="3E6BB5"/>
        </w:rPr>
        <w:t xml:space="preserve"> lets the user make choices, runs SAS code to produce results and delivers them back via the web browser.</w:t>
      </w:r>
    </w:p>
    <w:p w14:paraId="15BA0C40" w14:textId="1F2BDD0A" w:rsidR="00FE0AA5" w:rsidRDefault="00FE0AA5" w:rsidP="00E74B85">
      <w:pPr>
        <w:pStyle w:val="PaperBody"/>
        <w:jc w:val="both"/>
      </w:pPr>
      <w:r>
        <w:t xml:space="preserve">With SAS 9 came the new metadata based architecture, including the Stored Process. SAS delivered a Stored Process Web Application with this </w:t>
      </w:r>
      <w:r w:rsidR="005F79C4">
        <w:t>release that</w:t>
      </w:r>
      <w:r>
        <w:t xml:space="preserve"> meant that we could run stored processes from a web page and return results to it. In many ways this was very similar to SAS/</w:t>
      </w:r>
      <w:proofErr w:type="spellStart"/>
      <w:r>
        <w:t>Intrnet</w:t>
      </w:r>
      <w:proofErr w:type="spellEnd"/>
      <w:r>
        <w:t>, but it was designed to be much more flexible and powerful. By using this web application and linking together a bunch of stored processes we can produce a Web based Application.</w:t>
      </w:r>
    </w:p>
    <w:p w14:paraId="1D749EC9" w14:textId="77777777" w:rsidR="00FE0AA5" w:rsidRDefault="00FE0AA5" w:rsidP="00E74B85">
      <w:pPr>
        <w:pStyle w:val="PaperBody"/>
        <w:jc w:val="both"/>
      </w:pPr>
      <w:r>
        <w:t xml:space="preserve">You can develop you application to different levels using stored processes. You could use them to produce an application using just standard HTML. You could extend it with a little </w:t>
      </w:r>
      <w:r w:rsidR="00327BC0">
        <w:t>JavaScript</w:t>
      </w:r>
      <w:r>
        <w:t xml:space="preserve"> to provide some additional functionality. Or you could use quite a lot of </w:t>
      </w:r>
      <w:r w:rsidR="00327BC0">
        <w:t>JavaScript</w:t>
      </w:r>
      <w:r>
        <w:t xml:space="preserve"> to provide a great deal of extra functionality. You can even look at including other web technologies such as Flash, Java or ActiveX into your HTML, which can provide an even higher level of functionality.</w:t>
      </w:r>
    </w:p>
    <w:p w14:paraId="1DFC4CF4" w14:textId="77777777" w:rsidR="00FE0AA5" w:rsidRDefault="00FE0AA5" w:rsidP="00906CF3">
      <w:pPr>
        <w:pStyle w:val="Heading3"/>
      </w:pPr>
      <w:r>
        <w:t>One way to build a web app – server side includes</w:t>
      </w:r>
    </w:p>
    <w:p w14:paraId="7320EE80" w14:textId="77777777" w:rsidR="00FE0AA5" w:rsidRDefault="00FE0AA5" w:rsidP="00E74B85">
      <w:pPr>
        <w:pStyle w:val="PaperBody"/>
        <w:jc w:val="both"/>
      </w:pPr>
      <w:r>
        <w:t xml:space="preserve">One way to produce a </w:t>
      </w:r>
      <w:proofErr w:type="gramStart"/>
      <w:r>
        <w:t>web based</w:t>
      </w:r>
      <w:proofErr w:type="gramEnd"/>
      <w:r>
        <w:t xml:space="preserve"> application is to produce a stored process which takes a kind of pseudo code in. This pseudo code would define what a screen would appear as and what it is composed of.</w:t>
      </w:r>
    </w:p>
    <w:p w14:paraId="516A97BD" w14:textId="77777777" w:rsidR="00FE0AA5" w:rsidRDefault="00FE0AA5" w:rsidP="00E74B85">
      <w:pPr>
        <w:pStyle w:val="PaperBody"/>
        <w:jc w:val="both"/>
      </w:pPr>
      <w:r>
        <w:t xml:space="preserve">For example, we could have a selection box that would let us choose one option and was filled by getting values for a variable from a dataset, then this could all be specified in a piece of pseudo code. </w:t>
      </w:r>
    </w:p>
    <w:p w14:paraId="014C1597" w14:textId="77777777" w:rsidR="00FE0AA5" w:rsidRDefault="00FE0AA5" w:rsidP="00906CF3">
      <w:pPr>
        <w:pStyle w:val="Heading3"/>
        <w:rPr>
          <w:rFonts w:ascii="Times New Roman" w:hAnsi="Times New Roman"/>
          <w:sz w:val="24"/>
          <w:szCs w:val="24"/>
        </w:rPr>
      </w:pPr>
      <w:r w:rsidRPr="00FE0AA5">
        <w:rPr>
          <w:rStyle w:val="Strong"/>
        </w:rPr>
        <w:t>Example</w:t>
      </w:r>
    </w:p>
    <w:p w14:paraId="5EE4F2DB" w14:textId="77777777" w:rsidR="00FE0AA5" w:rsidRDefault="00FE0AA5" w:rsidP="00BB044B">
      <w:pPr>
        <w:pStyle w:val="PaperSourceCode"/>
      </w:pPr>
      <w:r>
        <w:t>%</w:t>
      </w:r>
      <w:proofErr w:type="spellStart"/>
      <w:proofErr w:type="gramStart"/>
      <w:r>
        <w:t>select</w:t>
      </w:r>
      <w:proofErr w:type="gramEnd"/>
      <w:r>
        <w:t>_box</w:t>
      </w:r>
      <w:proofErr w:type="spellEnd"/>
      <w:r>
        <w:t>(dataset, variable, choice, 1)</w:t>
      </w:r>
    </w:p>
    <w:p w14:paraId="1045B3D3" w14:textId="4AE91E62" w:rsidR="00FE0AA5" w:rsidRDefault="00FE0AA5" w:rsidP="00E74B85">
      <w:pPr>
        <w:pStyle w:val="PaperBody"/>
        <w:jc w:val="both"/>
      </w:pPr>
      <w:r>
        <w:t xml:space="preserve">The stored process would then call the </w:t>
      </w:r>
      <w:r w:rsidR="005F79C4">
        <w:t>macro that carries out the directive in</w:t>
      </w:r>
      <w:r>
        <w:t xml:space="preserve"> and construct HTML to produce that component. This means that to produce a page you just need to write a list of pseudo code directives. By building up a library of macros to interpret different pseudo code functions, you can extend the functionality a great deal.</w:t>
      </w:r>
    </w:p>
    <w:p w14:paraId="5D1052AF" w14:textId="77777777" w:rsidR="00FE0AA5" w:rsidRDefault="00FE0AA5" w:rsidP="00E74B85">
      <w:pPr>
        <w:pStyle w:val="PaperBody"/>
        <w:jc w:val="both"/>
      </w:pPr>
      <w:r>
        <w:t>There is a book by Don Henderson called “Building Web Applications with SAS/</w:t>
      </w:r>
      <w:proofErr w:type="spellStart"/>
      <w:r>
        <w:t>Intrnet</w:t>
      </w:r>
      <w:proofErr w:type="spellEnd"/>
      <w:r>
        <w:t>”</w:t>
      </w:r>
      <w:r>
        <w:rPr>
          <w:b/>
          <w:bCs/>
        </w:rPr>
        <w:t xml:space="preserve"> </w:t>
      </w:r>
      <w:r>
        <w:t>that describes how to do this in great detail. Highly recommended!</w:t>
      </w:r>
    </w:p>
    <w:p w14:paraId="5640E3C8" w14:textId="77777777" w:rsidR="00FE0AA5" w:rsidRDefault="00FE0AA5" w:rsidP="00906CF3">
      <w:pPr>
        <w:pStyle w:val="Heading2"/>
      </w:pPr>
      <w:r>
        <w:lastRenderedPageBreak/>
        <w:t>Another way to build an application</w:t>
      </w:r>
    </w:p>
    <w:p w14:paraId="126F5231" w14:textId="77777777" w:rsidR="00FE0AA5" w:rsidRPr="00906CF3" w:rsidRDefault="00FE0AA5" w:rsidP="00E74B85">
      <w:pPr>
        <w:pStyle w:val="PaperBody"/>
        <w:jc w:val="both"/>
      </w:pPr>
      <w:r w:rsidRPr="00906CF3">
        <w:t xml:space="preserve">This is the method I have been using recently. It makes use of the Stored Process Web Application to run stored processes through the web browser. One key technique is that when a stored process needs to prompt a user for input then it is written so that it can be run in two parts. The first part will build a web </w:t>
      </w:r>
      <w:proofErr w:type="gramStart"/>
      <w:r w:rsidRPr="00906CF3">
        <w:t>page which</w:t>
      </w:r>
      <w:proofErr w:type="gramEnd"/>
      <w:r w:rsidRPr="00906CF3">
        <w:t xml:space="preserve"> prompts the user for the required input and then calls the same stored process, passing in the selections that the user made. When the stored process is called the second time it can detect that it has been called with various parameters passed in, and it then runs to produce the output that is required. This basic idea was described in a SAS usage note and then developed some more by myself.</w:t>
      </w:r>
    </w:p>
    <w:p w14:paraId="53B0CFCE" w14:textId="77777777" w:rsidR="00FE0AA5" w:rsidRDefault="00FE0AA5" w:rsidP="00906CF3">
      <w:pPr>
        <w:pStyle w:val="Heading3"/>
      </w:pPr>
      <w:r>
        <w:t>Example pseudo code</w:t>
      </w:r>
    </w:p>
    <w:p w14:paraId="4120FFE8" w14:textId="77777777" w:rsidR="00FE0AA5" w:rsidRDefault="00FE0AA5" w:rsidP="00327BC0">
      <w:pPr>
        <w:pStyle w:val="PaperSourceCode"/>
      </w:pPr>
      <w:r>
        <w:t>If expected parameters are passed in then</w:t>
      </w:r>
    </w:p>
    <w:p w14:paraId="2A063A9A" w14:textId="77777777" w:rsidR="00FE0AA5" w:rsidRDefault="00FE0AA5" w:rsidP="00327BC0">
      <w:pPr>
        <w:pStyle w:val="PaperSourceCode"/>
      </w:pPr>
      <w:r>
        <w:t xml:space="preserve">  Produce report</w:t>
      </w:r>
    </w:p>
    <w:p w14:paraId="4C02FF2F" w14:textId="77777777" w:rsidR="00FE0AA5" w:rsidRDefault="00FE0AA5" w:rsidP="00327BC0">
      <w:pPr>
        <w:pStyle w:val="PaperSourceCode"/>
      </w:pPr>
      <w:r>
        <w:t>Else</w:t>
      </w:r>
    </w:p>
    <w:p w14:paraId="2A0494BA" w14:textId="77777777" w:rsidR="00FE0AA5" w:rsidRPr="00327BC0" w:rsidRDefault="00FE0AA5" w:rsidP="00327BC0">
      <w:pPr>
        <w:pStyle w:val="PaperSourceCode"/>
      </w:pPr>
      <w:r>
        <w:t xml:space="preserve">  Produce web page</w:t>
      </w:r>
    </w:p>
    <w:p w14:paraId="0CCA7792" w14:textId="77777777" w:rsidR="00FE0AA5" w:rsidRDefault="00FE0AA5" w:rsidP="00E74B85">
      <w:pPr>
        <w:pStyle w:val="PaperBody"/>
        <w:jc w:val="both"/>
      </w:pPr>
      <w:r>
        <w:t xml:space="preserve">One key part of this technique is that a stored process needs to determine how to call itself. </w:t>
      </w:r>
      <w:proofErr w:type="gramStart"/>
      <w:r>
        <w:t>This can be done by constructing a URL from automatic macro variables that are provided to the stored process</w:t>
      </w:r>
      <w:proofErr w:type="gramEnd"/>
      <w:r>
        <w:t xml:space="preserve">. The following code is taken from a stored process and it constructs a </w:t>
      </w:r>
      <w:proofErr w:type="gramStart"/>
      <w:r>
        <w:t>URL which</w:t>
      </w:r>
      <w:proofErr w:type="gramEnd"/>
      <w:r>
        <w:t xml:space="preserve"> will call that stored process, as well as passing some extra parameters to it. It makes use of the automatic macro variables: _program, _</w:t>
      </w:r>
      <w:proofErr w:type="spellStart"/>
      <w:r>
        <w:t>srvname</w:t>
      </w:r>
      <w:proofErr w:type="spellEnd"/>
      <w:r>
        <w:t>, _</w:t>
      </w:r>
      <w:proofErr w:type="spellStart"/>
      <w:r>
        <w:t>srvport</w:t>
      </w:r>
      <w:proofErr w:type="spellEnd"/>
      <w:r>
        <w:t xml:space="preserve"> and _</w:t>
      </w:r>
      <w:proofErr w:type="spellStart"/>
      <w:r>
        <w:t>url</w:t>
      </w:r>
      <w:proofErr w:type="spellEnd"/>
      <w:r>
        <w:t>. It also passes two parameters in: graph and x, whose values are &amp;type and &amp;x.</w:t>
      </w:r>
    </w:p>
    <w:p w14:paraId="4E59C0E7" w14:textId="77777777" w:rsidR="00FE0AA5" w:rsidRDefault="00FE0AA5" w:rsidP="00BB044B">
      <w:pPr>
        <w:pStyle w:val="PaperSourceCode"/>
      </w:pPr>
      <w:r>
        <w:t>%</w:t>
      </w:r>
      <w:proofErr w:type="gramStart"/>
      <w:r>
        <w:t>let</w:t>
      </w:r>
      <w:proofErr w:type="gramEnd"/>
      <w:r>
        <w:t xml:space="preserve"> rev=%</w:t>
      </w:r>
      <w:proofErr w:type="spellStart"/>
      <w:r>
        <w:t>sysfunc</w:t>
      </w:r>
      <w:proofErr w:type="spellEnd"/>
      <w:r>
        <w:t>(reverse(%</w:t>
      </w:r>
      <w:proofErr w:type="spellStart"/>
      <w:r>
        <w:t>superq</w:t>
      </w:r>
      <w:proofErr w:type="spellEnd"/>
      <w:r>
        <w:t>(_program))) ;</w:t>
      </w:r>
    </w:p>
    <w:p w14:paraId="644A45D7" w14:textId="77777777" w:rsidR="00FE0AA5" w:rsidRDefault="00FE0AA5" w:rsidP="00BB044B">
      <w:pPr>
        <w:pStyle w:val="PaperSourceCode"/>
      </w:pPr>
      <w:r>
        <w:t>%</w:t>
      </w:r>
      <w:proofErr w:type="gramStart"/>
      <w:r>
        <w:t>let</w:t>
      </w:r>
      <w:proofErr w:type="gramEnd"/>
      <w:r>
        <w:t xml:space="preserve"> index=%</w:t>
      </w:r>
      <w:proofErr w:type="spellStart"/>
      <w:r>
        <w:t>sysfunc</w:t>
      </w:r>
      <w:proofErr w:type="spellEnd"/>
      <w:r>
        <w:t>(index(%</w:t>
      </w:r>
      <w:proofErr w:type="spellStart"/>
      <w:r>
        <w:t>superq</w:t>
      </w:r>
      <w:proofErr w:type="spellEnd"/>
      <w:r>
        <w:t>(rev),/)) ;</w:t>
      </w:r>
    </w:p>
    <w:p w14:paraId="106646D7" w14:textId="77777777" w:rsidR="00FE0AA5" w:rsidRDefault="00FE0AA5" w:rsidP="00BB044B">
      <w:pPr>
        <w:pStyle w:val="PaperSourceCode"/>
      </w:pPr>
      <w:r>
        <w:t>%</w:t>
      </w:r>
      <w:proofErr w:type="gramStart"/>
      <w:r>
        <w:t>let</w:t>
      </w:r>
      <w:proofErr w:type="gramEnd"/>
      <w:r>
        <w:t xml:space="preserve"> rev2=%</w:t>
      </w:r>
      <w:proofErr w:type="spellStart"/>
      <w:r>
        <w:t>substr</w:t>
      </w:r>
      <w:proofErr w:type="spellEnd"/>
      <w:r>
        <w:t>(%</w:t>
      </w:r>
      <w:proofErr w:type="spellStart"/>
      <w:r>
        <w:t>superq</w:t>
      </w:r>
      <w:proofErr w:type="spellEnd"/>
      <w:r>
        <w:t>(rev),&amp;index) ;</w:t>
      </w:r>
    </w:p>
    <w:p w14:paraId="3EB851A4" w14:textId="77777777" w:rsidR="00FE0AA5" w:rsidRDefault="00FE0AA5" w:rsidP="00BB044B">
      <w:pPr>
        <w:pStyle w:val="PaperSourceCode"/>
      </w:pPr>
      <w:r>
        <w:t>%</w:t>
      </w:r>
      <w:proofErr w:type="gramStart"/>
      <w:r>
        <w:t>let</w:t>
      </w:r>
      <w:proofErr w:type="gramEnd"/>
      <w:r>
        <w:t xml:space="preserve"> </w:t>
      </w:r>
      <w:proofErr w:type="spellStart"/>
      <w:r>
        <w:t>firstPart</w:t>
      </w:r>
      <w:proofErr w:type="spellEnd"/>
      <w:r>
        <w:t>=%</w:t>
      </w:r>
      <w:proofErr w:type="spellStart"/>
      <w:r>
        <w:t>sysfunc</w:t>
      </w:r>
      <w:proofErr w:type="spellEnd"/>
      <w:r>
        <w:t>(reverse(&amp;rev2)) ;</w:t>
      </w:r>
    </w:p>
    <w:p w14:paraId="4020C882" w14:textId="77777777" w:rsidR="00FE0AA5" w:rsidRDefault="00FE0AA5" w:rsidP="00BB044B">
      <w:pPr>
        <w:pStyle w:val="PaperSourceCode"/>
      </w:pPr>
      <w:r>
        <w:t>%</w:t>
      </w:r>
      <w:proofErr w:type="gramStart"/>
      <w:r>
        <w:t>let</w:t>
      </w:r>
      <w:proofErr w:type="gramEnd"/>
      <w:r>
        <w:t xml:space="preserve"> html=http://&amp;_srvname.:&amp;_srvport.&amp;_url.?_</w:t>
      </w:r>
      <w:proofErr w:type="gramStart"/>
      <w:r>
        <w:t>program</w:t>
      </w:r>
      <w:proofErr w:type="gramEnd"/>
      <w:r>
        <w:t>=&amp;_program. %</w:t>
      </w:r>
      <w:proofErr w:type="spellStart"/>
      <w:proofErr w:type="gramStart"/>
      <w:r>
        <w:t>nrstr</w:t>
      </w:r>
      <w:proofErr w:type="spellEnd"/>
      <w:proofErr w:type="gramEnd"/>
      <w:r>
        <w:t>(&amp;graph)=&amp;type.%</w:t>
      </w:r>
      <w:proofErr w:type="spellStart"/>
      <w:r>
        <w:t>nrstr</w:t>
      </w:r>
      <w:proofErr w:type="spellEnd"/>
      <w:r>
        <w:t>(&amp;x)=&amp;x ;</w:t>
      </w:r>
    </w:p>
    <w:p w14:paraId="09F92E05" w14:textId="77777777" w:rsidR="00FE0AA5" w:rsidRDefault="00FE0AA5" w:rsidP="00E74B85">
      <w:pPr>
        <w:pStyle w:val="PaperBody"/>
        <w:jc w:val="both"/>
      </w:pPr>
      <w:r>
        <w:t>Once we have this URL built we can take it and put into an HTML form, which can then be used to prompt the user for various parameters and pass them to the web app using the URL. The URL can be put into the action field in the HTML form. When the submit button of the form is pressed then the action field is used to start building the actual URL. Other fields on the form are added to the end of the URL. These are then available to the stored process as macro variables.</w:t>
      </w:r>
    </w:p>
    <w:p w14:paraId="3767373B" w14:textId="77777777" w:rsidR="00FE0AA5" w:rsidRDefault="00FE0AA5" w:rsidP="00906CF3">
      <w:pPr>
        <w:pStyle w:val="Heading3"/>
      </w:pPr>
      <w:proofErr w:type="gramStart"/>
      <w:r>
        <w:t>HTML, RTF or PDF?</w:t>
      </w:r>
      <w:proofErr w:type="gramEnd"/>
    </w:p>
    <w:p w14:paraId="0DBE9BDE" w14:textId="77777777" w:rsidR="00FE0AA5" w:rsidRDefault="00FE0AA5" w:rsidP="00E74B85">
      <w:pPr>
        <w:pStyle w:val="PaperBody"/>
        <w:jc w:val="both"/>
      </w:pPr>
      <w:r>
        <w:t>Another thing to consider when building your application is what you want your output to be produced as. You will most likely use a web browser for interacting with the user, but then reports that are produced may be required in HTML, RTF, PDF, EXCEL or other formats. Fortunately the web app makes this easy. You merely specify a value for _</w:t>
      </w:r>
      <w:proofErr w:type="spellStart"/>
      <w:r>
        <w:t>odsdest</w:t>
      </w:r>
      <w:proofErr w:type="spellEnd"/>
      <w:r>
        <w:t xml:space="preserve"> prior to calling the </w:t>
      </w:r>
      <w:proofErr w:type="spellStart"/>
      <w:r>
        <w:t>stpbegin</w:t>
      </w:r>
      <w:proofErr w:type="spellEnd"/>
      <w:r>
        <w:t xml:space="preserve"> macro, and it will then set the ODS options appropriately for the type of output you require. Since parameters passed in via the URL to the web app appear as macro variables, you can therefore pass a parameter on the URL called _</w:t>
      </w:r>
      <w:proofErr w:type="spellStart"/>
      <w:r>
        <w:t>odsdest</w:t>
      </w:r>
      <w:proofErr w:type="spellEnd"/>
      <w:r>
        <w:t>, which will then set your output appropriately. That means that you can prompt the user for the type of output in your HTML and then pass that value through.</w:t>
      </w:r>
    </w:p>
    <w:p w14:paraId="75B6E7C7" w14:textId="77777777" w:rsidR="00FE0AA5" w:rsidRDefault="00FE0AA5" w:rsidP="00906CF3">
      <w:pPr>
        <w:pStyle w:val="Heading3"/>
      </w:pPr>
      <w:r>
        <w:t>Want to do something tricky?</w:t>
      </w:r>
    </w:p>
    <w:p w14:paraId="04E6AC91" w14:textId="77777777" w:rsidR="00FE0AA5" w:rsidRDefault="00FE0AA5" w:rsidP="00E74B85">
      <w:pPr>
        <w:pStyle w:val="PaperBody"/>
        <w:jc w:val="both"/>
      </w:pPr>
      <w:r>
        <w:t xml:space="preserve">If you are building a nice interactive web page in HTML then it is likely you will </w:t>
      </w:r>
      <w:proofErr w:type="gramStart"/>
      <w:r>
        <w:t>be wanting</w:t>
      </w:r>
      <w:proofErr w:type="gramEnd"/>
      <w:r>
        <w:t xml:space="preserve"> to take control over exactly what HTML is produced. If you don’t, then you can get a lovely HTML page produced for you by using the wizard in Enterprise Guide 4.1. You can define a stored process there along with various parameters and values they can have. EG then produces a web page to prompt you for those parameters and then call the stored process. </w:t>
      </w:r>
      <w:proofErr w:type="gramStart"/>
      <w:r>
        <w:t>Very easy.</w:t>
      </w:r>
      <w:proofErr w:type="gramEnd"/>
      <w:r>
        <w:t xml:space="preserve"> However should you want to do your own web page, there are other techniques.</w:t>
      </w:r>
    </w:p>
    <w:p w14:paraId="2076E01D" w14:textId="77777777" w:rsidR="00FE0AA5" w:rsidRDefault="00FE0AA5" w:rsidP="00E74B85">
      <w:pPr>
        <w:pStyle w:val="PaperBody"/>
        <w:jc w:val="both"/>
      </w:pPr>
      <w:r>
        <w:t xml:space="preserve">You can use a web development IDE (Interactive Development Environment) to produce your web pages. This is reasonably easy, but reduces flexibility a little. You will need to code in to the page the URL to call your stored process for instance (and I should say I am not an expert web developer and no doubt there are 50 ways of automating this that I am not aware of). But once your URL is encoded you can use the full power of the IDE to build all the other bits and pieces of your page (or pages). I would recommend </w:t>
      </w:r>
      <w:proofErr w:type="spellStart"/>
      <w:r>
        <w:t>Aptana</w:t>
      </w:r>
      <w:proofErr w:type="spellEnd"/>
      <w:r>
        <w:t xml:space="preserve"> Studio for this, which is free and powerful.</w:t>
      </w:r>
    </w:p>
    <w:p w14:paraId="0B807D2C" w14:textId="77777777" w:rsidR="00FE0AA5" w:rsidRDefault="00FE0AA5" w:rsidP="00E74B85">
      <w:pPr>
        <w:pStyle w:val="PaperBody"/>
        <w:jc w:val="both"/>
      </w:pPr>
      <w:r>
        <w:t xml:space="preserve">The method I mostly use is to have SAS produce my web page for me. The key to this </w:t>
      </w:r>
      <w:proofErr w:type="gramStart"/>
      <w:r>
        <w:t>is knowing</w:t>
      </w:r>
      <w:proofErr w:type="gramEnd"/>
      <w:r>
        <w:t xml:space="preserve"> that you can write raw HTML code to the web page that the web app is creating from your stored process as it runs. </w:t>
      </w:r>
      <w:proofErr w:type="gramStart"/>
      <w:r>
        <w:t xml:space="preserve">This is done by writing the HTML code to the </w:t>
      </w:r>
      <w:proofErr w:type="spellStart"/>
      <w:r>
        <w:t>fileref</w:t>
      </w:r>
      <w:proofErr w:type="spellEnd"/>
      <w:r>
        <w:t xml:space="preserve"> called </w:t>
      </w:r>
      <w:r>
        <w:rPr>
          <w:b/>
          <w:bCs/>
        </w:rPr>
        <w:t>_</w:t>
      </w:r>
      <w:proofErr w:type="spellStart"/>
      <w:r>
        <w:rPr>
          <w:b/>
          <w:bCs/>
        </w:rPr>
        <w:t>webout</w:t>
      </w:r>
      <w:proofErr w:type="spellEnd"/>
      <w:proofErr w:type="gramEnd"/>
      <w:r>
        <w:t xml:space="preserve">. One trap to avoid is that you </w:t>
      </w:r>
      <w:proofErr w:type="gramStart"/>
      <w:r>
        <w:t>cant</w:t>
      </w:r>
      <w:proofErr w:type="gramEnd"/>
      <w:r>
        <w:t xml:space="preserve"> write to _</w:t>
      </w:r>
      <w:proofErr w:type="spellStart"/>
      <w:r>
        <w:t>webout</w:t>
      </w:r>
      <w:proofErr w:type="spellEnd"/>
      <w:r>
        <w:t xml:space="preserve"> unless it is free. It won’t be free if %</w:t>
      </w:r>
      <w:proofErr w:type="spellStart"/>
      <w:r>
        <w:t>stpbegin</w:t>
      </w:r>
      <w:proofErr w:type="spellEnd"/>
      <w:r>
        <w:t xml:space="preserve"> has run, since it will be being used by ODS. So I usually only use %</w:t>
      </w:r>
      <w:proofErr w:type="spellStart"/>
      <w:r>
        <w:t>stpbegin</w:t>
      </w:r>
      <w:proofErr w:type="spellEnd"/>
      <w:r>
        <w:t xml:space="preserve"> when I want to use ODS to produce some kind of report, and then I turn it off with %</w:t>
      </w:r>
      <w:proofErr w:type="spellStart"/>
      <w:r>
        <w:t>stpend</w:t>
      </w:r>
      <w:proofErr w:type="spellEnd"/>
      <w:r>
        <w:t xml:space="preserve"> when I am finished. If you produce a stored process in Enterprise Guide then SAS helpfully puts and %</w:t>
      </w:r>
      <w:proofErr w:type="spellStart"/>
      <w:r>
        <w:t>stpbegin</w:t>
      </w:r>
      <w:proofErr w:type="spellEnd"/>
      <w:r>
        <w:t xml:space="preserve"> at the start and </w:t>
      </w:r>
      <w:proofErr w:type="gramStart"/>
      <w:r>
        <w:t>an</w:t>
      </w:r>
      <w:proofErr w:type="gramEnd"/>
      <w:r>
        <w:t xml:space="preserve"> %</w:t>
      </w:r>
      <w:proofErr w:type="spellStart"/>
      <w:r>
        <w:t>stpend</w:t>
      </w:r>
      <w:proofErr w:type="spellEnd"/>
      <w:r>
        <w:t xml:space="preserve"> at </w:t>
      </w:r>
      <w:r>
        <w:lastRenderedPageBreak/>
        <w:t xml:space="preserve">the end. I usually then remove these so I can just put them where I want them to be. That means that I can drop into a data step anytime and write some HTML or </w:t>
      </w:r>
      <w:r w:rsidR="00327BC0">
        <w:t>JavaScript</w:t>
      </w:r>
      <w:r>
        <w:t xml:space="preserve"> to do something. For example:</w:t>
      </w:r>
    </w:p>
    <w:p w14:paraId="5B4EC325" w14:textId="77777777" w:rsidR="00FE0AA5" w:rsidRDefault="00FE0AA5" w:rsidP="00BB044B">
      <w:pPr>
        <w:pStyle w:val="PaperSourceCode"/>
      </w:pPr>
      <w:r>
        <w:t>Data _null</w:t>
      </w:r>
      <w:proofErr w:type="gramStart"/>
      <w:r>
        <w:t>_ ;</w:t>
      </w:r>
      <w:proofErr w:type="gramEnd"/>
    </w:p>
    <w:p w14:paraId="77A14B30" w14:textId="77777777" w:rsidR="00FE0AA5" w:rsidRDefault="00FE0AA5" w:rsidP="00BB044B">
      <w:pPr>
        <w:pStyle w:val="PaperSourceCode"/>
      </w:pPr>
      <w:r>
        <w:t xml:space="preserve">  File _</w:t>
      </w:r>
      <w:proofErr w:type="spellStart"/>
      <w:proofErr w:type="gramStart"/>
      <w:r>
        <w:t>webout</w:t>
      </w:r>
      <w:proofErr w:type="spellEnd"/>
      <w:r>
        <w:t xml:space="preserve"> ;</w:t>
      </w:r>
      <w:proofErr w:type="gramEnd"/>
    </w:p>
    <w:p w14:paraId="01CE6E19" w14:textId="77777777" w:rsidR="00FE0AA5" w:rsidRDefault="00FE0AA5" w:rsidP="00BB044B">
      <w:pPr>
        <w:pStyle w:val="PaperSourceCode"/>
      </w:pPr>
      <w:r>
        <w:t xml:space="preserve">  Put ‘&lt;h1&gt;Make your choices and press submit to continue&lt;/h1&gt;</w:t>
      </w:r>
      <w:proofErr w:type="gramStart"/>
      <w:r>
        <w:t>’ ;</w:t>
      </w:r>
      <w:proofErr w:type="gramEnd"/>
    </w:p>
    <w:p w14:paraId="676259B8" w14:textId="77777777" w:rsidR="00FE0AA5" w:rsidRDefault="00FE0AA5" w:rsidP="00BB044B">
      <w:pPr>
        <w:pStyle w:val="PaperSourceCode"/>
      </w:pPr>
      <w:proofErr w:type="gramStart"/>
      <w:r>
        <w:t>Run ;</w:t>
      </w:r>
      <w:proofErr w:type="gramEnd"/>
    </w:p>
    <w:p w14:paraId="2C8568CE" w14:textId="77777777" w:rsidR="00FE0AA5" w:rsidRDefault="00FE0AA5" w:rsidP="00E74B85">
      <w:pPr>
        <w:pStyle w:val="PaperBody"/>
        <w:jc w:val="both"/>
      </w:pPr>
      <w:r>
        <w:t>Another very important thing to point out is that if you use %</w:t>
      </w:r>
      <w:proofErr w:type="spellStart"/>
      <w:r>
        <w:t>stpbegin</w:t>
      </w:r>
      <w:proofErr w:type="spellEnd"/>
      <w:r>
        <w:t xml:space="preserve"> to start writing to HTML, then use %</w:t>
      </w:r>
      <w:proofErr w:type="spellStart"/>
      <w:r>
        <w:t>stpend</w:t>
      </w:r>
      <w:proofErr w:type="spellEnd"/>
      <w:r>
        <w:t xml:space="preserve"> to stop so you can write some custom HTML, then the HTML produced by default is quite interesting and verbose. It will start with an &lt;html&gt; tag for instance, and end with an &lt;/html&gt; tag. This is fine if you are just producing one report in a single lump. However if you want to nip in and out of writing custom HTML and have SAS produce reports around what you do, then I have found an incredibly useful undocumented result type. You will usually be using a result type of </w:t>
      </w:r>
      <w:proofErr w:type="gramStart"/>
      <w:r>
        <w:t>stream which</w:t>
      </w:r>
      <w:proofErr w:type="gramEnd"/>
      <w:r>
        <w:t xml:space="preserve"> streams the results to your web browser. However if you use a result type of </w:t>
      </w:r>
      <w:proofErr w:type="spellStart"/>
      <w:r>
        <w:t>streamfragment</w:t>
      </w:r>
      <w:proofErr w:type="spellEnd"/>
      <w:r>
        <w:t xml:space="preserve">, then SAS will just produce the HTML for the reports and none of the extra tags required. That gives us much more control over what goes on in our HTML. To use this you just need to set the macro variable </w:t>
      </w:r>
      <w:r>
        <w:rPr>
          <w:b/>
          <w:bCs/>
        </w:rPr>
        <w:t>_result=</w:t>
      </w:r>
      <w:proofErr w:type="spellStart"/>
      <w:r>
        <w:rPr>
          <w:b/>
          <w:bCs/>
        </w:rPr>
        <w:t>streamfragment</w:t>
      </w:r>
      <w:proofErr w:type="spellEnd"/>
      <w:r>
        <w:t xml:space="preserve"> prior to running the </w:t>
      </w:r>
      <w:proofErr w:type="spellStart"/>
      <w:r>
        <w:t>stpbegin</w:t>
      </w:r>
      <w:proofErr w:type="spellEnd"/>
      <w:r>
        <w:t xml:space="preserve"> macro.</w:t>
      </w:r>
    </w:p>
    <w:p w14:paraId="7F279DD0" w14:textId="77777777" w:rsidR="00FE0AA5" w:rsidRDefault="00FE0AA5" w:rsidP="00906CF3">
      <w:pPr>
        <w:pStyle w:val="Heading3"/>
      </w:pPr>
      <w:r>
        <w:t>Stored Process Web Application</w:t>
      </w:r>
    </w:p>
    <w:p w14:paraId="2DDE342B" w14:textId="77777777" w:rsidR="00FE0AA5" w:rsidRDefault="00FE0AA5" w:rsidP="00E74B85">
      <w:pPr>
        <w:pStyle w:val="PaperBody"/>
        <w:jc w:val="both"/>
      </w:pPr>
      <w:r>
        <w:t xml:space="preserve">In SAS 9 we have the SAS Stored Process Web Application, which enables Stored Processes to be run from a web browser and then will stream the results back to the browser. This is the single most useful new facility that SAS have provided in the last decade – in my opinion. This is because it means that SAS code can be run from almost any place. For example, I can go into Microsoft EXCEL and enter a </w:t>
      </w:r>
      <w:proofErr w:type="gramStart"/>
      <w:r>
        <w:t>URL which</w:t>
      </w:r>
      <w:proofErr w:type="gramEnd"/>
      <w:r>
        <w:t xml:space="preserve"> runs the web application and produces a table – that table will then be imported into EXCEL automatically. Another example, at a previous client of mine we built a java application which simply constructed URLs to run the web application and then read the results that were streamed back.</w:t>
      </w:r>
    </w:p>
    <w:p w14:paraId="264C3F83" w14:textId="77777777" w:rsidR="00FE0AA5" w:rsidRDefault="00FE0AA5" w:rsidP="00906CF3">
      <w:pPr>
        <w:pStyle w:val="Heading3"/>
      </w:pPr>
      <w:r>
        <w:t>A collection of useful macros</w:t>
      </w:r>
    </w:p>
    <w:p w14:paraId="562D4BB2" w14:textId="77777777" w:rsidR="00FE0AA5" w:rsidRDefault="00FE0AA5" w:rsidP="00E74B85">
      <w:pPr>
        <w:pStyle w:val="PaperBody"/>
        <w:jc w:val="both"/>
      </w:pPr>
      <w:r>
        <w:t xml:space="preserve">Any SAS application should have a nice collection of useful macros. If you are producing a web application then you will find yourself producing some </w:t>
      </w:r>
      <w:proofErr w:type="gramStart"/>
      <w:r>
        <w:t>macros which</w:t>
      </w:r>
      <w:proofErr w:type="gramEnd"/>
      <w:r>
        <w:t xml:space="preserve"> not only deal with the SAS environment, but also interact with HTML and </w:t>
      </w:r>
      <w:r w:rsidR="00327BC0">
        <w:t>JavaScript</w:t>
      </w:r>
      <w:r>
        <w:t xml:space="preserve"> code. For example, the following macro will write a piece of </w:t>
      </w:r>
      <w:r w:rsidR="00327BC0">
        <w:t>JavaScript</w:t>
      </w:r>
      <w:r>
        <w:t xml:space="preserve"> code to the HTML file being generated. That </w:t>
      </w:r>
      <w:r w:rsidR="00327BC0">
        <w:t>JavaScript</w:t>
      </w:r>
      <w:r>
        <w:t xml:space="preserve"> will place a message into the status area at the bottom of the web page. Using this macro you can update the user on things that are happening in the background – for example “now generating graph 27 of 50”.</w:t>
      </w:r>
    </w:p>
    <w:p w14:paraId="22BDD3F7" w14:textId="77777777" w:rsidR="00FE0AA5" w:rsidRDefault="00FE0AA5" w:rsidP="00BB044B">
      <w:pPr>
        <w:pStyle w:val="PaperSourceCode"/>
      </w:pPr>
      <w:r>
        <w:t>%</w:t>
      </w:r>
      <w:proofErr w:type="gramStart"/>
      <w:r>
        <w:t>macro</w:t>
      </w:r>
      <w:proofErr w:type="gramEnd"/>
      <w:r>
        <w:t xml:space="preserve"> </w:t>
      </w:r>
      <w:proofErr w:type="spellStart"/>
      <w:r>
        <w:t>message_js</w:t>
      </w:r>
      <w:proofErr w:type="spellEnd"/>
      <w:r>
        <w:t>(text) ;</w:t>
      </w:r>
    </w:p>
    <w:p w14:paraId="67797E93" w14:textId="77777777" w:rsidR="00FE0AA5" w:rsidRDefault="00FE0AA5" w:rsidP="00BB044B">
      <w:pPr>
        <w:pStyle w:val="PaperSourceCode"/>
      </w:pPr>
      <w:r>
        <w:t xml:space="preserve">  %</w:t>
      </w:r>
      <w:proofErr w:type="gramStart"/>
      <w:r>
        <w:t>if</w:t>
      </w:r>
      <w:proofErr w:type="gramEnd"/>
      <w:r>
        <w:t xml:space="preserve"> %</w:t>
      </w:r>
      <w:proofErr w:type="spellStart"/>
      <w:r>
        <w:t>symexist</w:t>
      </w:r>
      <w:proofErr w:type="spellEnd"/>
      <w:r>
        <w:t>(_</w:t>
      </w:r>
      <w:proofErr w:type="spellStart"/>
      <w:r>
        <w:t>odsdest</w:t>
      </w:r>
      <w:proofErr w:type="spellEnd"/>
      <w:r>
        <w:t>) %then</w:t>
      </w:r>
    </w:p>
    <w:p w14:paraId="3AF9B10F" w14:textId="77777777" w:rsidR="00FE0AA5" w:rsidRDefault="00FE0AA5" w:rsidP="00BB044B">
      <w:pPr>
        <w:pStyle w:val="PaperSourceCode"/>
      </w:pPr>
      <w:r>
        <w:t xml:space="preserve">    %</w:t>
      </w:r>
      <w:proofErr w:type="gramStart"/>
      <w:r>
        <w:t>if</w:t>
      </w:r>
      <w:proofErr w:type="gramEnd"/>
      <w:r>
        <w:t xml:space="preserve"> %</w:t>
      </w:r>
      <w:proofErr w:type="spellStart"/>
      <w:r>
        <w:t>upcase</w:t>
      </w:r>
      <w:proofErr w:type="spellEnd"/>
      <w:r>
        <w:t>(&amp;_</w:t>
      </w:r>
      <w:proofErr w:type="spellStart"/>
      <w:r>
        <w:t>odsdest</w:t>
      </w:r>
      <w:proofErr w:type="spellEnd"/>
      <w:r>
        <w:t>)=RTF or</w:t>
      </w:r>
    </w:p>
    <w:p w14:paraId="180A5642" w14:textId="77777777" w:rsidR="00FE0AA5" w:rsidRDefault="00FE0AA5" w:rsidP="00BB044B">
      <w:pPr>
        <w:pStyle w:val="PaperSourceCode"/>
      </w:pPr>
      <w:r>
        <w:t xml:space="preserve">        %</w:t>
      </w:r>
      <w:proofErr w:type="spellStart"/>
      <w:proofErr w:type="gramStart"/>
      <w:r>
        <w:t>upcase</w:t>
      </w:r>
      <w:proofErr w:type="spellEnd"/>
      <w:proofErr w:type="gramEnd"/>
      <w:r>
        <w:t>(&amp;_</w:t>
      </w:r>
      <w:proofErr w:type="spellStart"/>
      <w:r>
        <w:t>odsdest</w:t>
      </w:r>
      <w:proofErr w:type="spellEnd"/>
      <w:r>
        <w:t>)=PDF %then</w:t>
      </w:r>
    </w:p>
    <w:p w14:paraId="5F9BD23B" w14:textId="77777777" w:rsidR="00FE0AA5" w:rsidRDefault="00FE0AA5" w:rsidP="00BB044B">
      <w:pPr>
        <w:pStyle w:val="PaperSourceCode"/>
      </w:pPr>
      <w:r>
        <w:t xml:space="preserve">      %</w:t>
      </w:r>
      <w:proofErr w:type="gramStart"/>
      <w:r>
        <w:t>return</w:t>
      </w:r>
      <w:proofErr w:type="gramEnd"/>
      <w:r>
        <w:t xml:space="preserve"> ; </w:t>
      </w:r>
    </w:p>
    <w:p w14:paraId="77DCFA5F" w14:textId="77777777" w:rsidR="00FE0AA5" w:rsidRDefault="00FE0AA5" w:rsidP="00BB044B">
      <w:pPr>
        <w:pStyle w:val="PaperSourceCode"/>
      </w:pPr>
    </w:p>
    <w:p w14:paraId="737DFFA7" w14:textId="77777777" w:rsidR="00FE0AA5" w:rsidRDefault="00FE0AA5" w:rsidP="00BB044B">
      <w:pPr>
        <w:pStyle w:val="PaperSourceCode"/>
      </w:pPr>
      <w:r>
        <w:t xml:space="preserve">  </w:t>
      </w:r>
      <w:proofErr w:type="gramStart"/>
      <w:r>
        <w:t>data</w:t>
      </w:r>
      <w:proofErr w:type="gramEnd"/>
      <w:r>
        <w:t xml:space="preserve"> _null_ ;</w:t>
      </w:r>
    </w:p>
    <w:p w14:paraId="43C58E4C" w14:textId="77777777" w:rsidR="00FE0AA5" w:rsidRDefault="00FE0AA5" w:rsidP="00BB044B">
      <w:pPr>
        <w:pStyle w:val="PaperSourceCode"/>
      </w:pPr>
      <w:r>
        <w:t xml:space="preserve">    </w:t>
      </w:r>
      <w:proofErr w:type="gramStart"/>
      <w:r>
        <w:t>file</w:t>
      </w:r>
      <w:proofErr w:type="gramEnd"/>
      <w:r>
        <w:t xml:space="preserve"> _</w:t>
      </w:r>
      <w:proofErr w:type="spellStart"/>
      <w:r>
        <w:t>webout</w:t>
      </w:r>
      <w:proofErr w:type="spellEnd"/>
      <w:r>
        <w:t xml:space="preserve"> ;</w:t>
      </w:r>
    </w:p>
    <w:p w14:paraId="0CF0D15B" w14:textId="77777777" w:rsidR="00FE0AA5" w:rsidRDefault="00FE0AA5" w:rsidP="00BB044B">
      <w:pPr>
        <w:pStyle w:val="PaperSourceCode"/>
      </w:pPr>
      <w:r>
        <w:t xml:space="preserve">    </w:t>
      </w:r>
      <w:proofErr w:type="gramStart"/>
      <w:r>
        <w:t>put</w:t>
      </w:r>
      <w:proofErr w:type="gramEnd"/>
      <w:r>
        <w:t xml:space="preserve"> '&lt;script type="text/</w:t>
      </w:r>
      <w:r w:rsidR="00327BC0">
        <w:t>JavaScript</w:t>
      </w:r>
      <w:r>
        <w:t>"&gt;' ;</w:t>
      </w:r>
    </w:p>
    <w:p w14:paraId="0D9C3813" w14:textId="77777777" w:rsidR="00FE0AA5" w:rsidRDefault="00FE0AA5" w:rsidP="00BB044B">
      <w:pPr>
        <w:pStyle w:val="PaperSourceCode"/>
      </w:pPr>
      <w:r>
        <w:t xml:space="preserve">    </w:t>
      </w:r>
      <w:proofErr w:type="gramStart"/>
      <w:r>
        <w:t>put</w:t>
      </w:r>
      <w:proofErr w:type="gramEnd"/>
      <w:r>
        <w:t xml:space="preserve"> "</w:t>
      </w:r>
      <w:proofErr w:type="spellStart"/>
      <w:r>
        <w:t>window.status</w:t>
      </w:r>
      <w:proofErr w:type="spellEnd"/>
      <w:r>
        <w:t xml:space="preserve"> = ""&amp;text"";" ;</w:t>
      </w:r>
    </w:p>
    <w:p w14:paraId="3D1FE43B" w14:textId="77777777" w:rsidR="00FE0AA5" w:rsidRDefault="00FE0AA5" w:rsidP="00BB044B">
      <w:pPr>
        <w:pStyle w:val="PaperSourceCode"/>
      </w:pPr>
      <w:r>
        <w:t xml:space="preserve">    </w:t>
      </w:r>
      <w:proofErr w:type="gramStart"/>
      <w:r>
        <w:t>put</w:t>
      </w:r>
      <w:proofErr w:type="gramEnd"/>
      <w:r>
        <w:t xml:space="preserve"> '&lt;/script&gt;' ;</w:t>
      </w:r>
    </w:p>
    <w:p w14:paraId="0B836F2C" w14:textId="77777777" w:rsidR="00FE0AA5" w:rsidRDefault="00FE0AA5" w:rsidP="00BB044B">
      <w:pPr>
        <w:pStyle w:val="PaperSourceCode"/>
      </w:pPr>
      <w:r>
        <w:t xml:space="preserve">  </w:t>
      </w:r>
      <w:proofErr w:type="gramStart"/>
      <w:r>
        <w:t>run</w:t>
      </w:r>
      <w:proofErr w:type="gramEnd"/>
      <w:r>
        <w:t xml:space="preserve"> ;</w:t>
      </w:r>
    </w:p>
    <w:p w14:paraId="4C4CA641" w14:textId="77777777" w:rsidR="00FE0AA5" w:rsidRDefault="00FE0AA5" w:rsidP="00BB044B">
      <w:pPr>
        <w:pStyle w:val="PaperSourceCode"/>
      </w:pPr>
      <w:r>
        <w:t>%</w:t>
      </w:r>
      <w:proofErr w:type="gramStart"/>
      <w:r>
        <w:t>mend</w:t>
      </w:r>
      <w:proofErr w:type="gramEnd"/>
      <w:r>
        <w:t xml:space="preserve"> </w:t>
      </w:r>
      <w:proofErr w:type="spellStart"/>
      <w:r>
        <w:t>message_js</w:t>
      </w:r>
      <w:proofErr w:type="spellEnd"/>
      <w:r>
        <w:t xml:space="preserve"> ;</w:t>
      </w:r>
    </w:p>
    <w:p w14:paraId="239F1A27" w14:textId="77777777" w:rsidR="00FE0AA5" w:rsidRDefault="00FE0AA5" w:rsidP="00E74B85">
      <w:pPr>
        <w:pStyle w:val="PaperBody"/>
        <w:jc w:val="both"/>
      </w:pPr>
      <w:r>
        <w:t xml:space="preserve">I have many other macros for use with web </w:t>
      </w:r>
      <w:proofErr w:type="gramStart"/>
      <w:r>
        <w:t>development which</w:t>
      </w:r>
      <w:proofErr w:type="gramEnd"/>
      <w:r>
        <w:t xml:space="preserve"> do things such as:</w:t>
      </w:r>
    </w:p>
    <w:p w14:paraId="29BB18FF" w14:textId="77777777" w:rsidR="00FE0AA5" w:rsidRDefault="00FE0AA5" w:rsidP="00E74B85">
      <w:pPr>
        <w:pStyle w:val="PaperBody"/>
        <w:numPr>
          <w:ilvl w:val="0"/>
          <w:numId w:val="10"/>
        </w:numPr>
        <w:jc w:val="both"/>
      </w:pPr>
      <w:r>
        <w:t>Produce selection lists of various kinds based on variables in a dataset</w:t>
      </w:r>
    </w:p>
    <w:p w14:paraId="09BAA56A" w14:textId="77777777" w:rsidR="00FE0AA5" w:rsidRDefault="00FE0AA5" w:rsidP="00E74B85">
      <w:pPr>
        <w:pStyle w:val="PaperBody"/>
        <w:numPr>
          <w:ilvl w:val="0"/>
          <w:numId w:val="10"/>
        </w:numPr>
        <w:jc w:val="both"/>
      </w:pPr>
      <w:r>
        <w:t>Produce messages of various types in HTML code</w:t>
      </w:r>
    </w:p>
    <w:p w14:paraId="58687E84" w14:textId="77777777" w:rsidR="00FE0AA5" w:rsidRDefault="00FE0AA5" w:rsidP="00E74B85">
      <w:pPr>
        <w:pStyle w:val="PaperBody"/>
        <w:numPr>
          <w:ilvl w:val="0"/>
          <w:numId w:val="10"/>
        </w:numPr>
        <w:jc w:val="both"/>
      </w:pPr>
      <w:r>
        <w:t xml:space="preserve">Write </w:t>
      </w:r>
      <w:r w:rsidR="00327BC0">
        <w:t>JavaScript</w:t>
      </w:r>
      <w:r>
        <w:t xml:space="preserve"> functions to HTML</w:t>
      </w:r>
    </w:p>
    <w:p w14:paraId="3BCA71D5" w14:textId="77777777" w:rsidR="00FE0AA5" w:rsidRDefault="00FE0AA5" w:rsidP="00E74B85">
      <w:pPr>
        <w:pStyle w:val="PaperBody"/>
        <w:numPr>
          <w:ilvl w:val="0"/>
          <w:numId w:val="10"/>
        </w:numPr>
        <w:jc w:val="both"/>
      </w:pPr>
      <w:r>
        <w:t>Read and write values of HTML cookies</w:t>
      </w:r>
    </w:p>
    <w:p w14:paraId="607DD716" w14:textId="77777777" w:rsidR="00FE0AA5" w:rsidRDefault="00FE0AA5" w:rsidP="00E74B85">
      <w:pPr>
        <w:pStyle w:val="PaperBody"/>
        <w:numPr>
          <w:ilvl w:val="0"/>
          <w:numId w:val="10"/>
        </w:numPr>
        <w:jc w:val="both"/>
      </w:pPr>
      <w:r>
        <w:t>Produce pop-up dialogs</w:t>
      </w:r>
    </w:p>
    <w:p w14:paraId="56B1579C" w14:textId="77777777" w:rsidR="00FE0AA5" w:rsidRDefault="00FE0AA5" w:rsidP="00E74B85">
      <w:pPr>
        <w:pStyle w:val="PaperBody"/>
        <w:numPr>
          <w:ilvl w:val="0"/>
          <w:numId w:val="10"/>
        </w:numPr>
        <w:jc w:val="both"/>
      </w:pPr>
      <w:r>
        <w:t>Convert SAS data into a JSON data store</w:t>
      </w:r>
    </w:p>
    <w:p w14:paraId="6C7AD5BC" w14:textId="77777777" w:rsidR="00FE0AA5" w:rsidRDefault="00FE0AA5" w:rsidP="00E74B85">
      <w:pPr>
        <w:pStyle w:val="PaperBody"/>
        <w:numPr>
          <w:ilvl w:val="0"/>
          <w:numId w:val="10"/>
        </w:numPr>
        <w:jc w:val="both"/>
      </w:pPr>
      <w:r>
        <w:t>Convert SAS data into XML for use by an object</w:t>
      </w:r>
    </w:p>
    <w:p w14:paraId="5878257A" w14:textId="3CD56D5E" w:rsidR="00FE0AA5" w:rsidRDefault="00FE0AA5" w:rsidP="00E74B85">
      <w:pPr>
        <w:pStyle w:val="PaperBody"/>
        <w:jc w:val="both"/>
      </w:pPr>
      <w:r>
        <w:t xml:space="preserve">There are also many other </w:t>
      </w:r>
      <w:r w:rsidR="00E74B85">
        <w:t>general-purpose</w:t>
      </w:r>
      <w:r>
        <w:t xml:space="preserve"> useful macros such as:</w:t>
      </w:r>
    </w:p>
    <w:p w14:paraId="14428FA4" w14:textId="77777777" w:rsidR="00FE0AA5" w:rsidRDefault="00FE0AA5" w:rsidP="00E74B85">
      <w:pPr>
        <w:pStyle w:val="PaperBody"/>
        <w:numPr>
          <w:ilvl w:val="0"/>
          <w:numId w:val="11"/>
        </w:numPr>
        <w:jc w:val="both"/>
        <w:rPr>
          <w:position w:val="-2"/>
        </w:rPr>
      </w:pPr>
      <w:r>
        <w:t>Drop variables from a dataset that only have missing values</w:t>
      </w:r>
    </w:p>
    <w:p w14:paraId="588D43A5" w14:textId="77777777" w:rsidR="00FE0AA5" w:rsidRDefault="00FE0AA5" w:rsidP="00E74B85">
      <w:pPr>
        <w:pStyle w:val="PaperBody"/>
        <w:numPr>
          <w:ilvl w:val="0"/>
          <w:numId w:val="11"/>
        </w:numPr>
        <w:jc w:val="both"/>
        <w:rPr>
          <w:position w:val="-2"/>
        </w:rPr>
      </w:pPr>
      <w:r>
        <w:lastRenderedPageBreak/>
        <w:t>Calculate _type_ values for use in a pseudo summary</w:t>
      </w:r>
    </w:p>
    <w:p w14:paraId="5A3A69DF" w14:textId="77777777" w:rsidR="00FE0AA5" w:rsidRDefault="00FE0AA5" w:rsidP="00E74B85">
      <w:pPr>
        <w:pStyle w:val="PaperBody"/>
        <w:jc w:val="both"/>
      </w:pPr>
      <w:r>
        <w:t xml:space="preserve">I also have developed a range of </w:t>
      </w:r>
      <w:proofErr w:type="gramStart"/>
      <w:r>
        <w:t>macros which</w:t>
      </w:r>
      <w:proofErr w:type="gramEnd"/>
      <w:r>
        <w:t xml:space="preserve"> produce nice HTML reports. These could be used in other places, but each of them </w:t>
      </w:r>
      <w:proofErr w:type="gramStart"/>
      <w:r>
        <w:t>have</w:t>
      </w:r>
      <w:proofErr w:type="gramEnd"/>
      <w:r>
        <w:t xml:space="preserve"> been enhanced to be highly interactive by supporting tool tips, drill down and special links to other functionality. For example, some of these include:</w:t>
      </w:r>
    </w:p>
    <w:p w14:paraId="0DFC67D5" w14:textId="77777777" w:rsidR="00FE0AA5" w:rsidRDefault="00FE0AA5" w:rsidP="00E74B85">
      <w:pPr>
        <w:pStyle w:val="PaperBody"/>
        <w:numPr>
          <w:ilvl w:val="0"/>
          <w:numId w:val="12"/>
        </w:numPr>
        <w:jc w:val="both"/>
      </w:pPr>
      <w:proofErr w:type="spellStart"/>
      <w:r>
        <w:t>Heatmap</w:t>
      </w:r>
      <w:proofErr w:type="spellEnd"/>
      <w:r>
        <w:t xml:space="preserve"> which shows a graduated shading of colors combined with traffic lighting for exceeded limits</w:t>
      </w:r>
    </w:p>
    <w:p w14:paraId="2728055C" w14:textId="77777777" w:rsidR="00FE0AA5" w:rsidRDefault="00FE0AA5" w:rsidP="00E74B85">
      <w:pPr>
        <w:pStyle w:val="PaperBody"/>
        <w:numPr>
          <w:ilvl w:val="0"/>
          <w:numId w:val="12"/>
        </w:numPr>
        <w:jc w:val="both"/>
      </w:pPr>
      <w:r>
        <w:t>Listing which has bars that indicate magnitude of values, along with colors that show traffic lighting</w:t>
      </w:r>
    </w:p>
    <w:p w14:paraId="45626FFD" w14:textId="77777777" w:rsidR="00FE0AA5" w:rsidRDefault="00FE0AA5" w:rsidP="00E74B85">
      <w:pPr>
        <w:pStyle w:val="PaperBody"/>
        <w:numPr>
          <w:ilvl w:val="0"/>
          <w:numId w:val="12"/>
        </w:numPr>
        <w:jc w:val="both"/>
      </w:pPr>
      <w:r>
        <w:t xml:space="preserve">Gantt charts, which use an innovative technique using </w:t>
      </w:r>
      <w:proofErr w:type="spellStart"/>
      <w:r>
        <w:t>Proc</w:t>
      </w:r>
      <w:proofErr w:type="spellEnd"/>
      <w:r>
        <w:t xml:space="preserve"> </w:t>
      </w:r>
      <w:proofErr w:type="spellStart"/>
      <w:r>
        <w:t>Gchart</w:t>
      </w:r>
      <w:proofErr w:type="spellEnd"/>
    </w:p>
    <w:p w14:paraId="7F46B8B5" w14:textId="77777777" w:rsidR="00FE0AA5" w:rsidRDefault="00FE0AA5" w:rsidP="00E74B85">
      <w:pPr>
        <w:pStyle w:val="PaperBody"/>
        <w:jc w:val="both"/>
      </w:pPr>
      <w:r>
        <w:t>A few useful macros appear here.</w:t>
      </w:r>
    </w:p>
    <w:p w14:paraId="5728FD5A" w14:textId="77777777" w:rsidR="00FE0AA5" w:rsidRDefault="00FE0AA5" w:rsidP="00BB044B">
      <w:pPr>
        <w:pStyle w:val="PaperSourceCode"/>
      </w:pPr>
      <w:r>
        <w:t xml:space="preserve">%*** </w:t>
      </w:r>
      <w:proofErr w:type="gramStart"/>
      <w:r>
        <w:t>create</w:t>
      </w:r>
      <w:proofErr w:type="gramEnd"/>
      <w:r>
        <w:t xml:space="preserve"> an annotate dataset which can then be used to add an icon on a graph, which when clicked on</w:t>
      </w:r>
    </w:p>
    <w:p w14:paraId="5A8C3A70" w14:textId="77777777" w:rsidR="00FE0AA5" w:rsidRDefault="00FE0AA5" w:rsidP="00BB044B">
      <w:pPr>
        <w:pStyle w:val="PaperSourceCode"/>
      </w:pPr>
      <w:r>
        <w:t xml:space="preserve">     </w:t>
      </w:r>
      <w:proofErr w:type="gramStart"/>
      <w:r>
        <w:t>will</w:t>
      </w:r>
      <w:proofErr w:type="gramEnd"/>
      <w:r>
        <w:t xml:space="preserve"> call the stored process again, but will toggle the value of the parameter called zoom ;</w:t>
      </w:r>
    </w:p>
    <w:p w14:paraId="50AAC53C" w14:textId="77777777" w:rsidR="00FE0AA5" w:rsidRDefault="00FE0AA5" w:rsidP="00BB044B">
      <w:pPr>
        <w:pStyle w:val="PaperSourceCode"/>
      </w:pPr>
      <w:r>
        <w:t>%</w:t>
      </w:r>
      <w:proofErr w:type="gramStart"/>
      <w:r>
        <w:t>macro</w:t>
      </w:r>
      <w:proofErr w:type="gramEnd"/>
      <w:r>
        <w:t xml:space="preserve"> </w:t>
      </w:r>
      <w:proofErr w:type="spellStart"/>
      <w:r>
        <w:t>anno_info</w:t>
      </w:r>
      <w:proofErr w:type="spellEnd"/>
      <w:r>
        <w:t>(</w:t>
      </w:r>
      <w:proofErr w:type="spellStart"/>
      <w:r>
        <w:t>parms</w:t>
      </w:r>
      <w:proofErr w:type="spellEnd"/>
      <w:r>
        <w:t>) ;</w:t>
      </w:r>
    </w:p>
    <w:p w14:paraId="425D73E0" w14:textId="77777777" w:rsidR="00FE0AA5" w:rsidRDefault="00FE0AA5" w:rsidP="00BB044B">
      <w:pPr>
        <w:pStyle w:val="PaperSourceCode"/>
      </w:pPr>
      <w:r>
        <w:t xml:space="preserve"> %* </w:t>
      </w:r>
      <w:proofErr w:type="gramStart"/>
      <w:r>
        <w:t>define</w:t>
      </w:r>
      <w:proofErr w:type="gramEnd"/>
      <w:r>
        <w:t xml:space="preserve"> the annotate macros ;</w:t>
      </w:r>
    </w:p>
    <w:p w14:paraId="1633337E" w14:textId="77777777" w:rsidR="00FE0AA5" w:rsidRDefault="00FE0AA5" w:rsidP="00BB044B">
      <w:pPr>
        <w:pStyle w:val="PaperSourceCode"/>
      </w:pPr>
      <w:r>
        <w:t xml:space="preserve">  %</w:t>
      </w:r>
      <w:proofErr w:type="spellStart"/>
      <w:proofErr w:type="gramStart"/>
      <w:r>
        <w:t>annomac</w:t>
      </w:r>
      <w:proofErr w:type="spellEnd"/>
      <w:proofErr w:type="gramEnd"/>
      <w:r>
        <w:t xml:space="preserve"> ;</w:t>
      </w:r>
    </w:p>
    <w:p w14:paraId="454B1774" w14:textId="77777777" w:rsidR="00FE0AA5" w:rsidRDefault="00FE0AA5" w:rsidP="00BB044B">
      <w:pPr>
        <w:pStyle w:val="PaperSourceCode"/>
      </w:pPr>
    </w:p>
    <w:p w14:paraId="6CCF9D32" w14:textId="77777777" w:rsidR="00FE0AA5" w:rsidRDefault="00FE0AA5" w:rsidP="00BB044B">
      <w:pPr>
        <w:pStyle w:val="PaperSourceCode"/>
      </w:pPr>
      <w:r>
        <w:t xml:space="preserve"> %* </w:t>
      </w:r>
      <w:proofErr w:type="gramStart"/>
      <w:r>
        <w:t>build</w:t>
      </w:r>
      <w:proofErr w:type="gramEnd"/>
      <w:r>
        <w:t xml:space="preserve"> a link variable ;</w:t>
      </w:r>
    </w:p>
    <w:p w14:paraId="73CE821E" w14:textId="77777777" w:rsidR="00FE0AA5" w:rsidRDefault="00FE0AA5" w:rsidP="00BB044B">
      <w:pPr>
        <w:pStyle w:val="PaperSourceCode"/>
      </w:pPr>
      <w:r>
        <w:t xml:space="preserve">  %</w:t>
      </w:r>
      <w:proofErr w:type="gramStart"/>
      <w:r>
        <w:t>let</w:t>
      </w:r>
      <w:proofErr w:type="gramEnd"/>
      <w:r>
        <w:t xml:space="preserve"> link=http://&amp;_SRVNAME:&amp;_SRVPORT&amp;_URL?_program=SBIP%3A%2F%2FFoundation%2F&amp;env.%2Fbis%2Fmedmon%2Fanno_info%28StoredProcess%29%nrstr(&amp;</w:t>
      </w:r>
      <w:proofErr w:type="spellStart"/>
      <w:r>
        <w:t>parms</w:t>
      </w:r>
      <w:proofErr w:type="spellEnd"/>
      <w:r>
        <w:t>)=&amp;</w:t>
      </w:r>
      <w:proofErr w:type="spellStart"/>
      <w:r>
        <w:t>parms</w:t>
      </w:r>
      <w:proofErr w:type="spellEnd"/>
      <w:r>
        <w:t xml:space="preserve"> ;</w:t>
      </w:r>
    </w:p>
    <w:p w14:paraId="5462BBF2" w14:textId="77777777" w:rsidR="00FE0AA5" w:rsidRDefault="00FE0AA5" w:rsidP="00BB044B">
      <w:pPr>
        <w:pStyle w:val="PaperSourceCode"/>
      </w:pPr>
    </w:p>
    <w:p w14:paraId="6AD12747" w14:textId="77777777" w:rsidR="00FE0AA5" w:rsidRDefault="00FE0AA5" w:rsidP="00BB044B">
      <w:pPr>
        <w:pStyle w:val="PaperSourceCode"/>
      </w:pPr>
      <w:r>
        <w:t xml:space="preserve"> * </w:t>
      </w:r>
      <w:proofErr w:type="gramStart"/>
      <w:r>
        <w:t>create</w:t>
      </w:r>
      <w:proofErr w:type="gramEnd"/>
      <w:r>
        <w:t xml:space="preserve"> the annotate dataset to add the zoom icon with hyperlink ;</w:t>
      </w:r>
    </w:p>
    <w:p w14:paraId="74DCAC00" w14:textId="77777777" w:rsidR="00FE0AA5" w:rsidRDefault="00FE0AA5" w:rsidP="00BB044B">
      <w:pPr>
        <w:pStyle w:val="PaperSourceCode"/>
      </w:pPr>
      <w:r>
        <w:t xml:space="preserve">  </w:t>
      </w:r>
      <w:proofErr w:type="gramStart"/>
      <w:r>
        <w:t>data</w:t>
      </w:r>
      <w:proofErr w:type="gramEnd"/>
      <w:r>
        <w:t xml:space="preserve"> </w:t>
      </w:r>
      <w:proofErr w:type="spellStart"/>
      <w:r>
        <w:t>anno_info</w:t>
      </w:r>
      <w:proofErr w:type="spellEnd"/>
      <w:r>
        <w:t xml:space="preserve"> ;</w:t>
      </w:r>
    </w:p>
    <w:p w14:paraId="50BF7AB4" w14:textId="77777777" w:rsidR="00FE0AA5" w:rsidRDefault="00FE0AA5" w:rsidP="00BB044B">
      <w:pPr>
        <w:pStyle w:val="PaperSourceCode"/>
      </w:pPr>
      <w:r>
        <w:t xml:space="preserve">    </w:t>
      </w:r>
      <w:proofErr w:type="gramStart"/>
      <w:r>
        <w:t>length</w:t>
      </w:r>
      <w:proofErr w:type="gramEnd"/>
      <w:r>
        <w:t xml:space="preserve"> function style $ 8 </w:t>
      </w:r>
    </w:p>
    <w:p w14:paraId="5CD32B39" w14:textId="77777777" w:rsidR="00FE0AA5" w:rsidRDefault="00FE0AA5" w:rsidP="00BB044B">
      <w:pPr>
        <w:pStyle w:val="PaperSourceCode"/>
      </w:pPr>
      <w:r>
        <w:t xml:space="preserve">           </w:t>
      </w:r>
      <w:proofErr w:type="gramStart"/>
      <w:r>
        <w:t>html</w:t>
      </w:r>
      <w:proofErr w:type="gramEnd"/>
      <w:r>
        <w:t xml:space="preserve"> $ 240 ;</w:t>
      </w:r>
    </w:p>
    <w:p w14:paraId="2C2E0FC3" w14:textId="77777777" w:rsidR="00FE0AA5" w:rsidRDefault="00FE0AA5" w:rsidP="00BB044B">
      <w:pPr>
        <w:pStyle w:val="PaperSourceCode"/>
      </w:pPr>
      <w:r>
        <w:t xml:space="preserve">    </w:t>
      </w:r>
      <w:proofErr w:type="gramStart"/>
      <w:r>
        <w:t>retain</w:t>
      </w:r>
      <w:proofErr w:type="gramEnd"/>
      <w:r>
        <w:t xml:space="preserve"> when 'a' ;</w:t>
      </w:r>
    </w:p>
    <w:p w14:paraId="7E1F6E73" w14:textId="77777777" w:rsidR="00FE0AA5" w:rsidRDefault="00FE0AA5" w:rsidP="00BB044B">
      <w:pPr>
        <w:pStyle w:val="PaperSourceCode"/>
      </w:pPr>
      <w:r>
        <w:t xml:space="preserve">    %</w:t>
      </w:r>
      <w:proofErr w:type="gramStart"/>
      <w:r>
        <w:t>system</w:t>
      </w:r>
      <w:proofErr w:type="gramEnd"/>
      <w:r>
        <w:t>(5,3,4) ;</w:t>
      </w:r>
    </w:p>
    <w:p w14:paraId="16DD1DFA" w14:textId="77777777" w:rsidR="00FE0AA5" w:rsidRDefault="00FE0AA5" w:rsidP="00BB044B">
      <w:pPr>
        <w:pStyle w:val="PaperSourceCode"/>
      </w:pPr>
      <w:r>
        <w:t xml:space="preserve">    %</w:t>
      </w:r>
      <w:proofErr w:type="gramStart"/>
      <w:r>
        <w:t>slice</w:t>
      </w:r>
      <w:proofErr w:type="gramEnd"/>
      <w:r>
        <w:t xml:space="preserve"> (99, 2, 0, 360, .30, purple, </w:t>
      </w:r>
      <w:proofErr w:type="spellStart"/>
      <w:r>
        <w:t>ps</w:t>
      </w:r>
      <w:proofErr w:type="spellEnd"/>
      <w:r>
        <w:t xml:space="preserve">, 0); </w:t>
      </w:r>
    </w:p>
    <w:p w14:paraId="3BD3BE63" w14:textId="77777777" w:rsidR="00FE0AA5" w:rsidRDefault="00FE0AA5" w:rsidP="00BB044B">
      <w:pPr>
        <w:pStyle w:val="PaperSourceCode"/>
      </w:pPr>
      <w:r>
        <w:t xml:space="preserve">    </w:t>
      </w:r>
      <w:proofErr w:type="gramStart"/>
      <w:r>
        <w:t>html</w:t>
      </w:r>
      <w:proofErr w:type="gramEnd"/>
      <w:r>
        <w:t xml:space="preserve">="title=""Info"" </w:t>
      </w:r>
      <w:proofErr w:type="spellStart"/>
      <w:r>
        <w:t>href</w:t>
      </w:r>
      <w:proofErr w:type="spellEnd"/>
      <w:r>
        <w:t>=""&amp;link""" ;</w:t>
      </w:r>
    </w:p>
    <w:p w14:paraId="453BA924" w14:textId="77777777" w:rsidR="00FE0AA5" w:rsidRDefault="00FE0AA5" w:rsidP="00BB044B">
      <w:pPr>
        <w:pStyle w:val="PaperSourceCode"/>
      </w:pPr>
      <w:r>
        <w:t xml:space="preserve">    %LABEL (99.2, 2.2, "</w:t>
      </w:r>
      <w:proofErr w:type="spellStart"/>
      <w:r>
        <w:t>i</w:t>
      </w:r>
      <w:proofErr w:type="spellEnd"/>
      <w:r>
        <w:t xml:space="preserve">", white, 0, 0, .4, </w:t>
      </w:r>
      <w:proofErr w:type="spellStart"/>
      <w:r>
        <w:t>swissb</w:t>
      </w:r>
      <w:proofErr w:type="spellEnd"/>
      <w:r>
        <w:t>, +)</w:t>
      </w:r>
      <w:proofErr w:type="gramStart"/>
      <w:r>
        <w:t>;</w:t>
      </w:r>
      <w:proofErr w:type="gramEnd"/>
      <w:r>
        <w:t xml:space="preserve"> </w:t>
      </w:r>
    </w:p>
    <w:p w14:paraId="1CD4A75E" w14:textId="77777777" w:rsidR="00FE0AA5" w:rsidRDefault="00FE0AA5" w:rsidP="00BB044B">
      <w:pPr>
        <w:pStyle w:val="PaperSourceCode"/>
      </w:pPr>
      <w:r>
        <w:t xml:space="preserve">  </w:t>
      </w:r>
      <w:proofErr w:type="gramStart"/>
      <w:r>
        <w:t>run</w:t>
      </w:r>
      <w:proofErr w:type="gramEnd"/>
      <w:r>
        <w:t xml:space="preserve"> ;</w:t>
      </w:r>
    </w:p>
    <w:p w14:paraId="25257A19" w14:textId="77777777" w:rsidR="00FE0AA5" w:rsidRDefault="00FE0AA5" w:rsidP="00BB044B">
      <w:pPr>
        <w:pStyle w:val="PaperSourceCode"/>
      </w:pPr>
      <w:r>
        <w:t>%</w:t>
      </w:r>
      <w:proofErr w:type="gramStart"/>
      <w:r>
        <w:t>mend</w:t>
      </w:r>
      <w:proofErr w:type="gramEnd"/>
      <w:r>
        <w:t xml:space="preserve"> </w:t>
      </w:r>
      <w:proofErr w:type="spellStart"/>
      <w:r>
        <w:t>anno_info</w:t>
      </w:r>
      <w:proofErr w:type="spellEnd"/>
      <w:r>
        <w:t xml:space="preserve"> ;</w:t>
      </w:r>
    </w:p>
    <w:p w14:paraId="29C9C65C" w14:textId="77777777" w:rsidR="00FE0AA5" w:rsidRDefault="00FE0AA5" w:rsidP="00BB044B">
      <w:pPr>
        <w:pStyle w:val="PaperSourceCode"/>
      </w:pPr>
      <w:r>
        <w:t>/*%</w:t>
      </w:r>
      <w:proofErr w:type="spellStart"/>
      <w:proofErr w:type="gramStart"/>
      <w:r>
        <w:t>anno</w:t>
      </w:r>
      <w:proofErr w:type="gramEnd"/>
      <w:r>
        <w:t>_info</w:t>
      </w:r>
      <w:proofErr w:type="spellEnd"/>
      <w:r>
        <w:t xml:space="preserve"> ;*/</w:t>
      </w:r>
    </w:p>
    <w:p w14:paraId="3CCB7085" w14:textId="77777777" w:rsidR="00FE0AA5" w:rsidRDefault="00FE0AA5" w:rsidP="00BB044B">
      <w:pPr>
        <w:pStyle w:val="PaperSourceCode"/>
      </w:pPr>
      <w:r>
        <w:t>/*</w:t>
      </w:r>
      <w:proofErr w:type="spellStart"/>
      <w:proofErr w:type="gramStart"/>
      <w:r>
        <w:t>proc</w:t>
      </w:r>
      <w:proofErr w:type="spellEnd"/>
      <w:proofErr w:type="gramEnd"/>
      <w:r>
        <w:t xml:space="preserve"> </w:t>
      </w:r>
      <w:proofErr w:type="spellStart"/>
      <w:r>
        <w:t>gchart</w:t>
      </w:r>
      <w:proofErr w:type="spellEnd"/>
      <w:r>
        <w:t xml:space="preserve"> data=</w:t>
      </w:r>
      <w:proofErr w:type="spellStart"/>
      <w:r>
        <w:t>sashelp.class</w:t>
      </w:r>
      <w:proofErr w:type="spellEnd"/>
      <w:r>
        <w:t xml:space="preserve"> anno=</w:t>
      </w:r>
      <w:proofErr w:type="spellStart"/>
      <w:r>
        <w:t>anno_info</w:t>
      </w:r>
      <w:proofErr w:type="spellEnd"/>
      <w:r>
        <w:t xml:space="preserve"> ;*/</w:t>
      </w:r>
    </w:p>
    <w:p w14:paraId="63A86186" w14:textId="77777777" w:rsidR="00FE0AA5" w:rsidRDefault="00FE0AA5" w:rsidP="00BB044B">
      <w:pPr>
        <w:pStyle w:val="PaperSourceCode"/>
      </w:pPr>
      <w:r>
        <w:t>/</w:t>
      </w:r>
      <w:proofErr w:type="gramStart"/>
      <w:r>
        <w:t xml:space="preserve">*  </w:t>
      </w:r>
      <w:proofErr w:type="spellStart"/>
      <w:r>
        <w:t>vbar</w:t>
      </w:r>
      <w:proofErr w:type="spellEnd"/>
      <w:proofErr w:type="gramEnd"/>
      <w:r>
        <w:t xml:space="preserve"> age / discrete </w:t>
      </w:r>
      <w:proofErr w:type="spellStart"/>
      <w:r>
        <w:t>raxis</w:t>
      </w:r>
      <w:proofErr w:type="spellEnd"/>
      <w:r>
        <w:t>=axis1 ;*/</w:t>
      </w:r>
    </w:p>
    <w:p w14:paraId="4DB24F42" w14:textId="77777777" w:rsidR="00FE0AA5" w:rsidRDefault="00FE0AA5" w:rsidP="00BB044B">
      <w:pPr>
        <w:pStyle w:val="PaperSourceCode"/>
      </w:pPr>
      <w:r>
        <w:t>/*</w:t>
      </w:r>
      <w:proofErr w:type="gramStart"/>
      <w:r>
        <w:t>run</w:t>
      </w:r>
      <w:proofErr w:type="gramEnd"/>
      <w:r>
        <w:t xml:space="preserve"> ;*/</w:t>
      </w:r>
    </w:p>
    <w:p w14:paraId="4C97814D" w14:textId="77777777" w:rsidR="00FE0AA5" w:rsidRDefault="00FE0AA5" w:rsidP="00BB044B">
      <w:pPr>
        <w:pStyle w:val="PaperSourceCode"/>
      </w:pPr>
      <w:r>
        <w:t>/*</w:t>
      </w:r>
      <w:proofErr w:type="gramStart"/>
      <w:r>
        <w:t>quit</w:t>
      </w:r>
      <w:proofErr w:type="gramEnd"/>
      <w:r>
        <w:t xml:space="preserve"> ;*/</w:t>
      </w:r>
    </w:p>
    <w:p w14:paraId="6B483725" w14:textId="77777777" w:rsidR="00FE0AA5" w:rsidRDefault="00FE0AA5" w:rsidP="00E74B85">
      <w:pPr>
        <w:pStyle w:val="PaperBody"/>
        <w:jc w:val="both"/>
      </w:pPr>
      <w:r>
        <w:t>The following macro is nice since it will work out what the URL of the current stored process is, and then if clicked on will call that stored process again, but adding the _</w:t>
      </w:r>
      <w:proofErr w:type="spellStart"/>
      <w:r>
        <w:t>odsdest</w:t>
      </w:r>
      <w:proofErr w:type="spellEnd"/>
      <w:r>
        <w:t>=rtf parameter to the end, which will make the stored process produce RTF output.</w:t>
      </w:r>
    </w:p>
    <w:p w14:paraId="4C786DEB" w14:textId="77777777" w:rsidR="00FE0AA5" w:rsidRDefault="00FE0AA5" w:rsidP="00BB044B">
      <w:pPr>
        <w:pStyle w:val="PaperSourceCode"/>
      </w:pPr>
      <w:r>
        <w:t>%</w:t>
      </w:r>
      <w:proofErr w:type="gramStart"/>
      <w:r>
        <w:t>macro</w:t>
      </w:r>
      <w:proofErr w:type="gramEnd"/>
      <w:r>
        <w:t xml:space="preserve"> </w:t>
      </w:r>
      <w:proofErr w:type="spellStart"/>
      <w:r>
        <w:t>ods_button</w:t>
      </w:r>
      <w:proofErr w:type="spellEnd"/>
      <w:r>
        <w:t>(</w:t>
      </w:r>
      <w:proofErr w:type="spellStart"/>
      <w:r>
        <w:t>ods</w:t>
      </w:r>
      <w:proofErr w:type="spellEnd"/>
      <w:r>
        <w:t>=) ;</w:t>
      </w:r>
    </w:p>
    <w:p w14:paraId="431DA45E" w14:textId="77777777" w:rsidR="00FE0AA5" w:rsidRDefault="00FE0AA5" w:rsidP="00BB044B">
      <w:pPr>
        <w:pStyle w:val="PaperSourceCode"/>
      </w:pPr>
      <w:r>
        <w:t xml:space="preserve">  %</w:t>
      </w:r>
      <w:proofErr w:type="gramStart"/>
      <w:r>
        <w:t>if</w:t>
      </w:r>
      <w:proofErr w:type="gramEnd"/>
      <w:r>
        <w:t xml:space="preserve"> %</w:t>
      </w:r>
      <w:proofErr w:type="spellStart"/>
      <w:r>
        <w:t>symexist</w:t>
      </w:r>
      <w:proofErr w:type="spellEnd"/>
      <w:r>
        <w:t>(_</w:t>
      </w:r>
      <w:proofErr w:type="spellStart"/>
      <w:r>
        <w:t>odsdest</w:t>
      </w:r>
      <w:proofErr w:type="spellEnd"/>
      <w:r>
        <w:t>) %then</w:t>
      </w:r>
    </w:p>
    <w:p w14:paraId="63377560" w14:textId="77777777" w:rsidR="00FE0AA5" w:rsidRDefault="00FE0AA5" w:rsidP="00BB044B">
      <w:pPr>
        <w:pStyle w:val="PaperSourceCode"/>
      </w:pPr>
      <w:r>
        <w:t xml:space="preserve">    %</w:t>
      </w:r>
      <w:proofErr w:type="gramStart"/>
      <w:r>
        <w:t>if</w:t>
      </w:r>
      <w:proofErr w:type="gramEnd"/>
      <w:r>
        <w:t xml:space="preserve"> %</w:t>
      </w:r>
      <w:proofErr w:type="spellStart"/>
      <w:r>
        <w:t>upcase</w:t>
      </w:r>
      <w:proofErr w:type="spellEnd"/>
      <w:r>
        <w:t>(&amp;_</w:t>
      </w:r>
      <w:proofErr w:type="spellStart"/>
      <w:r>
        <w:t>odsdest</w:t>
      </w:r>
      <w:proofErr w:type="spellEnd"/>
      <w:r>
        <w:t>)=RTF or</w:t>
      </w:r>
    </w:p>
    <w:p w14:paraId="619ECBCC" w14:textId="77777777" w:rsidR="00FE0AA5" w:rsidRDefault="00FE0AA5" w:rsidP="00BB044B">
      <w:pPr>
        <w:pStyle w:val="PaperSourceCode"/>
      </w:pPr>
      <w:r>
        <w:t xml:space="preserve">        %</w:t>
      </w:r>
      <w:proofErr w:type="spellStart"/>
      <w:proofErr w:type="gramStart"/>
      <w:r>
        <w:t>upcase</w:t>
      </w:r>
      <w:proofErr w:type="spellEnd"/>
      <w:proofErr w:type="gramEnd"/>
      <w:r>
        <w:t>(&amp;_</w:t>
      </w:r>
      <w:proofErr w:type="spellStart"/>
      <w:r>
        <w:t>odsdest</w:t>
      </w:r>
      <w:proofErr w:type="spellEnd"/>
      <w:r>
        <w:t>)=PDF %then</w:t>
      </w:r>
    </w:p>
    <w:p w14:paraId="23FD4ED7" w14:textId="77777777" w:rsidR="00FE0AA5" w:rsidRDefault="00FE0AA5" w:rsidP="00BB044B">
      <w:pPr>
        <w:pStyle w:val="PaperSourceCode"/>
      </w:pPr>
      <w:r>
        <w:t xml:space="preserve">      %</w:t>
      </w:r>
      <w:proofErr w:type="gramStart"/>
      <w:r>
        <w:t>return</w:t>
      </w:r>
      <w:proofErr w:type="gramEnd"/>
      <w:r>
        <w:t xml:space="preserve"> ;</w:t>
      </w:r>
    </w:p>
    <w:p w14:paraId="47C66000" w14:textId="77777777" w:rsidR="00FE0AA5" w:rsidRDefault="00FE0AA5" w:rsidP="00BB044B">
      <w:pPr>
        <w:pStyle w:val="PaperSourceCode"/>
      </w:pPr>
    </w:p>
    <w:p w14:paraId="205DCE4C" w14:textId="77777777" w:rsidR="00FE0AA5" w:rsidRDefault="00FE0AA5" w:rsidP="00BB044B">
      <w:pPr>
        <w:pStyle w:val="PaperSourceCode"/>
      </w:pPr>
      <w:r>
        <w:t xml:space="preserve">  %</w:t>
      </w:r>
      <w:proofErr w:type="gramStart"/>
      <w:r>
        <w:t>if</w:t>
      </w:r>
      <w:proofErr w:type="gramEnd"/>
      <w:r>
        <w:t xml:space="preserve"> &amp;bypass=0 %then</w:t>
      </w:r>
    </w:p>
    <w:p w14:paraId="49BFFB79" w14:textId="77777777" w:rsidR="00FE0AA5" w:rsidRDefault="00FE0AA5" w:rsidP="00BB044B">
      <w:pPr>
        <w:pStyle w:val="PaperSourceCode"/>
      </w:pPr>
      <w:r>
        <w:t xml:space="preserve">    %</w:t>
      </w:r>
      <w:proofErr w:type="spellStart"/>
      <w:proofErr w:type="gramStart"/>
      <w:r>
        <w:t>stpend</w:t>
      </w:r>
      <w:proofErr w:type="spellEnd"/>
      <w:proofErr w:type="gramEnd"/>
      <w:r>
        <w:t xml:space="preserve"> ;</w:t>
      </w:r>
    </w:p>
    <w:p w14:paraId="651F1DD5" w14:textId="77777777" w:rsidR="00FE0AA5" w:rsidRDefault="00FE0AA5" w:rsidP="00BB044B">
      <w:pPr>
        <w:pStyle w:val="PaperSourceCode"/>
      </w:pPr>
    </w:p>
    <w:p w14:paraId="75C85C27" w14:textId="77777777" w:rsidR="00FE0AA5" w:rsidRDefault="00FE0AA5" w:rsidP="00BB044B">
      <w:pPr>
        <w:pStyle w:val="PaperSourceCode"/>
      </w:pPr>
      <w:r>
        <w:t xml:space="preserve">  </w:t>
      </w:r>
      <w:proofErr w:type="gramStart"/>
      <w:r>
        <w:t>data</w:t>
      </w:r>
      <w:proofErr w:type="gramEnd"/>
      <w:r>
        <w:t xml:space="preserve"> _null_ ;</w:t>
      </w:r>
    </w:p>
    <w:p w14:paraId="228433F7" w14:textId="77777777" w:rsidR="00FE0AA5" w:rsidRDefault="00FE0AA5" w:rsidP="00BB044B">
      <w:pPr>
        <w:pStyle w:val="PaperSourceCode"/>
      </w:pPr>
      <w:r>
        <w:t xml:space="preserve">    </w:t>
      </w:r>
      <w:proofErr w:type="gramStart"/>
      <w:r>
        <w:t>file</w:t>
      </w:r>
      <w:proofErr w:type="gramEnd"/>
      <w:r>
        <w:t xml:space="preserve"> _</w:t>
      </w:r>
      <w:proofErr w:type="spellStart"/>
      <w:r>
        <w:t>webout</w:t>
      </w:r>
      <w:proofErr w:type="spellEnd"/>
      <w:r>
        <w:t xml:space="preserve">  ;</w:t>
      </w:r>
    </w:p>
    <w:p w14:paraId="44CA3E82" w14:textId="77777777" w:rsidR="00FE0AA5" w:rsidRDefault="00FE0AA5" w:rsidP="00BB044B">
      <w:pPr>
        <w:pStyle w:val="PaperSourceCode"/>
      </w:pPr>
      <w:r>
        <w:t xml:space="preserve">    %* REF001: Remove trailing # from URL  - START;</w:t>
      </w:r>
    </w:p>
    <w:p w14:paraId="1DCCC869" w14:textId="77777777" w:rsidR="00FE0AA5" w:rsidRDefault="00FE0AA5" w:rsidP="00BB044B">
      <w:pPr>
        <w:pStyle w:val="PaperSourceCode"/>
      </w:pPr>
      <w:r>
        <w:t xml:space="preserve">    </w:t>
      </w:r>
      <w:proofErr w:type="gramStart"/>
      <w:r>
        <w:t>put</w:t>
      </w:r>
      <w:proofErr w:type="gramEnd"/>
      <w:r>
        <w:t xml:space="preserve"> '&lt;a </w:t>
      </w:r>
      <w:proofErr w:type="spellStart"/>
      <w:r>
        <w:t>href</w:t>
      </w:r>
      <w:proofErr w:type="spellEnd"/>
      <w:r>
        <w:t>="#"'</w:t>
      </w:r>
    </w:p>
    <w:p w14:paraId="54312D0D" w14:textId="77777777" w:rsidR="00FE0AA5" w:rsidRDefault="00FE0AA5" w:rsidP="00BB044B">
      <w:pPr>
        <w:pStyle w:val="PaperSourceCode"/>
      </w:pPr>
      <w:r>
        <w:t xml:space="preserve">           '</w:t>
      </w:r>
      <w:proofErr w:type="spellStart"/>
      <w:proofErr w:type="gramStart"/>
      <w:r>
        <w:t>onClick</w:t>
      </w:r>
      <w:proofErr w:type="spellEnd"/>
      <w:proofErr w:type="gramEnd"/>
      <w:r>
        <w:t>="</w:t>
      </w:r>
      <w:proofErr w:type="spellStart"/>
      <w:r>
        <w:t>var</w:t>
      </w:r>
      <w:proofErr w:type="spellEnd"/>
      <w:r>
        <w:t xml:space="preserve"> </w:t>
      </w:r>
      <w:proofErr w:type="spellStart"/>
      <w:r>
        <w:t>loc</w:t>
      </w:r>
      <w:proofErr w:type="spellEnd"/>
      <w:r>
        <w:t xml:space="preserve"> = </w:t>
      </w:r>
      <w:proofErr w:type="spellStart"/>
      <w:r>
        <w:t>window.location</w:t>
      </w:r>
      <w:proofErr w:type="spellEnd"/>
      <w:r>
        <w:t xml:space="preserve"> ; </w:t>
      </w:r>
      <w:proofErr w:type="spellStart"/>
      <w:r>
        <w:t>loc</w:t>
      </w:r>
      <w:proofErr w:type="spellEnd"/>
      <w:r>
        <w:t xml:space="preserve"> = </w:t>
      </w:r>
      <w:proofErr w:type="spellStart"/>
      <w:r>
        <w:t>loc</w:t>
      </w:r>
      <w:proofErr w:type="spellEnd"/>
      <w:r>
        <w:t xml:space="preserve"> + ''&amp;_</w:t>
      </w:r>
      <w:proofErr w:type="spellStart"/>
      <w:r>
        <w:t>odsdest</w:t>
      </w:r>
      <w:proofErr w:type="spellEnd"/>
      <w:r>
        <w:t xml:space="preserve">=rtf'' ; </w:t>
      </w:r>
      <w:proofErr w:type="spellStart"/>
      <w:r>
        <w:t>loc</w:t>
      </w:r>
      <w:proofErr w:type="spellEnd"/>
      <w:r>
        <w:t xml:space="preserve"> = </w:t>
      </w:r>
      <w:proofErr w:type="spellStart"/>
      <w:r>
        <w:t>loc.replace</w:t>
      </w:r>
      <w:proofErr w:type="spellEnd"/>
      <w:r>
        <w:t xml:space="preserve">(''#'','''') ; </w:t>
      </w:r>
      <w:proofErr w:type="spellStart"/>
      <w:r>
        <w:t>window.open</w:t>
      </w:r>
      <w:proofErr w:type="spellEnd"/>
      <w:r>
        <w:t>(</w:t>
      </w:r>
      <w:proofErr w:type="spellStart"/>
      <w:r>
        <w:t>loc</w:t>
      </w:r>
      <w:proofErr w:type="spellEnd"/>
      <w:r>
        <w:t>) ;"'</w:t>
      </w:r>
    </w:p>
    <w:p w14:paraId="7D9A1B71" w14:textId="77777777" w:rsidR="00FE0AA5" w:rsidRDefault="00FE0AA5" w:rsidP="00BB044B">
      <w:pPr>
        <w:pStyle w:val="PaperSourceCode"/>
      </w:pPr>
      <w:r>
        <w:t xml:space="preserve">           '</w:t>
      </w:r>
      <w:proofErr w:type="gramStart"/>
      <w:r>
        <w:t>style</w:t>
      </w:r>
      <w:proofErr w:type="gramEnd"/>
      <w:r>
        <w:t>="background:black;color:white;font-size:large"&gt;&lt;button&gt;Send to RTF&lt;/button&gt;&lt;/a&gt;' ;</w:t>
      </w:r>
    </w:p>
    <w:p w14:paraId="1C1BC872" w14:textId="77777777" w:rsidR="00FE0AA5" w:rsidRDefault="00FE0AA5" w:rsidP="00BB044B">
      <w:pPr>
        <w:pStyle w:val="PaperSourceCode"/>
      </w:pPr>
      <w:r>
        <w:t xml:space="preserve">    %* REF001: Remove trailing # from URL  - STOP;</w:t>
      </w:r>
    </w:p>
    <w:p w14:paraId="70E583C5" w14:textId="77777777" w:rsidR="00FE0AA5" w:rsidRDefault="00FE0AA5" w:rsidP="00BB044B">
      <w:pPr>
        <w:pStyle w:val="PaperSourceCode"/>
      </w:pPr>
      <w:r>
        <w:t xml:space="preserve">  </w:t>
      </w:r>
      <w:proofErr w:type="gramStart"/>
      <w:r>
        <w:t>run</w:t>
      </w:r>
      <w:proofErr w:type="gramEnd"/>
      <w:r>
        <w:t xml:space="preserve"> ;</w:t>
      </w:r>
    </w:p>
    <w:p w14:paraId="2FFD0BE9" w14:textId="77777777" w:rsidR="00FE0AA5" w:rsidRDefault="00FE0AA5" w:rsidP="00BB044B">
      <w:pPr>
        <w:pStyle w:val="PaperSourceCode"/>
      </w:pPr>
    </w:p>
    <w:p w14:paraId="19BEC07D" w14:textId="77777777" w:rsidR="00FE0AA5" w:rsidRDefault="00FE0AA5" w:rsidP="00BB044B">
      <w:pPr>
        <w:pStyle w:val="PaperSourceCode"/>
      </w:pPr>
      <w:r>
        <w:t>%</w:t>
      </w:r>
      <w:proofErr w:type="gramStart"/>
      <w:r>
        <w:t>mend</w:t>
      </w:r>
      <w:proofErr w:type="gramEnd"/>
      <w:r>
        <w:t xml:space="preserve"> </w:t>
      </w:r>
      <w:proofErr w:type="spellStart"/>
      <w:r>
        <w:t>ods_button</w:t>
      </w:r>
      <w:proofErr w:type="spellEnd"/>
      <w:r>
        <w:t xml:space="preserve"> ;</w:t>
      </w:r>
    </w:p>
    <w:p w14:paraId="45EB42E4" w14:textId="77777777" w:rsidR="00FE0AA5" w:rsidRDefault="00FE0AA5" w:rsidP="00E74B85">
      <w:pPr>
        <w:pStyle w:val="PaperBody"/>
        <w:jc w:val="both"/>
      </w:pPr>
      <w:r>
        <w:t xml:space="preserve">The following is a simple </w:t>
      </w:r>
      <w:proofErr w:type="gramStart"/>
      <w:r>
        <w:t>macro which</w:t>
      </w:r>
      <w:proofErr w:type="gramEnd"/>
      <w:r>
        <w:t xml:space="preserve"> will write out a </w:t>
      </w:r>
      <w:r w:rsidR="00327BC0">
        <w:t>JavaScript</w:t>
      </w:r>
      <w:r>
        <w:t xml:space="preserve"> statement which will put a message in the message area at the bottom of the browser.</w:t>
      </w:r>
    </w:p>
    <w:p w14:paraId="6D72099B" w14:textId="77777777" w:rsidR="00FE0AA5" w:rsidRDefault="00FE0AA5" w:rsidP="00A46211">
      <w:pPr>
        <w:pStyle w:val="PaperSourceCode"/>
      </w:pPr>
      <w:r>
        <w:t>%</w:t>
      </w:r>
      <w:proofErr w:type="gramStart"/>
      <w:r>
        <w:t>macro</w:t>
      </w:r>
      <w:proofErr w:type="gramEnd"/>
      <w:r>
        <w:t xml:space="preserve"> </w:t>
      </w:r>
      <w:proofErr w:type="spellStart"/>
      <w:r>
        <w:t>message_js</w:t>
      </w:r>
      <w:proofErr w:type="spellEnd"/>
      <w:r>
        <w:t>(text) ;</w:t>
      </w:r>
    </w:p>
    <w:p w14:paraId="4AE764E9" w14:textId="77777777" w:rsidR="00FE0AA5" w:rsidRDefault="00FE0AA5" w:rsidP="00A46211">
      <w:pPr>
        <w:pStyle w:val="PaperSourceCode"/>
      </w:pPr>
      <w:r>
        <w:t xml:space="preserve">  %</w:t>
      </w:r>
      <w:proofErr w:type="gramStart"/>
      <w:r>
        <w:t>if</w:t>
      </w:r>
      <w:proofErr w:type="gramEnd"/>
      <w:r>
        <w:t xml:space="preserve"> %</w:t>
      </w:r>
      <w:proofErr w:type="spellStart"/>
      <w:r>
        <w:t>symexist</w:t>
      </w:r>
      <w:proofErr w:type="spellEnd"/>
      <w:r>
        <w:t>(_</w:t>
      </w:r>
      <w:proofErr w:type="spellStart"/>
      <w:r>
        <w:t>odsdest</w:t>
      </w:r>
      <w:proofErr w:type="spellEnd"/>
      <w:r>
        <w:t>) %then</w:t>
      </w:r>
    </w:p>
    <w:p w14:paraId="2A17242D" w14:textId="77777777" w:rsidR="00FE0AA5" w:rsidRDefault="00FE0AA5" w:rsidP="00A46211">
      <w:pPr>
        <w:pStyle w:val="PaperSourceCode"/>
      </w:pPr>
      <w:r>
        <w:t xml:space="preserve">    %</w:t>
      </w:r>
      <w:proofErr w:type="gramStart"/>
      <w:r>
        <w:t>if</w:t>
      </w:r>
      <w:proofErr w:type="gramEnd"/>
      <w:r>
        <w:t xml:space="preserve"> %</w:t>
      </w:r>
      <w:proofErr w:type="spellStart"/>
      <w:r>
        <w:t>upcase</w:t>
      </w:r>
      <w:proofErr w:type="spellEnd"/>
      <w:r>
        <w:t>(&amp;_</w:t>
      </w:r>
      <w:proofErr w:type="spellStart"/>
      <w:r>
        <w:t>odsdest</w:t>
      </w:r>
      <w:proofErr w:type="spellEnd"/>
      <w:r>
        <w:t>)=RTF or</w:t>
      </w:r>
    </w:p>
    <w:p w14:paraId="54D38A8B" w14:textId="77777777" w:rsidR="00FE0AA5" w:rsidRDefault="00FE0AA5" w:rsidP="00A46211">
      <w:pPr>
        <w:pStyle w:val="PaperSourceCode"/>
      </w:pPr>
      <w:r>
        <w:t xml:space="preserve">        %</w:t>
      </w:r>
      <w:proofErr w:type="spellStart"/>
      <w:proofErr w:type="gramStart"/>
      <w:r>
        <w:t>upcase</w:t>
      </w:r>
      <w:proofErr w:type="spellEnd"/>
      <w:proofErr w:type="gramEnd"/>
      <w:r>
        <w:t>(&amp;_</w:t>
      </w:r>
      <w:proofErr w:type="spellStart"/>
      <w:r>
        <w:t>odsdest</w:t>
      </w:r>
      <w:proofErr w:type="spellEnd"/>
      <w:r>
        <w:t>)=PDF %then</w:t>
      </w:r>
    </w:p>
    <w:p w14:paraId="5276D92D" w14:textId="77777777" w:rsidR="00FE0AA5" w:rsidRDefault="00FE0AA5" w:rsidP="00A46211">
      <w:pPr>
        <w:pStyle w:val="PaperSourceCode"/>
      </w:pPr>
      <w:r>
        <w:t xml:space="preserve">      %</w:t>
      </w:r>
      <w:proofErr w:type="gramStart"/>
      <w:r>
        <w:t>return</w:t>
      </w:r>
      <w:proofErr w:type="gramEnd"/>
      <w:r>
        <w:t xml:space="preserve"> ; </w:t>
      </w:r>
    </w:p>
    <w:p w14:paraId="347675A8" w14:textId="77777777" w:rsidR="00FE0AA5" w:rsidRDefault="00FE0AA5" w:rsidP="00A46211">
      <w:pPr>
        <w:pStyle w:val="PaperSourceCode"/>
      </w:pPr>
    </w:p>
    <w:p w14:paraId="3F8C6D7F" w14:textId="77777777" w:rsidR="00FE0AA5" w:rsidRDefault="00FE0AA5" w:rsidP="00A46211">
      <w:pPr>
        <w:pStyle w:val="PaperSourceCode"/>
      </w:pPr>
      <w:r>
        <w:t xml:space="preserve">  </w:t>
      </w:r>
      <w:proofErr w:type="gramStart"/>
      <w:r>
        <w:t>data</w:t>
      </w:r>
      <w:proofErr w:type="gramEnd"/>
      <w:r>
        <w:t xml:space="preserve"> _null_ ;</w:t>
      </w:r>
    </w:p>
    <w:p w14:paraId="09517536" w14:textId="77777777" w:rsidR="00FE0AA5" w:rsidRDefault="00FE0AA5" w:rsidP="00A46211">
      <w:pPr>
        <w:pStyle w:val="PaperSourceCode"/>
      </w:pPr>
      <w:r>
        <w:t xml:space="preserve">    </w:t>
      </w:r>
      <w:proofErr w:type="gramStart"/>
      <w:r>
        <w:t>file</w:t>
      </w:r>
      <w:proofErr w:type="gramEnd"/>
      <w:r>
        <w:t xml:space="preserve"> _</w:t>
      </w:r>
      <w:proofErr w:type="spellStart"/>
      <w:r>
        <w:t>webout</w:t>
      </w:r>
      <w:proofErr w:type="spellEnd"/>
      <w:r>
        <w:t xml:space="preserve"> ;</w:t>
      </w:r>
    </w:p>
    <w:p w14:paraId="150A4474" w14:textId="77777777" w:rsidR="00FE0AA5" w:rsidRDefault="00FE0AA5" w:rsidP="00A46211">
      <w:pPr>
        <w:pStyle w:val="PaperSourceCode"/>
      </w:pPr>
      <w:r>
        <w:t xml:space="preserve">    </w:t>
      </w:r>
      <w:proofErr w:type="gramStart"/>
      <w:r>
        <w:t>put</w:t>
      </w:r>
      <w:proofErr w:type="gramEnd"/>
      <w:r>
        <w:t xml:space="preserve"> '&lt;script type="text/</w:t>
      </w:r>
      <w:r w:rsidR="00327BC0">
        <w:t>JavaScript</w:t>
      </w:r>
      <w:r>
        <w:t>"&gt;' ;</w:t>
      </w:r>
    </w:p>
    <w:p w14:paraId="45F0D395" w14:textId="77777777" w:rsidR="00FE0AA5" w:rsidRDefault="00FE0AA5" w:rsidP="00A46211">
      <w:pPr>
        <w:pStyle w:val="PaperSourceCode"/>
      </w:pPr>
      <w:r>
        <w:t xml:space="preserve">    </w:t>
      </w:r>
      <w:proofErr w:type="gramStart"/>
      <w:r>
        <w:t>put</w:t>
      </w:r>
      <w:proofErr w:type="gramEnd"/>
      <w:r>
        <w:t xml:space="preserve"> "</w:t>
      </w:r>
      <w:proofErr w:type="spellStart"/>
      <w:r>
        <w:t>window.status</w:t>
      </w:r>
      <w:proofErr w:type="spellEnd"/>
      <w:r>
        <w:t xml:space="preserve"> = ""&amp;text"";" ;</w:t>
      </w:r>
    </w:p>
    <w:p w14:paraId="42F1D2DF" w14:textId="77777777" w:rsidR="00FE0AA5" w:rsidRDefault="00FE0AA5" w:rsidP="00A46211">
      <w:pPr>
        <w:pStyle w:val="PaperSourceCode"/>
      </w:pPr>
      <w:r>
        <w:t xml:space="preserve">    </w:t>
      </w:r>
      <w:proofErr w:type="gramStart"/>
      <w:r>
        <w:t>put</w:t>
      </w:r>
      <w:proofErr w:type="gramEnd"/>
      <w:r>
        <w:t xml:space="preserve"> '&lt;/script&gt;' ;</w:t>
      </w:r>
    </w:p>
    <w:p w14:paraId="52338363" w14:textId="77777777" w:rsidR="00FE0AA5" w:rsidRDefault="00FE0AA5" w:rsidP="00A46211">
      <w:pPr>
        <w:pStyle w:val="PaperSourceCode"/>
      </w:pPr>
      <w:r>
        <w:t xml:space="preserve">  </w:t>
      </w:r>
      <w:proofErr w:type="gramStart"/>
      <w:r>
        <w:t>run</w:t>
      </w:r>
      <w:proofErr w:type="gramEnd"/>
      <w:r>
        <w:t xml:space="preserve"> ;</w:t>
      </w:r>
    </w:p>
    <w:p w14:paraId="1D4446A8" w14:textId="77777777" w:rsidR="00FE0AA5" w:rsidRDefault="00FE0AA5" w:rsidP="00A46211">
      <w:pPr>
        <w:pStyle w:val="PaperSourceCode"/>
      </w:pPr>
      <w:r>
        <w:t>%</w:t>
      </w:r>
      <w:proofErr w:type="gramStart"/>
      <w:r>
        <w:t>mend</w:t>
      </w:r>
      <w:proofErr w:type="gramEnd"/>
      <w:r>
        <w:t xml:space="preserve"> </w:t>
      </w:r>
      <w:proofErr w:type="spellStart"/>
      <w:r>
        <w:t>message_js</w:t>
      </w:r>
      <w:proofErr w:type="spellEnd"/>
      <w:r>
        <w:t xml:space="preserve"> ;</w:t>
      </w:r>
    </w:p>
    <w:p w14:paraId="5F575EC4" w14:textId="77777777" w:rsidR="00FE0AA5" w:rsidRDefault="00FE0AA5" w:rsidP="00E74B85">
      <w:pPr>
        <w:pStyle w:val="PaperBody"/>
        <w:jc w:val="both"/>
      </w:pPr>
      <w:r>
        <w:t xml:space="preserve">This is a similar macro which does a </w:t>
      </w:r>
      <w:r w:rsidR="00327BC0">
        <w:t>JavaScript</w:t>
      </w:r>
      <w:r>
        <w:t xml:space="preserve"> alert, which pops up a message box containing your message.</w:t>
      </w:r>
    </w:p>
    <w:p w14:paraId="35DB66D6" w14:textId="77777777" w:rsidR="00FE0AA5" w:rsidRDefault="00FE0AA5" w:rsidP="00A46211">
      <w:pPr>
        <w:pStyle w:val="PaperSourceCode"/>
      </w:pPr>
      <w:r>
        <w:t>%</w:t>
      </w:r>
      <w:proofErr w:type="gramStart"/>
      <w:r>
        <w:t>macro</w:t>
      </w:r>
      <w:proofErr w:type="gramEnd"/>
      <w:r>
        <w:t xml:space="preserve"> </w:t>
      </w:r>
      <w:proofErr w:type="spellStart"/>
      <w:r>
        <w:t>message_js_alert</w:t>
      </w:r>
      <w:proofErr w:type="spellEnd"/>
      <w:r>
        <w:t>(text) ;</w:t>
      </w:r>
    </w:p>
    <w:p w14:paraId="3D04ED38" w14:textId="77777777" w:rsidR="00FE0AA5" w:rsidRDefault="00FE0AA5" w:rsidP="00A46211">
      <w:pPr>
        <w:pStyle w:val="PaperSourceCode"/>
      </w:pPr>
    </w:p>
    <w:p w14:paraId="010D5025" w14:textId="77777777" w:rsidR="00FE0AA5" w:rsidRDefault="00FE0AA5" w:rsidP="00A46211">
      <w:pPr>
        <w:pStyle w:val="PaperSourceCode"/>
      </w:pPr>
      <w:r>
        <w:t xml:space="preserve">  %* Bring up a </w:t>
      </w:r>
      <w:r w:rsidR="00327BC0">
        <w:t>JavaScript</w:t>
      </w:r>
      <w:r>
        <w:t xml:space="preserve"> message box</w:t>
      </w:r>
      <w:proofErr w:type="gramStart"/>
      <w:r>
        <w:t>;</w:t>
      </w:r>
      <w:proofErr w:type="gramEnd"/>
    </w:p>
    <w:p w14:paraId="76C843E6" w14:textId="77777777" w:rsidR="00FE0AA5" w:rsidRDefault="00FE0AA5" w:rsidP="00A46211">
      <w:pPr>
        <w:pStyle w:val="PaperSourceCode"/>
      </w:pPr>
      <w:r>
        <w:t xml:space="preserve">  </w:t>
      </w:r>
      <w:proofErr w:type="gramStart"/>
      <w:r>
        <w:t>data</w:t>
      </w:r>
      <w:proofErr w:type="gramEnd"/>
      <w:r>
        <w:t xml:space="preserve"> _null_ ;</w:t>
      </w:r>
    </w:p>
    <w:p w14:paraId="7BE1D20D" w14:textId="77777777" w:rsidR="00FE0AA5" w:rsidRDefault="00FE0AA5" w:rsidP="00A46211">
      <w:pPr>
        <w:pStyle w:val="PaperSourceCode"/>
      </w:pPr>
      <w:r>
        <w:t xml:space="preserve">    </w:t>
      </w:r>
      <w:proofErr w:type="gramStart"/>
      <w:r>
        <w:t>file</w:t>
      </w:r>
      <w:proofErr w:type="gramEnd"/>
      <w:r>
        <w:t xml:space="preserve"> _</w:t>
      </w:r>
      <w:proofErr w:type="spellStart"/>
      <w:r>
        <w:t>webout</w:t>
      </w:r>
      <w:proofErr w:type="spellEnd"/>
      <w:r>
        <w:t xml:space="preserve"> ;</w:t>
      </w:r>
    </w:p>
    <w:p w14:paraId="21444013" w14:textId="77777777" w:rsidR="00FE0AA5" w:rsidRDefault="00FE0AA5" w:rsidP="00A46211">
      <w:pPr>
        <w:pStyle w:val="PaperSourceCode"/>
      </w:pPr>
      <w:r>
        <w:t xml:space="preserve">    </w:t>
      </w:r>
      <w:proofErr w:type="gramStart"/>
      <w:r>
        <w:t>txt</w:t>
      </w:r>
      <w:proofErr w:type="gramEnd"/>
      <w:r>
        <w:t xml:space="preserve"> = '&lt;script type="text/</w:t>
      </w:r>
      <w:r w:rsidR="00327BC0">
        <w:t>JavaScript</w:t>
      </w:r>
      <w:r>
        <w:t>"&gt;alert("' !! "&amp;</w:t>
      </w:r>
      <w:proofErr w:type="gramStart"/>
      <w:r>
        <w:t>text</w:t>
      </w:r>
      <w:proofErr w:type="gramEnd"/>
      <w:r>
        <w:t>" !! '")&lt;/script&gt;';</w:t>
      </w:r>
    </w:p>
    <w:p w14:paraId="525ADC69" w14:textId="77777777" w:rsidR="00FE0AA5" w:rsidRDefault="00FE0AA5" w:rsidP="00A46211">
      <w:pPr>
        <w:pStyle w:val="PaperSourceCode"/>
      </w:pPr>
      <w:r>
        <w:t xml:space="preserve">    </w:t>
      </w:r>
      <w:proofErr w:type="gramStart"/>
      <w:r>
        <w:t>put</w:t>
      </w:r>
      <w:proofErr w:type="gramEnd"/>
      <w:r>
        <w:t xml:space="preserve"> txt;</w:t>
      </w:r>
    </w:p>
    <w:p w14:paraId="02C69B3D" w14:textId="77777777" w:rsidR="00FE0AA5" w:rsidRDefault="00FE0AA5" w:rsidP="00A46211">
      <w:pPr>
        <w:pStyle w:val="PaperSourceCode"/>
      </w:pPr>
      <w:r>
        <w:t xml:space="preserve">  </w:t>
      </w:r>
      <w:proofErr w:type="gramStart"/>
      <w:r>
        <w:t>run</w:t>
      </w:r>
      <w:proofErr w:type="gramEnd"/>
      <w:r>
        <w:t>;</w:t>
      </w:r>
    </w:p>
    <w:p w14:paraId="183E26A3" w14:textId="77777777" w:rsidR="00FE0AA5" w:rsidRDefault="00FE0AA5" w:rsidP="00A46211">
      <w:pPr>
        <w:pStyle w:val="PaperSourceCode"/>
      </w:pPr>
    </w:p>
    <w:p w14:paraId="235D0CE4" w14:textId="77777777" w:rsidR="00FE0AA5" w:rsidRDefault="00FE0AA5" w:rsidP="00A46211">
      <w:pPr>
        <w:pStyle w:val="PaperSourceCode"/>
      </w:pPr>
      <w:r>
        <w:t>%</w:t>
      </w:r>
      <w:proofErr w:type="gramStart"/>
      <w:r>
        <w:t>mend</w:t>
      </w:r>
      <w:proofErr w:type="gramEnd"/>
      <w:r>
        <w:t xml:space="preserve"> </w:t>
      </w:r>
      <w:proofErr w:type="spellStart"/>
      <w:r>
        <w:t>message_js_alert</w:t>
      </w:r>
      <w:proofErr w:type="spellEnd"/>
      <w:r>
        <w:t>;</w:t>
      </w:r>
    </w:p>
    <w:p w14:paraId="43C450DB" w14:textId="77777777" w:rsidR="00FE0AA5" w:rsidRDefault="00FE0AA5" w:rsidP="00E74B85">
      <w:pPr>
        <w:pStyle w:val="PaperBody"/>
        <w:jc w:val="both"/>
      </w:pPr>
      <w:r>
        <w:t xml:space="preserve">The following is a useful macro to lock a dataset and keep trying to lock the dataset if </w:t>
      </w:r>
      <w:proofErr w:type="gramStart"/>
      <w:r>
        <w:t>it is already locked by someone else</w:t>
      </w:r>
      <w:proofErr w:type="gramEnd"/>
      <w:r>
        <w:t xml:space="preserve">. I have found this very useful for managing a central collection of </w:t>
      </w:r>
      <w:proofErr w:type="gramStart"/>
      <w:r>
        <w:t>parameters which</w:t>
      </w:r>
      <w:proofErr w:type="gramEnd"/>
      <w:r>
        <w:t xml:space="preserve"> can be shared and updated by a group of users.</w:t>
      </w:r>
    </w:p>
    <w:p w14:paraId="5D5ECD14" w14:textId="77777777" w:rsidR="00FE0AA5" w:rsidRDefault="00FE0AA5" w:rsidP="00A46211">
      <w:pPr>
        <w:pStyle w:val="PaperSourceCode"/>
      </w:pPr>
      <w:r>
        <w:t>%</w:t>
      </w:r>
      <w:proofErr w:type="gramStart"/>
      <w:r>
        <w:t>macro</w:t>
      </w:r>
      <w:proofErr w:type="gramEnd"/>
      <w:r>
        <w:t xml:space="preserve"> </w:t>
      </w:r>
      <w:proofErr w:type="spellStart"/>
      <w:r>
        <w:t>locksave</w:t>
      </w:r>
      <w:proofErr w:type="spellEnd"/>
      <w:r>
        <w:t>(_type=lock,</w:t>
      </w:r>
    </w:p>
    <w:p w14:paraId="18EE6B35" w14:textId="77777777" w:rsidR="00FE0AA5" w:rsidRDefault="00FE0AA5" w:rsidP="00A46211">
      <w:pPr>
        <w:pStyle w:val="PaperSourceCode"/>
      </w:pPr>
      <w:r>
        <w:t xml:space="preserve">                _</w:t>
      </w:r>
      <w:proofErr w:type="gramStart"/>
      <w:r>
        <w:t>member</w:t>
      </w:r>
      <w:proofErr w:type="gramEnd"/>
      <w:r>
        <w:t>=,</w:t>
      </w:r>
    </w:p>
    <w:p w14:paraId="0D939C29" w14:textId="77777777" w:rsidR="00FE0AA5" w:rsidRDefault="00FE0AA5" w:rsidP="00A46211">
      <w:pPr>
        <w:pStyle w:val="PaperSourceCode"/>
      </w:pPr>
      <w:r>
        <w:t xml:space="preserve">                _</w:t>
      </w:r>
      <w:proofErr w:type="gramStart"/>
      <w:r>
        <w:t>timeout</w:t>
      </w:r>
      <w:proofErr w:type="gramEnd"/>
      <w:r>
        <w:t>=60,</w:t>
      </w:r>
    </w:p>
    <w:p w14:paraId="72DA8471" w14:textId="77777777" w:rsidR="00FE0AA5" w:rsidRDefault="00FE0AA5" w:rsidP="00A46211">
      <w:pPr>
        <w:pStyle w:val="PaperSourceCode"/>
      </w:pPr>
      <w:r>
        <w:t xml:space="preserve">                _</w:t>
      </w:r>
      <w:proofErr w:type="gramStart"/>
      <w:r>
        <w:t>retry</w:t>
      </w:r>
      <w:proofErr w:type="gramEnd"/>
      <w:r>
        <w:t>=0.01);</w:t>
      </w:r>
    </w:p>
    <w:p w14:paraId="4417E20E" w14:textId="77777777" w:rsidR="00FE0AA5" w:rsidRDefault="00FE0AA5" w:rsidP="00A46211">
      <w:pPr>
        <w:pStyle w:val="PaperSourceCode"/>
      </w:pPr>
    </w:p>
    <w:p w14:paraId="6348086D" w14:textId="77777777" w:rsidR="00FE0AA5" w:rsidRDefault="00FE0AA5" w:rsidP="00A46211">
      <w:pPr>
        <w:pStyle w:val="PaperSourceCode"/>
      </w:pPr>
      <w:r>
        <w:t xml:space="preserve">   %</w:t>
      </w:r>
      <w:proofErr w:type="gramStart"/>
      <w:r>
        <w:t>if</w:t>
      </w:r>
      <w:proofErr w:type="gramEnd"/>
      <w:r>
        <w:t xml:space="preserve"> &amp;_type=lock %then %do;</w:t>
      </w:r>
    </w:p>
    <w:p w14:paraId="5D783987" w14:textId="77777777" w:rsidR="00FE0AA5" w:rsidRDefault="00FE0AA5" w:rsidP="00A46211">
      <w:pPr>
        <w:pStyle w:val="PaperSourceCode"/>
      </w:pPr>
      <w:r>
        <w:t xml:space="preserve">      %* </w:t>
      </w:r>
      <w:proofErr w:type="gramStart"/>
      <w:r>
        <w:t>set</w:t>
      </w:r>
      <w:proofErr w:type="gramEnd"/>
      <w:r>
        <w:t xml:space="preserve"> start time;</w:t>
      </w:r>
    </w:p>
    <w:p w14:paraId="6843DA84" w14:textId="77777777" w:rsidR="00FE0AA5" w:rsidRDefault="00FE0AA5" w:rsidP="00A46211">
      <w:pPr>
        <w:pStyle w:val="PaperSourceCode"/>
      </w:pPr>
      <w:r>
        <w:t xml:space="preserve">      %</w:t>
      </w:r>
      <w:proofErr w:type="gramStart"/>
      <w:r>
        <w:t>local</w:t>
      </w:r>
      <w:proofErr w:type="gramEnd"/>
      <w:r>
        <w:t xml:space="preserve"> _</w:t>
      </w:r>
      <w:proofErr w:type="spellStart"/>
      <w:r>
        <w:t>starttime</w:t>
      </w:r>
      <w:proofErr w:type="spellEnd"/>
      <w:r>
        <w:t>;</w:t>
      </w:r>
    </w:p>
    <w:p w14:paraId="0E22D811" w14:textId="77777777" w:rsidR="00FE0AA5" w:rsidRDefault="00FE0AA5" w:rsidP="00A46211">
      <w:pPr>
        <w:pStyle w:val="PaperSourceCode"/>
      </w:pPr>
      <w:r>
        <w:t xml:space="preserve">      %</w:t>
      </w:r>
      <w:proofErr w:type="gramStart"/>
      <w:r>
        <w:t>let</w:t>
      </w:r>
      <w:proofErr w:type="gramEnd"/>
      <w:r>
        <w:t xml:space="preserve"> _</w:t>
      </w:r>
      <w:proofErr w:type="spellStart"/>
      <w:r>
        <w:t>starttime</w:t>
      </w:r>
      <w:proofErr w:type="spellEnd"/>
      <w:r>
        <w:t>=%</w:t>
      </w:r>
      <w:proofErr w:type="spellStart"/>
      <w:r>
        <w:t>sysfunc</w:t>
      </w:r>
      <w:proofErr w:type="spellEnd"/>
      <w:r>
        <w:t>(</w:t>
      </w:r>
      <w:proofErr w:type="spellStart"/>
      <w:r>
        <w:t>datetime</w:t>
      </w:r>
      <w:proofErr w:type="spellEnd"/>
      <w:r>
        <w:t>());</w:t>
      </w:r>
    </w:p>
    <w:p w14:paraId="69C7BD0B" w14:textId="77777777" w:rsidR="00FE0AA5" w:rsidRDefault="00FE0AA5" w:rsidP="00A46211">
      <w:pPr>
        <w:pStyle w:val="PaperSourceCode"/>
      </w:pPr>
      <w:r>
        <w:t xml:space="preserve">      %* </w:t>
      </w:r>
      <w:proofErr w:type="gramStart"/>
      <w:r>
        <w:t>try</w:t>
      </w:r>
      <w:proofErr w:type="gramEnd"/>
      <w:r>
        <w:t xml:space="preserve"> locking until lock is obtained or until timeout is exceeded;</w:t>
      </w:r>
    </w:p>
    <w:p w14:paraId="2EAC4A08" w14:textId="77777777" w:rsidR="00FE0AA5" w:rsidRDefault="00FE0AA5" w:rsidP="00A46211">
      <w:pPr>
        <w:pStyle w:val="PaperSourceCode"/>
      </w:pPr>
      <w:r>
        <w:t xml:space="preserve">      %</w:t>
      </w:r>
      <w:proofErr w:type="gramStart"/>
      <w:r>
        <w:t>do</w:t>
      </w:r>
      <w:proofErr w:type="gramEnd"/>
      <w:r>
        <w:t xml:space="preserve"> %until(&amp;</w:t>
      </w:r>
      <w:proofErr w:type="spellStart"/>
      <w:r>
        <w:t>syslckrc</w:t>
      </w:r>
      <w:proofErr w:type="spellEnd"/>
      <w:r>
        <w:t>=0 or %</w:t>
      </w:r>
      <w:proofErr w:type="spellStart"/>
      <w:r>
        <w:t>sysevalf</w:t>
      </w:r>
      <w:proofErr w:type="spellEnd"/>
      <w:r>
        <w:t>(%</w:t>
      </w:r>
      <w:proofErr w:type="spellStart"/>
      <w:r>
        <w:t>sysfunc</w:t>
      </w:r>
      <w:proofErr w:type="spellEnd"/>
      <w:r>
        <w:t>(</w:t>
      </w:r>
      <w:proofErr w:type="spellStart"/>
      <w:r>
        <w:t>datetime</w:t>
      </w:r>
      <w:proofErr w:type="spellEnd"/>
      <w:r>
        <w:t>())&gt;(&amp;_</w:t>
      </w:r>
      <w:proofErr w:type="spellStart"/>
      <w:r>
        <w:t>starttime</w:t>
      </w:r>
      <w:proofErr w:type="spellEnd"/>
      <w:r>
        <w:t xml:space="preserve"> + &amp;_timeout)));</w:t>
      </w:r>
    </w:p>
    <w:p w14:paraId="22A0D220" w14:textId="77777777" w:rsidR="00FE0AA5" w:rsidRDefault="00FE0AA5" w:rsidP="00A46211">
      <w:pPr>
        <w:pStyle w:val="PaperSourceCode"/>
      </w:pPr>
      <w:r>
        <w:t xml:space="preserve">         </w:t>
      </w:r>
      <w:proofErr w:type="gramStart"/>
      <w:r>
        <w:t>options</w:t>
      </w:r>
      <w:proofErr w:type="gramEnd"/>
      <w:r>
        <w:t xml:space="preserve"> </w:t>
      </w:r>
      <w:proofErr w:type="spellStart"/>
      <w:r>
        <w:t>noerrorabend</w:t>
      </w:r>
      <w:proofErr w:type="spellEnd"/>
      <w:r>
        <w:t>;</w:t>
      </w:r>
    </w:p>
    <w:p w14:paraId="0EA9D877" w14:textId="77777777" w:rsidR="00FE0AA5" w:rsidRDefault="00FE0AA5" w:rsidP="00A46211">
      <w:pPr>
        <w:pStyle w:val="PaperSourceCode"/>
      </w:pPr>
      <w:r>
        <w:t xml:space="preserve">         </w:t>
      </w:r>
      <w:proofErr w:type="gramStart"/>
      <w:r>
        <w:t>lock</w:t>
      </w:r>
      <w:proofErr w:type="gramEnd"/>
      <w:r>
        <w:t xml:space="preserve"> &amp;_member;</w:t>
      </w:r>
    </w:p>
    <w:p w14:paraId="24E2019B" w14:textId="77777777" w:rsidR="00FE0AA5" w:rsidRDefault="00FE0AA5" w:rsidP="00A46211">
      <w:pPr>
        <w:pStyle w:val="PaperSourceCode"/>
      </w:pPr>
      <w:r>
        <w:t xml:space="preserve">         </w:t>
      </w:r>
      <w:proofErr w:type="gramStart"/>
      <w:r>
        <w:t>options</w:t>
      </w:r>
      <w:proofErr w:type="gramEnd"/>
      <w:r>
        <w:t xml:space="preserve"> </w:t>
      </w:r>
      <w:proofErr w:type="spellStart"/>
      <w:r>
        <w:t>errorabend</w:t>
      </w:r>
      <w:proofErr w:type="spellEnd"/>
      <w:r>
        <w:t>;</w:t>
      </w:r>
    </w:p>
    <w:p w14:paraId="0D646FE1" w14:textId="77777777" w:rsidR="00FE0AA5" w:rsidRDefault="00FE0AA5" w:rsidP="00A46211">
      <w:pPr>
        <w:pStyle w:val="PaperSourceCode"/>
      </w:pPr>
      <w:r>
        <w:t xml:space="preserve">         %* </w:t>
      </w:r>
      <w:proofErr w:type="gramStart"/>
      <w:r>
        <w:t>pause</w:t>
      </w:r>
      <w:proofErr w:type="gramEnd"/>
      <w:r>
        <w:t xml:space="preserve"> before retrying;</w:t>
      </w:r>
    </w:p>
    <w:p w14:paraId="6124B2AC" w14:textId="77777777" w:rsidR="00FE0AA5" w:rsidRDefault="00FE0AA5" w:rsidP="00A46211">
      <w:pPr>
        <w:pStyle w:val="PaperSourceCode"/>
      </w:pPr>
      <w:r>
        <w:t xml:space="preserve">         %</w:t>
      </w:r>
      <w:proofErr w:type="gramStart"/>
      <w:r>
        <w:t>let</w:t>
      </w:r>
      <w:proofErr w:type="gramEnd"/>
      <w:r>
        <w:t xml:space="preserve"> sleep=sleep(&amp;_retry.,1);</w:t>
      </w:r>
    </w:p>
    <w:p w14:paraId="57E76991" w14:textId="77777777" w:rsidR="00FE0AA5" w:rsidRDefault="00FE0AA5" w:rsidP="00A46211">
      <w:pPr>
        <w:pStyle w:val="PaperSourceCode"/>
      </w:pPr>
      <w:r>
        <w:t xml:space="preserve">      %</w:t>
      </w:r>
      <w:proofErr w:type="gramStart"/>
      <w:r>
        <w:t>end</w:t>
      </w:r>
      <w:proofErr w:type="gramEnd"/>
      <w:r>
        <w:t>;</w:t>
      </w:r>
    </w:p>
    <w:p w14:paraId="63C9CDE5" w14:textId="77777777" w:rsidR="00FE0AA5" w:rsidRDefault="00FE0AA5" w:rsidP="00A46211">
      <w:pPr>
        <w:pStyle w:val="PaperSourceCode"/>
      </w:pPr>
      <w:r>
        <w:t xml:space="preserve">   %</w:t>
      </w:r>
      <w:proofErr w:type="gramStart"/>
      <w:r>
        <w:t>end</w:t>
      </w:r>
      <w:proofErr w:type="gramEnd"/>
      <w:r>
        <w:t>;</w:t>
      </w:r>
    </w:p>
    <w:p w14:paraId="4FECAB73" w14:textId="77777777" w:rsidR="00FE0AA5" w:rsidRDefault="00FE0AA5" w:rsidP="00A46211">
      <w:pPr>
        <w:pStyle w:val="PaperSourceCode"/>
      </w:pPr>
      <w:r>
        <w:t xml:space="preserve">   %</w:t>
      </w:r>
      <w:proofErr w:type="gramStart"/>
      <w:r>
        <w:t>else</w:t>
      </w:r>
      <w:proofErr w:type="gramEnd"/>
      <w:r>
        <w:t xml:space="preserve"> %do;</w:t>
      </w:r>
    </w:p>
    <w:p w14:paraId="457A2BC6" w14:textId="77777777" w:rsidR="00FE0AA5" w:rsidRDefault="00FE0AA5" w:rsidP="00A46211">
      <w:pPr>
        <w:pStyle w:val="PaperSourceCode"/>
      </w:pPr>
      <w:r>
        <w:t xml:space="preserve">      %* </w:t>
      </w:r>
      <w:proofErr w:type="gramStart"/>
      <w:r>
        <w:t>release</w:t>
      </w:r>
      <w:proofErr w:type="gramEnd"/>
      <w:r>
        <w:t xml:space="preserve"> lock;</w:t>
      </w:r>
    </w:p>
    <w:p w14:paraId="7AEE3254" w14:textId="77777777" w:rsidR="00FE0AA5" w:rsidRDefault="00FE0AA5" w:rsidP="00A46211">
      <w:pPr>
        <w:pStyle w:val="PaperSourceCode"/>
      </w:pPr>
      <w:r>
        <w:t xml:space="preserve">      </w:t>
      </w:r>
      <w:proofErr w:type="gramStart"/>
      <w:r>
        <w:t>lock</w:t>
      </w:r>
      <w:proofErr w:type="gramEnd"/>
      <w:r>
        <w:t xml:space="preserve"> &amp;_member clear;</w:t>
      </w:r>
    </w:p>
    <w:p w14:paraId="1F0DB3D5" w14:textId="77777777" w:rsidR="00FE0AA5" w:rsidRDefault="00FE0AA5" w:rsidP="00A46211">
      <w:pPr>
        <w:pStyle w:val="PaperSourceCode"/>
      </w:pPr>
      <w:r>
        <w:t xml:space="preserve">   %</w:t>
      </w:r>
      <w:proofErr w:type="gramStart"/>
      <w:r>
        <w:t>end</w:t>
      </w:r>
      <w:proofErr w:type="gramEnd"/>
      <w:r>
        <w:t>;</w:t>
      </w:r>
    </w:p>
    <w:p w14:paraId="6BB8BAD5" w14:textId="77777777" w:rsidR="00FE0AA5" w:rsidRDefault="00FE0AA5" w:rsidP="00A46211">
      <w:pPr>
        <w:pStyle w:val="PaperSourceCode"/>
      </w:pPr>
      <w:r>
        <w:t>%</w:t>
      </w:r>
      <w:proofErr w:type="gramStart"/>
      <w:r>
        <w:t>mend</w:t>
      </w:r>
      <w:proofErr w:type="gramEnd"/>
      <w:r>
        <w:t>;</w:t>
      </w:r>
    </w:p>
    <w:p w14:paraId="28E47005" w14:textId="77777777" w:rsidR="00FE0AA5" w:rsidRDefault="00FE0AA5" w:rsidP="00E74B85">
      <w:pPr>
        <w:pStyle w:val="PaperBody"/>
        <w:jc w:val="both"/>
      </w:pPr>
      <w:r>
        <w:t>The following I have found incredibly useful in debugging stored process errors. Sometimes you will get an error and not be able to get any SAS log, except by going to stored process logs, which you may not have access to. Just calling this macro at the start of your stored process will write your log to a location you can access.</w:t>
      </w:r>
    </w:p>
    <w:p w14:paraId="5EAA465B" w14:textId="77777777" w:rsidR="00FE0AA5" w:rsidRDefault="00FE0AA5" w:rsidP="00A46211">
      <w:pPr>
        <w:pStyle w:val="PaperSourceCode"/>
      </w:pPr>
      <w:r>
        <w:t>%</w:t>
      </w:r>
      <w:proofErr w:type="gramStart"/>
      <w:r>
        <w:t>macro</w:t>
      </w:r>
      <w:proofErr w:type="gramEnd"/>
      <w:r>
        <w:t xml:space="preserve"> </w:t>
      </w:r>
      <w:proofErr w:type="spellStart"/>
      <w:r>
        <w:t>keep_work</w:t>
      </w:r>
      <w:proofErr w:type="spellEnd"/>
      <w:r>
        <w:t xml:space="preserve"> ;</w:t>
      </w:r>
    </w:p>
    <w:p w14:paraId="455A0965" w14:textId="77777777" w:rsidR="00FE0AA5" w:rsidRDefault="00FE0AA5" w:rsidP="00A46211">
      <w:pPr>
        <w:pStyle w:val="PaperSourceCode"/>
      </w:pPr>
    </w:p>
    <w:p w14:paraId="2A273698" w14:textId="77777777" w:rsidR="00FE0AA5" w:rsidRDefault="00FE0AA5" w:rsidP="00A46211">
      <w:pPr>
        <w:pStyle w:val="PaperSourceCode"/>
      </w:pPr>
      <w:r>
        <w:t xml:space="preserve">  %</w:t>
      </w:r>
      <w:proofErr w:type="gramStart"/>
      <w:r>
        <w:t>global</w:t>
      </w:r>
      <w:proofErr w:type="gramEnd"/>
      <w:r>
        <w:t xml:space="preserve"> _</w:t>
      </w:r>
      <w:proofErr w:type="spellStart"/>
      <w:r>
        <w:t>keepwork</w:t>
      </w:r>
      <w:proofErr w:type="spellEnd"/>
      <w:r>
        <w:t>;</w:t>
      </w:r>
    </w:p>
    <w:p w14:paraId="3D6622F6" w14:textId="77777777" w:rsidR="00FE0AA5" w:rsidRDefault="00FE0AA5" w:rsidP="00A46211">
      <w:pPr>
        <w:pStyle w:val="PaperSourceCode"/>
      </w:pPr>
      <w:r>
        <w:lastRenderedPageBreak/>
        <w:t xml:space="preserve">  %</w:t>
      </w:r>
      <w:proofErr w:type="gramStart"/>
      <w:r>
        <w:t>let</w:t>
      </w:r>
      <w:proofErr w:type="gramEnd"/>
      <w:r>
        <w:t xml:space="preserve"> _</w:t>
      </w:r>
      <w:proofErr w:type="spellStart"/>
      <w:r>
        <w:t>keepwork</w:t>
      </w:r>
      <w:proofErr w:type="spellEnd"/>
      <w:r>
        <w:t>=1;</w:t>
      </w:r>
    </w:p>
    <w:p w14:paraId="1258049F" w14:textId="77777777" w:rsidR="00FE0AA5" w:rsidRDefault="00FE0AA5" w:rsidP="00A46211">
      <w:pPr>
        <w:pStyle w:val="PaperSourceCode"/>
      </w:pPr>
    </w:p>
    <w:p w14:paraId="55B605A7" w14:textId="77777777" w:rsidR="00FE0AA5" w:rsidRDefault="00FE0AA5" w:rsidP="00A46211">
      <w:pPr>
        <w:pStyle w:val="PaperSourceCode"/>
      </w:pPr>
      <w:r>
        <w:t xml:space="preserve">  %</w:t>
      </w:r>
      <w:proofErr w:type="gramStart"/>
      <w:r>
        <w:t>if</w:t>
      </w:r>
      <w:proofErr w:type="gramEnd"/>
      <w:r>
        <w:t xml:space="preserve"> %</w:t>
      </w:r>
      <w:proofErr w:type="spellStart"/>
      <w:r>
        <w:t>symexist</w:t>
      </w:r>
      <w:proofErr w:type="spellEnd"/>
      <w:r>
        <w:t>(</w:t>
      </w:r>
      <w:proofErr w:type="spellStart"/>
      <w:r>
        <w:t>env</w:t>
      </w:r>
      <w:proofErr w:type="spellEnd"/>
      <w:r>
        <w:t>)=0 %then %return ;</w:t>
      </w:r>
    </w:p>
    <w:p w14:paraId="4303B2DB" w14:textId="77777777" w:rsidR="00FE0AA5" w:rsidRDefault="00FE0AA5" w:rsidP="00A46211">
      <w:pPr>
        <w:pStyle w:val="PaperSourceCode"/>
      </w:pPr>
      <w:r>
        <w:t xml:space="preserve">  %</w:t>
      </w:r>
      <w:proofErr w:type="gramStart"/>
      <w:r>
        <w:t>if</w:t>
      </w:r>
      <w:proofErr w:type="gramEnd"/>
      <w:r>
        <w:t xml:space="preserve"> "%</w:t>
      </w:r>
      <w:proofErr w:type="spellStart"/>
      <w:r>
        <w:t>upcase</w:t>
      </w:r>
      <w:proofErr w:type="spellEnd"/>
      <w:r>
        <w:t>(&amp;</w:t>
      </w:r>
      <w:proofErr w:type="spellStart"/>
      <w:r>
        <w:t>env</w:t>
      </w:r>
      <w:proofErr w:type="spellEnd"/>
      <w:r>
        <w:t>)" = "PROD" %then %return ;</w:t>
      </w:r>
    </w:p>
    <w:p w14:paraId="7FF15791" w14:textId="77777777" w:rsidR="00FE0AA5" w:rsidRDefault="00FE0AA5" w:rsidP="00A46211">
      <w:pPr>
        <w:pStyle w:val="PaperSourceCode"/>
      </w:pPr>
      <w:r>
        <w:t xml:space="preserve">  %</w:t>
      </w:r>
      <w:proofErr w:type="gramStart"/>
      <w:r>
        <w:t>if</w:t>
      </w:r>
      <w:proofErr w:type="gramEnd"/>
      <w:r>
        <w:t xml:space="preserve"> %</w:t>
      </w:r>
      <w:proofErr w:type="spellStart"/>
      <w:r>
        <w:t>sysfunc</w:t>
      </w:r>
      <w:proofErr w:type="spellEnd"/>
      <w:r>
        <w:t>(</w:t>
      </w:r>
      <w:proofErr w:type="spellStart"/>
      <w:r>
        <w:t>fileexist</w:t>
      </w:r>
      <w:proofErr w:type="spellEnd"/>
      <w:r>
        <w:t>(/export/home/&amp;_</w:t>
      </w:r>
      <w:proofErr w:type="spellStart"/>
      <w:r>
        <w:t>metauser</w:t>
      </w:r>
      <w:proofErr w:type="spellEnd"/>
      <w:r>
        <w:t>/work))=0 %then %return ;</w:t>
      </w:r>
    </w:p>
    <w:p w14:paraId="68B957F9" w14:textId="77777777" w:rsidR="00FE0AA5" w:rsidRDefault="00FE0AA5" w:rsidP="00A46211">
      <w:pPr>
        <w:pStyle w:val="PaperSourceCode"/>
      </w:pPr>
    </w:p>
    <w:p w14:paraId="2970E6DE" w14:textId="77777777" w:rsidR="00FE0AA5" w:rsidRDefault="00FE0AA5" w:rsidP="00A46211">
      <w:pPr>
        <w:pStyle w:val="PaperSourceCode"/>
      </w:pPr>
      <w:r>
        <w:t xml:space="preserve">  %* </w:t>
      </w:r>
      <w:proofErr w:type="gramStart"/>
      <w:r>
        <w:t>allocate</w:t>
      </w:r>
      <w:proofErr w:type="gramEnd"/>
      <w:r>
        <w:t xml:space="preserve"> user </w:t>
      </w:r>
      <w:proofErr w:type="spellStart"/>
      <w:r>
        <w:t>libref</w:t>
      </w:r>
      <w:proofErr w:type="spellEnd"/>
      <w:r>
        <w:t xml:space="preserve"> so that all work datasets now go to an alternate location ;</w:t>
      </w:r>
    </w:p>
    <w:p w14:paraId="6B558C57" w14:textId="77777777" w:rsidR="00FE0AA5" w:rsidRDefault="00FE0AA5" w:rsidP="00A46211">
      <w:pPr>
        <w:pStyle w:val="PaperSourceCode"/>
      </w:pPr>
      <w:r>
        <w:t xml:space="preserve">  </w:t>
      </w:r>
      <w:proofErr w:type="spellStart"/>
      <w:proofErr w:type="gramStart"/>
      <w:r>
        <w:t>libname</w:t>
      </w:r>
      <w:proofErr w:type="spellEnd"/>
      <w:proofErr w:type="gramEnd"/>
      <w:r>
        <w:t xml:space="preserve"> user "/export/home/&amp;_</w:t>
      </w:r>
      <w:proofErr w:type="spellStart"/>
      <w:r>
        <w:t>metauser</w:t>
      </w:r>
      <w:proofErr w:type="spellEnd"/>
      <w:r>
        <w:t>/work" ;</w:t>
      </w:r>
    </w:p>
    <w:p w14:paraId="4BF5E090" w14:textId="77777777" w:rsidR="00FE0AA5" w:rsidRDefault="00FE0AA5" w:rsidP="00A46211">
      <w:pPr>
        <w:pStyle w:val="PaperSourceCode"/>
      </w:pPr>
    </w:p>
    <w:p w14:paraId="32B4D100" w14:textId="77777777" w:rsidR="00FE0AA5" w:rsidRDefault="00FE0AA5" w:rsidP="00A46211">
      <w:pPr>
        <w:pStyle w:val="PaperSourceCode"/>
      </w:pPr>
      <w:r>
        <w:t xml:space="preserve">  </w:t>
      </w:r>
      <w:proofErr w:type="gramStart"/>
      <w:r>
        <w:t>options</w:t>
      </w:r>
      <w:proofErr w:type="gramEnd"/>
      <w:r>
        <w:t xml:space="preserve"> </w:t>
      </w:r>
      <w:proofErr w:type="spellStart"/>
      <w:r>
        <w:t>mprint</w:t>
      </w:r>
      <w:proofErr w:type="spellEnd"/>
      <w:r>
        <w:t xml:space="preserve"> </w:t>
      </w:r>
      <w:proofErr w:type="spellStart"/>
      <w:r>
        <w:t>nosymbolgen</w:t>
      </w:r>
      <w:proofErr w:type="spellEnd"/>
      <w:r>
        <w:t xml:space="preserve"> </w:t>
      </w:r>
      <w:proofErr w:type="spellStart"/>
      <w:r>
        <w:t>nomlogic</w:t>
      </w:r>
      <w:proofErr w:type="spellEnd"/>
      <w:r>
        <w:t>;</w:t>
      </w:r>
    </w:p>
    <w:p w14:paraId="5DC2BAED" w14:textId="77777777" w:rsidR="00FE0AA5" w:rsidRDefault="00FE0AA5" w:rsidP="00A46211">
      <w:pPr>
        <w:pStyle w:val="PaperSourceCode"/>
      </w:pPr>
    </w:p>
    <w:p w14:paraId="1289EC58" w14:textId="77777777" w:rsidR="00FE0AA5" w:rsidRDefault="00FE0AA5" w:rsidP="00A46211">
      <w:pPr>
        <w:pStyle w:val="PaperSourceCode"/>
      </w:pPr>
      <w:r>
        <w:t xml:space="preserve">  </w:t>
      </w:r>
      <w:proofErr w:type="spellStart"/>
      <w:proofErr w:type="gramStart"/>
      <w:r>
        <w:t>proc</w:t>
      </w:r>
      <w:proofErr w:type="spellEnd"/>
      <w:proofErr w:type="gramEnd"/>
      <w:r>
        <w:t xml:space="preserve"> datasets lib=user kill NOLIST ;</w:t>
      </w:r>
    </w:p>
    <w:p w14:paraId="503CA211" w14:textId="77777777" w:rsidR="00FE0AA5" w:rsidRDefault="00FE0AA5" w:rsidP="00A46211">
      <w:pPr>
        <w:pStyle w:val="PaperSourceCode"/>
      </w:pPr>
      <w:r>
        <w:t xml:space="preserve">  </w:t>
      </w:r>
      <w:proofErr w:type="gramStart"/>
      <w:r>
        <w:t>run</w:t>
      </w:r>
      <w:proofErr w:type="gramEnd"/>
      <w:r>
        <w:t xml:space="preserve"> ;</w:t>
      </w:r>
    </w:p>
    <w:p w14:paraId="4122458F" w14:textId="77777777" w:rsidR="00FE0AA5" w:rsidRDefault="00FE0AA5" w:rsidP="00A46211">
      <w:pPr>
        <w:pStyle w:val="PaperSourceCode"/>
      </w:pPr>
    </w:p>
    <w:p w14:paraId="5AD3618E" w14:textId="77777777" w:rsidR="00FE0AA5" w:rsidRDefault="00FE0AA5" w:rsidP="00A46211">
      <w:pPr>
        <w:pStyle w:val="PaperSourceCode"/>
      </w:pPr>
      <w:r>
        <w:t xml:space="preserve">  %* Reroute </w:t>
      </w:r>
      <w:proofErr w:type="gramStart"/>
      <w:r>
        <w:t>log</w:t>
      </w:r>
      <w:proofErr w:type="gramEnd"/>
      <w:r>
        <w:t xml:space="preserve"> to same name as STP, or to username if not found;</w:t>
      </w:r>
    </w:p>
    <w:p w14:paraId="7A525FEC" w14:textId="77777777" w:rsidR="00FE0AA5" w:rsidRDefault="00FE0AA5" w:rsidP="00A46211">
      <w:pPr>
        <w:pStyle w:val="PaperSourceCode"/>
      </w:pPr>
      <w:r>
        <w:t xml:space="preserve">  %</w:t>
      </w:r>
      <w:proofErr w:type="gramStart"/>
      <w:r>
        <w:t>local</w:t>
      </w:r>
      <w:proofErr w:type="gramEnd"/>
      <w:r>
        <w:t xml:space="preserve"> </w:t>
      </w:r>
      <w:proofErr w:type="spellStart"/>
      <w:r>
        <w:t>proglog</w:t>
      </w:r>
      <w:proofErr w:type="spellEnd"/>
      <w:r>
        <w:t>;</w:t>
      </w:r>
    </w:p>
    <w:p w14:paraId="4536CAAF" w14:textId="77777777" w:rsidR="00FE0AA5" w:rsidRDefault="00FE0AA5" w:rsidP="00A46211">
      <w:pPr>
        <w:pStyle w:val="PaperSourceCode"/>
      </w:pPr>
    </w:p>
    <w:p w14:paraId="620A6F6B" w14:textId="77777777" w:rsidR="00FE0AA5" w:rsidRDefault="00FE0AA5" w:rsidP="00A46211">
      <w:pPr>
        <w:pStyle w:val="PaperSourceCode"/>
      </w:pPr>
      <w:r>
        <w:t xml:space="preserve">  </w:t>
      </w:r>
      <w:proofErr w:type="gramStart"/>
      <w:r>
        <w:t>data</w:t>
      </w:r>
      <w:proofErr w:type="gramEnd"/>
      <w:r>
        <w:t xml:space="preserve"> _null_;</w:t>
      </w:r>
    </w:p>
    <w:p w14:paraId="45613F87" w14:textId="77777777" w:rsidR="00FE0AA5" w:rsidRDefault="00FE0AA5" w:rsidP="00A46211">
      <w:pPr>
        <w:pStyle w:val="PaperSourceCode"/>
      </w:pPr>
      <w:r>
        <w:t xml:space="preserve">    </w:t>
      </w:r>
      <w:proofErr w:type="spellStart"/>
      <w:proofErr w:type="gramStart"/>
      <w:r>
        <w:t>prog</w:t>
      </w:r>
      <w:proofErr w:type="spellEnd"/>
      <w:proofErr w:type="gramEnd"/>
      <w:r>
        <w:t>=</w:t>
      </w:r>
      <w:proofErr w:type="spellStart"/>
      <w:r>
        <w:t>symget</w:t>
      </w:r>
      <w:proofErr w:type="spellEnd"/>
      <w:r>
        <w:t>('_PROGRAM');</w:t>
      </w:r>
    </w:p>
    <w:p w14:paraId="3ECEE7D9" w14:textId="77777777" w:rsidR="00FE0AA5" w:rsidRDefault="00FE0AA5" w:rsidP="00A46211">
      <w:pPr>
        <w:pStyle w:val="PaperSourceCode"/>
      </w:pPr>
      <w:r>
        <w:t xml:space="preserve">    </w:t>
      </w:r>
      <w:proofErr w:type="gramStart"/>
      <w:r>
        <w:t>index</w:t>
      </w:r>
      <w:proofErr w:type="gramEnd"/>
      <w:r>
        <w:t>=index(</w:t>
      </w:r>
      <w:proofErr w:type="spellStart"/>
      <w:r>
        <w:t>upcase</w:t>
      </w:r>
      <w:proofErr w:type="spellEnd"/>
      <w:r>
        <w:t>(</w:t>
      </w:r>
      <w:proofErr w:type="spellStart"/>
      <w:r>
        <w:t>prog</w:t>
      </w:r>
      <w:proofErr w:type="spellEnd"/>
      <w:r>
        <w:t>),'(STOREDPROCESS)');</w:t>
      </w:r>
    </w:p>
    <w:p w14:paraId="22A14674" w14:textId="77777777" w:rsidR="00FE0AA5" w:rsidRDefault="00FE0AA5" w:rsidP="00A46211">
      <w:pPr>
        <w:pStyle w:val="PaperSourceCode"/>
      </w:pPr>
      <w:r>
        <w:t xml:space="preserve">    </w:t>
      </w:r>
      <w:proofErr w:type="gramStart"/>
      <w:r>
        <w:t>if</w:t>
      </w:r>
      <w:proofErr w:type="gramEnd"/>
      <w:r>
        <w:t xml:space="preserve"> index&gt;0 then do;</w:t>
      </w:r>
    </w:p>
    <w:p w14:paraId="201882B8" w14:textId="77777777" w:rsidR="00FE0AA5" w:rsidRDefault="00FE0AA5" w:rsidP="00A46211">
      <w:pPr>
        <w:pStyle w:val="PaperSourceCode"/>
      </w:pPr>
      <w:r>
        <w:t xml:space="preserve">      </w:t>
      </w:r>
      <w:proofErr w:type="gramStart"/>
      <w:r>
        <w:t>txt</w:t>
      </w:r>
      <w:proofErr w:type="gramEnd"/>
      <w:r>
        <w:t>=reverse(</w:t>
      </w:r>
      <w:proofErr w:type="spellStart"/>
      <w:r>
        <w:t>substr</w:t>
      </w:r>
      <w:proofErr w:type="spellEnd"/>
      <w:r>
        <w:t>(prog,1,index-1));</w:t>
      </w:r>
    </w:p>
    <w:p w14:paraId="675B979F" w14:textId="77777777" w:rsidR="00FE0AA5" w:rsidRDefault="00FE0AA5" w:rsidP="00A46211">
      <w:pPr>
        <w:pStyle w:val="PaperSourceCode"/>
      </w:pPr>
      <w:r>
        <w:t xml:space="preserve">      </w:t>
      </w:r>
      <w:proofErr w:type="gramStart"/>
      <w:r>
        <w:t>txt</w:t>
      </w:r>
      <w:proofErr w:type="gramEnd"/>
      <w:r>
        <w:t>=reverse(</w:t>
      </w:r>
      <w:proofErr w:type="spellStart"/>
      <w:r>
        <w:t>substr</w:t>
      </w:r>
      <w:proofErr w:type="spellEnd"/>
      <w:r>
        <w:t>(txt,1,index(txt,'/')-1));</w:t>
      </w:r>
    </w:p>
    <w:p w14:paraId="3FD4933E" w14:textId="77777777" w:rsidR="00FE0AA5" w:rsidRDefault="00FE0AA5" w:rsidP="00A46211">
      <w:pPr>
        <w:pStyle w:val="PaperSourceCode"/>
      </w:pPr>
      <w:r>
        <w:t xml:space="preserve">    </w:t>
      </w:r>
      <w:proofErr w:type="gramStart"/>
      <w:r>
        <w:t>end</w:t>
      </w:r>
      <w:proofErr w:type="gramEnd"/>
      <w:r>
        <w:t>;</w:t>
      </w:r>
    </w:p>
    <w:p w14:paraId="59217B40" w14:textId="77777777" w:rsidR="00FE0AA5" w:rsidRDefault="00FE0AA5" w:rsidP="00A46211">
      <w:pPr>
        <w:pStyle w:val="PaperSourceCode"/>
      </w:pPr>
      <w:r>
        <w:t xml:space="preserve">    </w:t>
      </w:r>
      <w:proofErr w:type="gramStart"/>
      <w:r>
        <w:t>else</w:t>
      </w:r>
      <w:proofErr w:type="gramEnd"/>
      <w:r>
        <w:t xml:space="preserve"> txt=</w:t>
      </w:r>
      <w:proofErr w:type="spellStart"/>
      <w:r>
        <w:t>symget</w:t>
      </w:r>
      <w:proofErr w:type="spellEnd"/>
      <w:r>
        <w:t>('_METAUSER');</w:t>
      </w:r>
    </w:p>
    <w:p w14:paraId="74823C42" w14:textId="77777777" w:rsidR="00FE0AA5" w:rsidRDefault="00FE0AA5" w:rsidP="00A46211">
      <w:pPr>
        <w:pStyle w:val="PaperSourceCode"/>
      </w:pPr>
      <w:r>
        <w:t xml:space="preserve">    </w:t>
      </w:r>
      <w:proofErr w:type="gramStart"/>
      <w:r>
        <w:t>call</w:t>
      </w:r>
      <w:proofErr w:type="gramEnd"/>
      <w:r>
        <w:t xml:space="preserve"> </w:t>
      </w:r>
      <w:proofErr w:type="spellStart"/>
      <w:r>
        <w:t>symput</w:t>
      </w:r>
      <w:proofErr w:type="spellEnd"/>
      <w:r>
        <w:t>('</w:t>
      </w:r>
      <w:proofErr w:type="spellStart"/>
      <w:r>
        <w:t>proglog</w:t>
      </w:r>
      <w:proofErr w:type="spellEnd"/>
      <w:r>
        <w:t>',strip(txt)!!"_&amp;_</w:t>
      </w:r>
      <w:proofErr w:type="spellStart"/>
      <w:proofErr w:type="gramStart"/>
      <w:r>
        <w:t>keepwork</w:t>
      </w:r>
      <w:proofErr w:type="spellEnd"/>
      <w:proofErr w:type="gramEnd"/>
      <w:r>
        <w:t>");</w:t>
      </w:r>
    </w:p>
    <w:p w14:paraId="434EB367" w14:textId="77777777" w:rsidR="00FE0AA5" w:rsidRDefault="00FE0AA5" w:rsidP="00A46211">
      <w:pPr>
        <w:pStyle w:val="PaperSourceCode"/>
      </w:pPr>
      <w:r>
        <w:t xml:space="preserve">  </w:t>
      </w:r>
      <w:proofErr w:type="gramStart"/>
      <w:r>
        <w:t>run</w:t>
      </w:r>
      <w:proofErr w:type="gramEnd"/>
      <w:r>
        <w:t>;</w:t>
      </w:r>
    </w:p>
    <w:p w14:paraId="3D4540F9" w14:textId="77777777" w:rsidR="00FE0AA5" w:rsidRDefault="00FE0AA5" w:rsidP="00A46211">
      <w:pPr>
        <w:pStyle w:val="PaperSourceCode"/>
      </w:pPr>
    </w:p>
    <w:p w14:paraId="24DA6008" w14:textId="77777777" w:rsidR="00FE0AA5" w:rsidRDefault="00FE0AA5" w:rsidP="00A46211">
      <w:pPr>
        <w:pStyle w:val="PaperSourceCode"/>
      </w:pPr>
      <w:r>
        <w:t xml:space="preserve">  %</w:t>
      </w:r>
      <w:proofErr w:type="gramStart"/>
      <w:r>
        <w:t>let</w:t>
      </w:r>
      <w:proofErr w:type="gramEnd"/>
      <w:r>
        <w:t xml:space="preserve"> _</w:t>
      </w:r>
      <w:proofErr w:type="spellStart"/>
      <w:r>
        <w:t>keepwork</w:t>
      </w:r>
      <w:proofErr w:type="spellEnd"/>
      <w:r>
        <w:t>=%</w:t>
      </w:r>
      <w:proofErr w:type="spellStart"/>
      <w:r>
        <w:t>eval</w:t>
      </w:r>
      <w:proofErr w:type="spellEnd"/>
      <w:r>
        <w:t>(&amp;_keepwork+1);</w:t>
      </w:r>
    </w:p>
    <w:p w14:paraId="68A2E8FF" w14:textId="77777777" w:rsidR="00FE0AA5" w:rsidRDefault="00FE0AA5" w:rsidP="00A46211">
      <w:pPr>
        <w:pStyle w:val="PaperSourceCode"/>
      </w:pPr>
    </w:p>
    <w:p w14:paraId="4CD17386" w14:textId="77777777" w:rsidR="00FE0AA5" w:rsidRDefault="00FE0AA5" w:rsidP="00A46211">
      <w:pPr>
        <w:pStyle w:val="PaperSourceCode"/>
      </w:pPr>
      <w:r>
        <w:t xml:space="preserve">  </w:t>
      </w:r>
      <w:proofErr w:type="spellStart"/>
      <w:proofErr w:type="gramStart"/>
      <w:r>
        <w:t>proc</w:t>
      </w:r>
      <w:proofErr w:type="spellEnd"/>
      <w:proofErr w:type="gramEnd"/>
      <w:r>
        <w:t xml:space="preserve"> </w:t>
      </w:r>
      <w:proofErr w:type="spellStart"/>
      <w:r>
        <w:t>printto</w:t>
      </w:r>
      <w:proofErr w:type="spellEnd"/>
      <w:r>
        <w:t xml:space="preserve"> log="%</w:t>
      </w:r>
      <w:proofErr w:type="spellStart"/>
      <w:r>
        <w:t>sysfunc</w:t>
      </w:r>
      <w:proofErr w:type="spellEnd"/>
      <w:r>
        <w:t>(pathname(user))/&amp;</w:t>
      </w:r>
      <w:proofErr w:type="spellStart"/>
      <w:r>
        <w:t>proglog</w:t>
      </w:r>
      <w:proofErr w:type="spellEnd"/>
      <w:r>
        <w:t>..</w:t>
      </w:r>
      <w:proofErr w:type="gramStart"/>
      <w:r>
        <w:t>log</w:t>
      </w:r>
      <w:proofErr w:type="gramEnd"/>
      <w:r>
        <w:t>" new;</w:t>
      </w:r>
    </w:p>
    <w:p w14:paraId="1A49C34F" w14:textId="77777777" w:rsidR="00FE0AA5" w:rsidRDefault="00FE0AA5" w:rsidP="00A46211">
      <w:pPr>
        <w:pStyle w:val="PaperSourceCode"/>
      </w:pPr>
      <w:r>
        <w:t xml:space="preserve">  </w:t>
      </w:r>
      <w:proofErr w:type="gramStart"/>
      <w:r>
        <w:t>run</w:t>
      </w:r>
      <w:proofErr w:type="gramEnd"/>
      <w:r>
        <w:t xml:space="preserve"> ;</w:t>
      </w:r>
    </w:p>
    <w:p w14:paraId="1AD66932" w14:textId="77777777" w:rsidR="00FE0AA5" w:rsidRDefault="00FE0AA5" w:rsidP="00A46211">
      <w:pPr>
        <w:pStyle w:val="PaperSourceCode"/>
      </w:pPr>
    </w:p>
    <w:p w14:paraId="2E8E5F2F" w14:textId="77777777" w:rsidR="00FE0AA5" w:rsidRDefault="00FE0AA5" w:rsidP="00A46211">
      <w:pPr>
        <w:pStyle w:val="PaperSourceCode"/>
      </w:pPr>
      <w:r>
        <w:t>%</w:t>
      </w:r>
      <w:proofErr w:type="gramStart"/>
      <w:r>
        <w:t>mend</w:t>
      </w:r>
      <w:proofErr w:type="gramEnd"/>
      <w:r>
        <w:t xml:space="preserve"> </w:t>
      </w:r>
      <w:proofErr w:type="spellStart"/>
      <w:r>
        <w:t>keep_work</w:t>
      </w:r>
      <w:proofErr w:type="spellEnd"/>
      <w:r>
        <w:t xml:space="preserve"> ;</w:t>
      </w:r>
    </w:p>
    <w:p w14:paraId="26E65482" w14:textId="77777777" w:rsidR="00FE0AA5" w:rsidRDefault="00FE0AA5" w:rsidP="00E74B85">
      <w:pPr>
        <w:pStyle w:val="PaperBody"/>
        <w:jc w:val="both"/>
      </w:pPr>
      <w:r>
        <w:t>The following is very useful since it will take any number of parameters passed to a stored process and convert them to a range of macro variables that are separated by something like a comma, so they can then be included in a where with an IN (for example).</w:t>
      </w:r>
    </w:p>
    <w:p w14:paraId="6D44CF2C" w14:textId="77777777" w:rsidR="00FE0AA5" w:rsidRDefault="00FE0AA5" w:rsidP="00A46211">
      <w:pPr>
        <w:pStyle w:val="PaperSourceCode"/>
      </w:pPr>
      <w:r>
        <w:t>%</w:t>
      </w:r>
      <w:proofErr w:type="gramStart"/>
      <w:r>
        <w:t>macro</w:t>
      </w:r>
      <w:proofErr w:type="gramEnd"/>
      <w:r>
        <w:t xml:space="preserve"> </w:t>
      </w:r>
      <w:proofErr w:type="spellStart"/>
      <w:r>
        <w:t>html_parms_to_list</w:t>
      </w:r>
      <w:proofErr w:type="spellEnd"/>
      <w:r>
        <w:t>(in,</w:t>
      </w:r>
    </w:p>
    <w:p w14:paraId="03CCC3EC" w14:textId="77777777" w:rsidR="00FE0AA5" w:rsidRDefault="00FE0AA5" w:rsidP="00A46211">
      <w:pPr>
        <w:pStyle w:val="PaperSourceCode"/>
      </w:pPr>
      <w:r>
        <w:t xml:space="preserve">                          </w:t>
      </w:r>
      <w:proofErr w:type="gramStart"/>
      <w:r>
        <w:t>out</w:t>
      </w:r>
      <w:proofErr w:type="gramEnd"/>
      <w:r>
        <w:t>,</w:t>
      </w:r>
    </w:p>
    <w:p w14:paraId="6184EECD" w14:textId="77777777" w:rsidR="00FE0AA5" w:rsidRDefault="00FE0AA5" w:rsidP="00A46211">
      <w:pPr>
        <w:pStyle w:val="PaperSourceCode"/>
      </w:pPr>
      <w:r>
        <w:t xml:space="preserve">                          </w:t>
      </w:r>
      <w:proofErr w:type="gramStart"/>
      <w:r>
        <w:t>default</w:t>
      </w:r>
      <w:proofErr w:type="gramEnd"/>
      <w:r>
        <w:t>=_:,   /* optional value to use as a default */</w:t>
      </w:r>
    </w:p>
    <w:p w14:paraId="43CA25E9" w14:textId="77777777" w:rsidR="00FE0AA5" w:rsidRDefault="00FE0AA5" w:rsidP="00A46211">
      <w:pPr>
        <w:pStyle w:val="PaperSourceCode"/>
      </w:pPr>
      <w:r>
        <w:t xml:space="preserve">                          </w:t>
      </w:r>
      <w:proofErr w:type="spellStart"/>
      <w:proofErr w:type="gramStart"/>
      <w:r>
        <w:t>sep</w:t>
      </w:r>
      <w:proofErr w:type="spellEnd"/>
      <w:proofErr w:type="gramEnd"/>
      <w:r>
        <w:t>=%</w:t>
      </w:r>
      <w:proofErr w:type="spellStart"/>
      <w:r>
        <w:t>str</w:t>
      </w:r>
      <w:proofErr w:type="spellEnd"/>
      <w:r>
        <w:t xml:space="preserve">( ),  /* optional one character separator */ </w:t>
      </w:r>
    </w:p>
    <w:p w14:paraId="3D1D23A7" w14:textId="77777777" w:rsidR="00FE0AA5" w:rsidRDefault="00FE0AA5" w:rsidP="00A46211">
      <w:pPr>
        <w:pStyle w:val="PaperSourceCode"/>
      </w:pPr>
      <w:r>
        <w:t xml:space="preserve">                          </w:t>
      </w:r>
      <w:proofErr w:type="gramStart"/>
      <w:r>
        <w:t>quote</w:t>
      </w:r>
      <w:proofErr w:type="gramEnd"/>
      <w:r>
        <w:t>=0,      /* 1=quote values, 0=</w:t>
      </w:r>
      <w:proofErr w:type="spellStart"/>
      <w:r>
        <w:t>dont</w:t>
      </w:r>
      <w:proofErr w:type="spellEnd"/>
      <w:r>
        <w:t xml:space="preserve"> quote values */</w:t>
      </w:r>
    </w:p>
    <w:p w14:paraId="21ED8680" w14:textId="77777777" w:rsidR="00FE0AA5" w:rsidRDefault="00FE0AA5" w:rsidP="00A46211">
      <w:pPr>
        <w:pStyle w:val="PaperSourceCode"/>
      </w:pPr>
      <w:r>
        <w:t xml:space="preserve">                          </w:t>
      </w:r>
      <w:proofErr w:type="spellStart"/>
      <w:proofErr w:type="gramStart"/>
      <w:r>
        <w:t>partstmt</w:t>
      </w:r>
      <w:proofErr w:type="spellEnd"/>
      <w:proofErr w:type="gramEnd"/>
      <w:r>
        <w:t>=0    /* 1=make part of where statement, 0=</w:t>
      </w:r>
      <w:proofErr w:type="spellStart"/>
      <w:r>
        <w:t>dont</w:t>
      </w:r>
      <w:proofErr w:type="spellEnd"/>
      <w:r>
        <w:t xml:space="preserve"> */</w:t>
      </w:r>
    </w:p>
    <w:p w14:paraId="304DA542" w14:textId="77777777" w:rsidR="00FE0AA5" w:rsidRDefault="00FE0AA5" w:rsidP="00A46211">
      <w:pPr>
        <w:pStyle w:val="PaperSourceCode"/>
      </w:pPr>
      <w:r>
        <w:t xml:space="preserve">                          </w:t>
      </w:r>
      <w:proofErr w:type="gramStart"/>
      <w:r>
        <w:t>) ;</w:t>
      </w:r>
      <w:proofErr w:type="gramEnd"/>
    </w:p>
    <w:p w14:paraId="2DC996C4" w14:textId="77777777" w:rsidR="00FE0AA5" w:rsidRDefault="00FE0AA5" w:rsidP="00A46211">
      <w:pPr>
        <w:pStyle w:val="PaperSourceCode"/>
      </w:pPr>
      <w:r>
        <w:t xml:space="preserve">  %</w:t>
      </w:r>
      <w:proofErr w:type="gramStart"/>
      <w:r>
        <w:t>global</w:t>
      </w:r>
      <w:proofErr w:type="gramEnd"/>
      <w:r>
        <w:t xml:space="preserve"> &amp;out ;</w:t>
      </w:r>
    </w:p>
    <w:p w14:paraId="29A9A31D" w14:textId="77777777" w:rsidR="00FE0AA5" w:rsidRDefault="00FE0AA5" w:rsidP="00A46211">
      <w:pPr>
        <w:pStyle w:val="PaperSourceCode"/>
      </w:pPr>
      <w:r>
        <w:t xml:space="preserve">  %</w:t>
      </w:r>
      <w:proofErr w:type="gramStart"/>
      <w:r>
        <w:t>let</w:t>
      </w:r>
      <w:proofErr w:type="gramEnd"/>
      <w:r>
        <w:t xml:space="preserve"> &amp;out= ;</w:t>
      </w:r>
    </w:p>
    <w:p w14:paraId="6BE35511" w14:textId="77777777" w:rsidR="00FE0AA5" w:rsidRDefault="00FE0AA5" w:rsidP="00A46211">
      <w:pPr>
        <w:pStyle w:val="PaperSourceCode"/>
      </w:pPr>
      <w:r>
        <w:t xml:space="preserve">  %</w:t>
      </w:r>
      <w:proofErr w:type="gramStart"/>
      <w:r>
        <w:t>if</w:t>
      </w:r>
      <w:proofErr w:type="gramEnd"/>
      <w:r>
        <w:t xml:space="preserve"> &amp;quote %then</w:t>
      </w:r>
    </w:p>
    <w:p w14:paraId="0B435C99" w14:textId="77777777" w:rsidR="00FE0AA5" w:rsidRDefault="00FE0AA5" w:rsidP="00A46211">
      <w:pPr>
        <w:pStyle w:val="PaperSourceCode"/>
      </w:pPr>
      <w:r>
        <w:t xml:space="preserve">    %</w:t>
      </w:r>
      <w:proofErr w:type="gramStart"/>
      <w:r>
        <w:t>let</w:t>
      </w:r>
      <w:proofErr w:type="gramEnd"/>
      <w:r>
        <w:t xml:space="preserve"> _q_=%</w:t>
      </w:r>
      <w:proofErr w:type="spellStart"/>
      <w:r>
        <w:t>str</w:t>
      </w:r>
      <w:proofErr w:type="spellEnd"/>
      <w:r>
        <w:t>(%') ;</w:t>
      </w:r>
    </w:p>
    <w:p w14:paraId="324410F5" w14:textId="77777777" w:rsidR="00FE0AA5" w:rsidRDefault="00FE0AA5" w:rsidP="00A46211">
      <w:pPr>
        <w:pStyle w:val="PaperSourceCode"/>
      </w:pPr>
      <w:r>
        <w:t xml:space="preserve">  %</w:t>
      </w:r>
      <w:proofErr w:type="gramStart"/>
      <w:r>
        <w:t>else</w:t>
      </w:r>
      <w:proofErr w:type="gramEnd"/>
    </w:p>
    <w:p w14:paraId="784B4365" w14:textId="77777777" w:rsidR="00FE0AA5" w:rsidRDefault="00FE0AA5" w:rsidP="00A46211">
      <w:pPr>
        <w:pStyle w:val="PaperSourceCode"/>
      </w:pPr>
      <w:r>
        <w:t xml:space="preserve">    %</w:t>
      </w:r>
      <w:proofErr w:type="gramStart"/>
      <w:r>
        <w:t>let</w:t>
      </w:r>
      <w:proofErr w:type="gramEnd"/>
      <w:r>
        <w:t xml:space="preserve"> _q_= ;</w:t>
      </w:r>
    </w:p>
    <w:p w14:paraId="7A6562F6" w14:textId="77777777" w:rsidR="00FE0AA5" w:rsidRDefault="00FE0AA5" w:rsidP="00A46211">
      <w:pPr>
        <w:pStyle w:val="PaperSourceCode"/>
      </w:pPr>
      <w:r>
        <w:t xml:space="preserve">  %</w:t>
      </w:r>
      <w:proofErr w:type="gramStart"/>
      <w:r>
        <w:t>if</w:t>
      </w:r>
      <w:proofErr w:type="gramEnd"/>
      <w:r>
        <w:t xml:space="preserve"> %</w:t>
      </w:r>
      <w:proofErr w:type="spellStart"/>
      <w:r>
        <w:t>symexist</w:t>
      </w:r>
      <w:proofErr w:type="spellEnd"/>
      <w:r>
        <w:t>(&amp;in.0) %then</w:t>
      </w:r>
    </w:p>
    <w:p w14:paraId="1E927F84" w14:textId="77777777" w:rsidR="00FE0AA5" w:rsidRDefault="00FE0AA5" w:rsidP="00A46211">
      <w:pPr>
        <w:pStyle w:val="PaperSourceCode"/>
      </w:pPr>
      <w:r>
        <w:t xml:space="preserve">    %</w:t>
      </w:r>
      <w:proofErr w:type="gramStart"/>
      <w:r>
        <w:t>do</w:t>
      </w:r>
      <w:proofErr w:type="gramEnd"/>
      <w:r>
        <w:t xml:space="preserve"> ;</w:t>
      </w:r>
    </w:p>
    <w:p w14:paraId="7532A013" w14:textId="77777777" w:rsidR="00FE0AA5" w:rsidRDefault="00FE0AA5" w:rsidP="00A46211">
      <w:pPr>
        <w:pStyle w:val="PaperSourceCode"/>
      </w:pPr>
      <w:r>
        <w:t xml:space="preserve">      %</w:t>
      </w:r>
      <w:proofErr w:type="gramStart"/>
      <w:r>
        <w:t>do</w:t>
      </w:r>
      <w:proofErr w:type="gramEnd"/>
      <w:r>
        <w:t xml:space="preserve"> j=1 %to &amp;&amp;&amp;in.0 ;</w:t>
      </w:r>
    </w:p>
    <w:p w14:paraId="3233F0CA" w14:textId="77777777" w:rsidR="00FE0AA5" w:rsidRDefault="00FE0AA5" w:rsidP="00A46211">
      <w:pPr>
        <w:pStyle w:val="PaperSourceCode"/>
      </w:pPr>
      <w:r>
        <w:t xml:space="preserve">        %</w:t>
      </w:r>
      <w:proofErr w:type="gramStart"/>
      <w:r>
        <w:t>let</w:t>
      </w:r>
      <w:proofErr w:type="gramEnd"/>
      <w:r>
        <w:t xml:space="preserve"> &amp;out=&amp;&amp;&amp;out..&amp;</w:t>
      </w:r>
      <w:proofErr w:type="spellStart"/>
      <w:proofErr w:type="gramStart"/>
      <w:r>
        <w:t>sep</w:t>
      </w:r>
      <w:proofErr w:type="spellEnd"/>
      <w:proofErr w:type="gramEnd"/>
      <w:r>
        <w:t>.%</w:t>
      </w:r>
      <w:proofErr w:type="spellStart"/>
      <w:r>
        <w:t>superq</w:t>
      </w:r>
      <w:proofErr w:type="spellEnd"/>
      <w:r>
        <w:t>(_q_)&amp;&amp;&amp;in.&amp;</w:t>
      </w:r>
      <w:proofErr w:type="spellStart"/>
      <w:r>
        <w:t>j%superq</w:t>
      </w:r>
      <w:proofErr w:type="spellEnd"/>
      <w:r>
        <w:t>(_q_) ;</w:t>
      </w:r>
    </w:p>
    <w:p w14:paraId="0DA940D7" w14:textId="77777777" w:rsidR="00FE0AA5" w:rsidRDefault="00FE0AA5" w:rsidP="00A46211">
      <w:pPr>
        <w:pStyle w:val="PaperSourceCode"/>
      </w:pPr>
      <w:r>
        <w:t xml:space="preserve">      %</w:t>
      </w:r>
      <w:proofErr w:type="gramStart"/>
      <w:r>
        <w:t>end</w:t>
      </w:r>
      <w:proofErr w:type="gramEnd"/>
      <w:r>
        <w:t xml:space="preserve"> ;</w:t>
      </w:r>
    </w:p>
    <w:p w14:paraId="31292836" w14:textId="77777777" w:rsidR="00FE0AA5" w:rsidRDefault="00FE0AA5" w:rsidP="00A46211">
      <w:pPr>
        <w:pStyle w:val="PaperSourceCode"/>
      </w:pPr>
      <w:r>
        <w:t xml:space="preserve">    %</w:t>
      </w:r>
      <w:proofErr w:type="gramStart"/>
      <w:r>
        <w:t>end</w:t>
      </w:r>
      <w:proofErr w:type="gramEnd"/>
      <w:r>
        <w:t xml:space="preserve"> ;</w:t>
      </w:r>
    </w:p>
    <w:p w14:paraId="12F86AA0" w14:textId="77777777" w:rsidR="00FE0AA5" w:rsidRDefault="00FE0AA5" w:rsidP="00A46211">
      <w:pPr>
        <w:pStyle w:val="PaperSourceCode"/>
      </w:pPr>
      <w:r>
        <w:t xml:space="preserve">  %</w:t>
      </w:r>
      <w:proofErr w:type="gramStart"/>
      <w:r>
        <w:t>else</w:t>
      </w:r>
      <w:proofErr w:type="gramEnd"/>
    </w:p>
    <w:p w14:paraId="5F1F28C8" w14:textId="77777777" w:rsidR="00FE0AA5" w:rsidRDefault="00FE0AA5" w:rsidP="00A46211">
      <w:pPr>
        <w:pStyle w:val="PaperSourceCode"/>
      </w:pPr>
      <w:r>
        <w:t xml:space="preserve">    %</w:t>
      </w:r>
      <w:proofErr w:type="gramStart"/>
      <w:r>
        <w:t>if</w:t>
      </w:r>
      <w:proofErr w:type="gramEnd"/>
      <w:r>
        <w:t xml:space="preserve"> %</w:t>
      </w:r>
      <w:proofErr w:type="spellStart"/>
      <w:r>
        <w:t>symexist</w:t>
      </w:r>
      <w:proofErr w:type="spellEnd"/>
      <w:r>
        <w:t>(&amp;in) %then</w:t>
      </w:r>
    </w:p>
    <w:p w14:paraId="496C6463" w14:textId="77777777" w:rsidR="00FE0AA5" w:rsidRDefault="00FE0AA5" w:rsidP="00A46211">
      <w:pPr>
        <w:pStyle w:val="PaperSourceCode"/>
      </w:pPr>
      <w:r>
        <w:t xml:space="preserve">      %</w:t>
      </w:r>
      <w:proofErr w:type="gramStart"/>
      <w:r>
        <w:t>let</w:t>
      </w:r>
      <w:proofErr w:type="gramEnd"/>
      <w:r>
        <w:t xml:space="preserve"> &amp;out=%</w:t>
      </w:r>
      <w:proofErr w:type="spellStart"/>
      <w:r>
        <w:t>superq</w:t>
      </w:r>
      <w:proofErr w:type="spellEnd"/>
      <w:r>
        <w:t>(_q_)&amp;&amp;&amp;</w:t>
      </w:r>
      <w:proofErr w:type="spellStart"/>
      <w:r>
        <w:t>in%superq</w:t>
      </w:r>
      <w:proofErr w:type="spellEnd"/>
      <w:r>
        <w:t>(_q_) ;</w:t>
      </w:r>
    </w:p>
    <w:p w14:paraId="5E53FABC" w14:textId="77777777" w:rsidR="00FE0AA5" w:rsidRDefault="00FE0AA5" w:rsidP="00A46211">
      <w:pPr>
        <w:pStyle w:val="PaperSourceCode"/>
      </w:pPr>
      <w:r>
        <w:t xml:space="preserve">    %</w:t>
      </w:r>
      <w:proofErr w:type="gramStart"/>
      <w:r>
        <w:t>else</w:t>
      </w:r>
      <w:proofErr w:type="gramEnd"/>
    </w:p>
    <w:p w14:paraId="56C6F728" w14:textId="77777777" w:rsidR="00FE0AA5" w:rsidRDefault="00FE0AA5" w:rsidP="00A46211">
      <w:pPr>
        <w:pStyle w:val="PaperSourceCode"/>
      </w:pPr>
      <w:r>
        <w:lastRenderedPageBreak/>
        <w:t xml:space="preserve">      %</w:t>
      </w:r>
      <w:proofErr w:type="gramStart"/>
      <w:r>
        <w:t>let</w:t>
      </w:r>
      <w:proofErr w:type="gramEnd"/>
      <w:r>
        <w:t xml:space="preserve"> &amp;out=%</w:t>
      </w:r>
      <w:proofErr w:type="spellStart"/>
      <w:r>
        <w:t>superq</w:t>
      </w:r>
      <w:proofErr w:type="spellEnd"/>
      <w:r>
        <w:t>(_q_)&amp;</w:t>
      </w:r>
      <w:proofErr w:type="spellStart"/>
      <w:r>
        <w:t>default%superq</w:t>
      </w:r>
      <w:proofErr w:type="spellEnd"/>
      <w:r>
        <w:t>(_q_) ;</w:t>
      </w:r>
    </w:p>
    <w:p w14:paraId="2A0492D9" w14:textId="77777777" w:rsidR="00FE0AA5" w:rsidRDefault="00FE0AA5" w:rsidP="00A46211">
      <w:pPr>
        <w:pStyle w:val="PaperSourceCode"/>
      </w:pPr>
      <w:r>
        <w:t xml:space="preserve">  %</w:t>
      </w:r>
      <w:proofErr w:type="gramStart"/>
      <w:r>
        <w:t>if</w:t>
      </w:r>
      <w:proofErr w:type="gramEnd"/>
      <w:r>
        <w:t xml:space="preserve"> %</w:t>
      </w:r>
      <w:proofErr w:type="spellStart"/>
      <w:r>
        <w:t>symexist</w:t>
      </w:r>
      <w:proofErr w:type="spellEnd"/>
      <w:r>
        <w:t>(&amp;in.0) %then</w:t>
      </w:r>
    </w:p>
    <w:p w14:paraId="0C825618" w14:textId="77777777" w:rsidR="00FE0AA5" w:rsidRDefault="00FE0AA5" w:rsidP="00A46211">
      <w:pPr>
        <w:pStyle w:val="PaperSourceCode"/>
      </w:pPr>
      <w:r>
        <w:t xml:space="preserve">    %</w:t>
      </w:r>
      <w:proofErr w:type="gramStart"/>
      <w:r>
        <w:t>let</w:t>
      </w:r>
      <w:proofErr w:type="gramEnd"/>
      <w:r>
        <w:t xml:space="preserve"> &amp;out=%</w:t>
      </w:r>
      <w:proofErr w:type="spellStart"/>
      <w:r>
        <w:t>qsubstr</w:t>
      </w:r>
      <w:proofErr w:type="spellEnd"/>
      <w:r>
        <w:t>(%</w:t>
      </w:r>
      <w:proofErr w:type="spellStart"/>
      <w:r>
        <w:t>superq</w:t>
      </w:r>
      <w:proofErr w:type="spellEnd"/>
      <w:r>
        <w:t>(&amp;out),2) ;</w:t>
      </w:r>
    </w:p>
    <w:p w14:paraId="7F2D803A" w14:textId="77777777" w:rsidR="00FE0AA5" w:rsidRDefault="00FE0AA5" w:rsidP="00A46211">
      <w:pPr>
        <w:pStyle w:val="PaperSourceCode"/>
      </w:pPr>
      <w:r>
        <w:t xml:space="preserve">  %</w:t>
      </w:r>
      <w:proofErr w:type="gramStart"/>
      <w:r>
        <w:t>if</w:t>
      </w:r>
      <w:proofErr w:type="gramEnd"/>
      <w:r>
        <w:t xml:space="preserve"> &amp;</w:t>
      </w:r>
      <w:proofErr w:type="spellStart"/>
      <w:r>
        <w:t>partstmt</w:t>
      </w:r>
      <w:proofErr w:type="spellEnd"/>
      <w:r>
        <w:t>=1 %then</w:t>
      </w:r>
    </w:p>
    <w:p w14:paraId="0F9D230A" w14:textId="77777777" w:rsidR="00FE0AA5" w:rsidRDefault="00FE0AA5" w:rsidP="00A46211">
      <w:pPr>
        <w:pStyle w:val="PaperSourceCode"/>
      </w:pPr>
      <w:r>
        <w:t xml:space="preserve">    %</w:t>
      </w:r>
      <w:proofErr w:type="gramStart"/>
      <w:r>
        <w:t>do</w:t>
      </w:r>
      <w:proofErr w:type="gramEnd"/>
      <w:r>
        <w:t xml:space="preserve"> ;</w:t>
      </w:r>
    </w:p>
    <w:p w14:paraId="1A55F4C0" w14:textId="77777777" w:rsidR="00FE0AA5" w:rsidRDefault="00FE0AA5" w:rsidP="00A46211">
      <w:pPr>
        <w:pStyle w:val="PaperSourceCode"/>
      </w:pPr>
      <w:r>
        <w:t xml:space="preserve">      %</w:t>
      </w:r>
      <w:proofErr w:type="gramStart"/>
      <w:r>
        <w:t>if</w:t>
      </w:r>
      <w:proofErr w:type="gramEnd"/>
      <w:r>
        <w:t xml:space="preserve"> %</w:t>
      </w:r>
      <w:proofErr w:type="spellStart"/>
      <w:r>
        <w:t>symexist</w:t>
      </w:r>
      <w:proofErr w:type="spellEnd"/>
      <w:r>
        <w:t>(&amp;in) %then</w:t>
      </w:r>
    </w:p>
    <w:p w14:paraId="6E9B337A" w14:textId="77777777" w:rsidR="00FE0AA5" w:rsidRDefault="00FE0AA5" w:rsidP="00A46211">
      <w:pPr>
        <w:pStyle w:val="PaperSourceCode"/>
      </w:pPr>
      <w:r>
        <w:t xml:space="preserve">        %</w:t>
      </w:r>
      <w:proofErr w:type="gramStart"/>
      <w:r>
        <w:t>do</w:t>
      </w:r>
      <w:proofErr w:type="gramEnd"/>
      <w:r>
        <w:t xml:space="preserve"> ;</w:t>
      </w:r>
    </w:p>
    <w:p w14:paraId="5312C555" w14:textId="77777777" w:rsidR="00FE0AA5" w:rsidRDefault="00FE0AA5" w:rsidP="00A46211">
      <w:pPr>
        <w:pStyle w:val="PaperSourceCode"/>
      </w:pPr>
      <w:r>
        <w:t xml:space="preserve">          %</w:t>
      </w:r>
      <w:proofErr w:type="gramStart"/>
      <w:r>
        <w:t>if</w:t>
      </w:r>
      <w:proofErr w:type="gramEnd"/>
      <w:r>
        <w:t xml:space="preserve"> %</w:t>
      </w:r>
      <w:proofErr w:type="spellStart"/>
      <w:r>
        <w:t>superq</w:t>
      </w:r>
      <w:proofErr w:type="spellEnd"/>
      <w:r>
        <w:t>(&amp;in)=_ALL_ %then</w:t>
      </w:r>
    </w:p>
    <w:p w14:paraId="12292B05" w14:textId="77777777" w:rsidR="00FE0AA5" w:rsidRDefault="00FE0AA5" w:rsidP="00A46211">
      <w:pPr>
        <w:pStyle w:val="PaperSourceCode"/>
      </w:pPr>
      <w:r>
        <w:t xml:space="preserve">            %</w:t>
      </w:r>
      <w:proofErr w:type="gramStart"/>
      <w:r>
        <w:t>let</w:t>
      </w:r>
      <w:proofErr w:type="gramEnd"/>
      <w:r>
        <w:t xml:space="preserve"> &amp;out= ;</w:t>
      </w:r>
    </w:p>
    <w:p w14:paraId="506409D3" w14:textId="77777777" w:rsidR="00FE0AA5" w:rsidRDefault="00FE0AA5" w:rsidP="00A46211">
      <w:pPr>
        <w:pStyle w:val="PaperSourceCode"/>
      </w:pPr>
      <w:r>
        <w:t xml:space="preserve">          %</w:t>
      </w:r>
      <w:proofErr w:type="gramStart"/>
      <w:r>
        <w:t>else</w:t>
      </w:r>
      <w:proofErr w:type="gramEnd"/>
    </w:p>
    <w:p w14:paraId="28D9C789" w14:textId="77777777" w:rsidR="00FE0AA5" w:rsidRDefault="00FE0AA5" w:rsidP="00A46211">
      <w:pPr>
        <w:pStyle w:val="PaperSourceCode"/>
      </w:pPr>
      <w:r>
        <w:t xml:space="preserve">            %</w:t>
      </w:r>
      <w:proofErr w:type="gramStart"/>
      <w:r>
        <w:t>let</w:t>
      </w:r>
      <w:proofErr w:type="gramEnd"/>
      <w:r>
        <w:t xml:space="preserve"> &amp;out=and &amp;in in (%</w:t>
      </w:r>
      <w:proofErr w:type="spellStart"/>
      <w:r>
        <w:t>superq</w:t>
      </w:r>
      <w:proofErr w:type="spellEnd"/>
      <w:r>
        <w:t>(&amp;out)) ;</w:t>
      </w:r>
    </w:p>
    <w:p w14:paraId="45C88B1E" w14:textId="77777777" w:rsidR="00FE0AA5" w:rsidRDefault="00FE0AA5" w:rsidP="00A46211">
      <w:pPr>
        <w:pStyle w:val="PaperSourceCode"/>
      </w:pPr>
      <w:r>
        <w:t xml:space="preserve">        %</w:t>
      </w:r>
      <w:proofErr w:type="gramStart"/>
      <w:r>
        <w:t>end</w:t>
      </w:r>
      <w:proofErr w:type="gramEnd"/>
      <w:r>
        <w:t xml:space="preserve"> ;</w:t>
      </w:r>
    </w:p>
    <w:p w14:paraId="398DC827" w14:textId="77777777" w:rsidR="00FE0AA5" w:rsidRDefault="00FE0AA5" w:rsidP="00A46211">
      <w:pPr>
        <w:pStyle w:val="PaperSourceCode"/>
      </w:pPr>
      <w:r>
        <w:t xml:space="preserve">      %</w:t>
      </w:r>
      <w:proofErr w:type="gramStart"/>
      <w:r>
        <w:t>else</w:t>
      </w:r>
      <w:proofErr w:type="gramEnd"/>
    </w:p>
    <w:p w14:paraId="0F445A3C" w14:textId="77777777" w:rsidR="00FE0AA5" w:rsidRDefault="00FE0AA5" w:rsidP="00A46211">
      <w:pPr>
        <w:pStyle w:val="PaperSourceCode"/>
      </w:pPr>
      <w:r>
        <w:t xml:space="preserve">        %</w:t>
      </w:r>
      <w:proofErr w:type="gramStart"/>
      <w:r>
        <w:t>let</w:t>
      </w:r>
      <w:proofErr w:type="gramEnd"/>
      <w:r>
        <w:t xml:space="preserve"> &amp;out=and &amp;in in (%</w:t>
      </w:r>
      <w:proofErr w:type="spellStart"/>
      <w:r>
        <w:t>superq</w:t>
      </w:r>
      <w:proofErr w:type="spellEnd"/>
      <w:r>
        <w:t>(&amp;out)) ;</w:t>
      </w:r>
    </w:p>
    <w:p w14:paraId="4C467003" w14:textId="77777777" w:rsidR="00FE0AA5" w:rsidRDefault="00FE0AA5" w:rsidP="00A46211">
      <w:pPr>
        <w:pStyle w:val="PaperSourceCode"/>
      </w:pPr>
      <w:r>
        <w:t xml:space="preserve">    %</w:t>
      </w:r>
      <w:proofErr w:type="gramStart"/>
      <w:r>
        <w:t>end</w:t>
      </w:r>
      <w:proofErr w:type="gramEnd"/>
      <w:r>
        <w:t xml:space="preserve"> ;</w:t>
      </w:r>
    </w:p>
    <w:p w14:paraId="4543F01E" w14:textId="77777777" w:rsidR="00FE0AA5" w:rsidRDefault="00FE0AA5" w:rsidP="00A46211">
      <w:pPr>
        <w:pStyle w:val="PaperSourceCode"/>
      </w:pPr>
      <w:r>
        <w:t>%</w:t>
      </w:r>
      <w:proofErr w:type="gramStart"/>
      <w:r>
        <w:t>mend</w:t>
      </w:r>
      <w:proofErr w:type="gramEnd"/>
      <w:r>
        <w:t xml:space="preserve"> </w:t>
      </w:r>
      <w:proofErr w:type="spellStart"/>
      <w:r>
        <w:t>html_parms_to_list</w:t>
      </w:r>
      <w:proofErr w:type="spellEnd"/>
      <w:r>
        <w:t xml:space="preserve"> ;</w:t>
      </w:r>
    </w:p>
    <w:p w14:paraId="5A5F7E3F" w14:textId="77777777" w:rsidR="00FE0AA5" w:rsidRDefault="00FE0AA5" w:rsidP="00A46211">
      <w:pPr>
        <w:pStyle w:val="PaperSourceCode"/>
      </w:pPr>
      <w:r>
        <w:t>/*%</w:t>
      </w:r>
      <w:proofErr w:type="gramStart"/>
      <w:r>
        <w:t>let</w:t>
      </w:r>
      <w:proofErr w:type="gramEnd"/>
      <w:r>
        <w:t xml:space="preserve"> m0=2 ; %let m1=</w:t>
      </w:r>
      <w:proofErr w:type="spellStart"/>
      <w:r>
        <w:t>abc</w:t>
      </w:r>
      <w:proofErr w:type="spellEnd"/>
      <w:r>
        <w:t xml:space="preserve"> ; %let m2=</w:t>
      </w:r>
      <w:proofErr w:type="spellStart"/>
      <w:r>
        <w:t>def</w:t>
      </w:r>
      <w:proofErr w:type="spellEnd"/>
      <w:r>
        <w:t xml:space="preserve"> ; %</w:t>
      </w:r>
      <w:proofErr w:type="spellStart"/>
      <w:r>
        <w:t>html_parms_to_list</w:t>
      </w:r>
      <w:proofErr w:type="spellEnd"/>
      <w:r>
        <w:t>(</w:t>
      </w:r>
      <w:proofErr w:type="spellStart"/>
      <w:r>
        <w:t>m,mlist</w:t>
      </w:r>
      <w:proofErr w:type="spellEnd"/>
      <w:r>
        <w:t xml:space="preserve">) ; %put </w:t>
      </w:r>
      <w:proofErr w:type="spellStart"/>
      <w:r>
        <w:t>mlist</w:t>
      </w:r>
      <w:proofErr w:type="spellEnd"/>
      <w:r>
        <w:t>=&amp;</w:t>
      </w:r>
      <w:proofErr w:type="spellStart"/>
      <w:r>
        <w:t>mlist</w:t>
      </w:r>
      <w:proofErr w:type="spellEnd"/>
      <w:r>
        <w:t xml:space="preserve"> ;*/</w:t>
      </w:r>
    </w:p>
    <w:p w14:paraId="1C7B1E71" w14:textId="77777777" w:rsidR="00FE0AA5" w:rsidRDefault="00FE0AA5" w:rsidP="00A46211">
      <w:pPr>
        <w:pStyle w:val="PaperSourceCode"/>
      </w:pPr>
      <w:r>
        <w:t>/*%</w:t>
      </w:r>
      <w:proofErr w:type="gramStart"/>
      <w:r>
        <w:t>let</w:t>
      </w:r>
      <w:proofErr w:type="gramEnd"/>
      <w:r>
        <w:t xml:space="preserve"> m0=2 ; %let m1=</w:t>
      </w:r>
      <w:proofErr w:type="spellStart"/>
      <w:r>
        <w:t>abc</w:t>
      </w:r>
      <w:proofErr w:type="spellEnd"/>
      <w:r>
        <w:t xml:space="preserve"> ; %let m2=</w:t>
      </w:r>
      <w:proofErr w:type="spellStart"/>
      <w:r>
        <w:t>def</w:t>
      </w:r>
      <w:proofErr w:type="spellEnd"/>
      <w:r>
        <w:t xml:space="preserve"> ; %</w:t>
      </w:r>
      <w:proofErr w:type="spellStart"/>
      <w:r>
        <w:t>html_parms_to_list</w:t>
      </w:r>
      <w:proofErr w:type="spellEnd"/>
      <w:r>
        <w:t>(</w:t>
      </w:r>
      <w:proofErr w:type="spellStart"/>
      <w:r>
        <w:t>m,mlist,sep</w:t>
      </w:r>
      <w:proofErr w:type="spellEnd"/>
      <w:r>
        <w:t>=%</w:t>
      </w:r>
      <w:proofErr w:type="spellStart"/>
      <w:r>
        <w:t>str</w:t>
      </w:r>
      <w:proofErr w:type="spellEnd"/>
      <w:r>
        <w:t xml:space="preserve">(,),quote=1) ; %put </w:t>
      </w:r>
      <w:proofErr w:type="spellStart"/>
      <w:r>
        <w:t>mlist</w:t>
      </w:r>
      <w:proofErr w:type="spellEnd"/>
      <w:r>
        <w:t>=&amp;</w:t>
      </w:r>
      <w:proofErr w:type="spellStart"/>
      <w:r>
        <w:t>mlist</w:t>
      </w:r>
      <w:proofErr w:type="spellEnd"/>
      <w:r>
        <w:t xml:space="preserve"> ;*/</w:t>
      </w:r>
    </w:p>
    <w:p w14:paraId="3A4B8994" w14:textId="77777777" w:rsidR="00FE0AA5" w:rsidRDefault="00FE0AA5" w:rsidP="00A46211">
      <w:pPr>
        <w:pStyle w:val="PaperSourceCode"/>
      </w:pPr>
      <w:r>
        <w:t>/*%</w:t>
      </w:r>
      <w:proofErr w:type="gramStart"/>
      <w:r>
        <w:t>let</w:t>
      </w:r>
      <w:proofErr w:type="gramEnd"/>
      <w:r>
        <w:t xml:space="preserve"> m0=2 ; %let m1=</w:t>
      </w:r>
      <w:proofErr w:type="spellStart"/>
      <w:r>
        <w:t>abc</w:t>
      </w:r>
      <w:proofErr w:type="spellEnd"/>
      <w:r>
        <w:t xml:space="preserve"> ; %let m2=</w:t>
      </w:r>
      <w:proofErr w:type="spellStart"/>
      <w:r>
        <w:t>def</w:t>
      </w:r>
      <w:proofErr w:type="spellEnd"/>
      <w:r>
        <w:t xml:space="preserve"> ; %</w:t>
      </w:r>
      <w:proofErr w:type="spellStart"/>
      <w:r>
        <w:t>html_parms_to_list</w:t>
      </w:r>
      <w:proofErr w:type="spellEnd"/>
      <w:r>
        <w:t>(</w:t>
      </w:r>
      <w:proofErr w:type="spellStart"/>
      <w:r>
        <w:t>m,mlist,sep</w:t>
      </w:r>
      <w:proofErr w:type="spellEnd"/>
      <w:r>
        <w:t>=%</w:t>
      </w:r>
      <w:proofErr w:type="spellStart"/>
      <w:r>
        <w:t>str</w:t>
      </w:r>
      <w:proofErr w:type="spellEnd"/>
      <w:r>
        <w:t xml:space="preserve">(,),quote=1,partstmt=1) ; %put </w:t>
      </w:r>
      <w:proofErr w:type="spellStart"/>
      <w:r>
        <w:t>mlist</w:t>
      </w:r>
      <w:proofErr w:type="spellEnd"/>
      <w:r>
        <w:t>=&amp;</w:t>
      </w:r>
      <w:proofErr w:type="spellStart"/>
      <w:r>
        <w:t>mlist</w:t>
      </w:r>
      <w:proofErr w:type="spellEnd"/>
      <w:r>
        <w:t xml:space="preserve"> ;*/</w:t>
      </w:r>
    </w:p>
    <w:p w14:paraId="7EE9B2E7" w14:textId="77777777" w:rsidR="00FE0AA5" w:rsidRDefault="00FE0AA5" w:rsidP="00A46211">
      <w:pPr>
        <w:pStyle w:val="PaperSourceCode"/>
      </w:pPr>
      <w:r>
        <w:t>/*%</w:t>
      </w:r>
      <w:proofErr w:type="spellStart"/>
      <w:proofErr w:type="gramStart"/>
      <w:r>
        <w:t>symdel</w:t>
      </w:r>
      <w:proofErr w:type="spellEnd"/>
      <w:proofErr w:type="gramEnd"/>
      <w:r>
        <w:t xml:space="preserve"> m0 ; %let m=1 ; %</w:t>
      </w:r>
      <w:proofErr w:type="spellStart"/>
      <w:r>
        <w:t>html_parms_to_list</w:t>
      </w:r>
      <w:proofErr w:type="spellEnd"/>
      <w:r>
        <w:t>(</w:t>
      </w:r>
      <w:proofErr w:type="spellStart"/>
      <w:r>
        <w:t>m,mlist,quote</w:t>
      </w:r>
      <w:proofErr w:type="spellEnd"/>
      <w:r>
        <w:t>=1,sep=%</w:t>
      </w:r>
      <w:proofErr w:type="spellStart"/>
      <w:r>
        <w:t>str</w:t>
      </w:r>
      <w:proofErr w:type="spellEnd"/>
      <w:r>
        <w:t xml:space="preserve">(-)) ; %put </w:t>
      </w:r>
      <w:proofErr w:type="spellStart"/>
      <w:r>
        <w:t>mlist</w:t>
      </w:r>
      <w:proofErr w:type="spellEnd"/>
      <w:r>
        <w:t>=&amp;</w:t>
      </w:r>
      <w:proofErr w:type="spellStart"/>
      <w:r>
        <w:t>mlist</w:t>
      </w:r>
      <w:proofErr w:type="spellEnd"/>
      <w:r>
        <w:t xml:space="preserve"> ;*/</w:t>
      </w:r>
    </w:p>
    <w:p w14:paraId="66813456" w14:textId="77777777" w:rsidR="00FE0AA5" w:rsidRDefault="00FE0AA5" w:rsidP="00A46211">
      <w:pPr>
        <w:pStyle w:val="PaperSourceCode"/>
      </w:pPr>
      <w:r>
        <w:t>/*%</w:t>
      </w:r>
      <w:proofErr w:type="spellStart"/>
      <w:proofErr w:type="gramStart"/>
      <w:r>
        <w:t>symdel</w:t>
      </w:r>
      <w:proofErr w:type="spellEnd"/>
      <w:proofErr w:type="gramEnd"/>
      <w:r>
        <w:t xml:space="preserve"> m0 ; %let m=1 ; %</w:t>
      </w:r>
      <w:proofErr w:type="spellStart"/>
      <w:r>
        <w:t>html_parms_to_list</w:t>
      </w:r>
      <w:proofErr w:type="spellEnd"/>
      <w:r>
        <w:t>(</w:t>
      </w:r>
      <w:proofErr w:type="spellStart"/>
      <w:r>
        <w:t>m,mlist,quote</w:t>
      </w:r>
      <w:proofErr w:type="spellEnd"/>
      <w:r>
        <w:t>=1,sep=%</w:t>
      </w:r>
      <w:proofErr w:type="spellStart"/>
      <w:r>
        <w:t>str</w:t>
      </w:r>
      <w:proofErr w:type="spellEnd"/>
      <w:r>
        <w:t>(,),</w:t>
      </w:r>
      <w:proofErr w:type="spellStart"/>
      <w:r>
        <w:t>partstmt</w:t>
      </w:r>
      <w:proofErr w:type="spellEnd"/>
      <w:r>
        <w:t xml:space="preserve">=1) ; %put </w:t>
      </w:r>
      <w:proofErr w:type="spellStart"/>
      <w:r>
        <w:t>mlist</w:t>
      </w:r>
      <w:proofErr w:type="spellEnd"/>
      <w:r>
        <w:t>=&amp;</w:t>
      </w:r>
      <w:proofErr w:type="spellStart"/>
      <w:r>
        <w:t>mlist</w:t>
      </w:r>
      <w:proofErr w:type="spellEnd"/>
      <w:r>
        <w:t xml:space="preserve"> ;*/</w:t>
      </w:r>
    </w:p>
    <w:p w14:paraId="05C1C128" w14:textId="77777777" w:rsidR="00FE0AA5" w:rsidRDefault="00FE0AA5" w:rsidP="00FE0AA5">
      <w:pPr>
        <w:pStyle w:val="Heading3"/>
      </w:pPr>
      <w:r>
        <w:t>Using HTML</w:t>
      </w:r>
    </w:p>
    <w:p w14:paraId="751BBCF2" w14:textId="77777777" w:rsidR="00FE0AA5" w:rsidRDefault="00FE0AA5" w:rsidP="00FE0AA5">
      <w:pPr>
        <w:pStyle w:val="Heading4"/>
      </w:pPr>
      <w:r>
        <w:t>Linking different stored processes</w:t>
      </w:r>
    </w:p>
    <w:p w14:paraId="442C9091" w14:textId="77777777" w:rsidR="00FE0AA5" w:rsidRDefault="00FE0AA5" w:rsidP="00E74B85">
      <w:pPr>
        <w:pStyle w:val="PaperBody"/>
        <w:jc w:val="both"/>
      </w:pPr>
      <w:r>
        <w:t xml:space="preserve">Another thing that you will often want to do in a web app, is to run one stored process and then have it automatically run another. The best method that I have discovered for doing this is to use some custom HTML. You can use the </w:t>
      </w:r>
      <w:proofErr w:type="spellStart"/>
      <w:r>
        <w:rPr>
          <w:b/>
          <w:bCs/>
        </w:rPr>
        <w:t>onLoad</w:t>
      </w:r>
      <w:proofErr w:type="spellEnd"/>
      <w:r>
        <w:t xml:space="preserve"> method on the </w:t>
      </w:r>
      <w:r>
        <w:rPr>
          <w:b/>
          <w:bCs/>
        </w:rPr>
        <w:t>body</w:t>
      </w:r>
      <w:r>
        <w:t xml:space="preserve"> tag in an HTML page which will run some </w:t>
      </w:r>
      <w:r w:rsidR="00327BC0">
        <w:t>JavaScript</w:t>
      </w:r>
      <w:r>
        <w:t xml:space="preserve"> after the current web page has fully loaded. This is exactly what we need to link stored processes. An example of this is in an application I have which links several stored processes together. This first produces a web page to choose a study and the user clicks on submit – that runs another which saves the selection to a parameter file – that runs another which loads a list of subjects in the study – which runs another that loads a list of </w:t>
      </w:r>
      <w:proofErr w:type="spellStart"/>
      <w:r>
        <w:t>favourites</w:t>
      </w:r>
      <w:proofErr w:type="spellEnd"/>
      <w:r>
        <w:t xml:space="preserve"> for that study – and so on. Here is some HTML taken from an application which will call refresh the contents of another HTML </w:t>
      </w:r>
      <w:proofErr w:type="spellStart"/>
      <w:r>
        <w:t>iFrame</w:t>
      </w:r>
      <w:proofErr w:type="spellEnd"/>
      <w:r>
        <w:t>, which runs another stored process to update it.</w:t>
      </w:r>
    </w:p>
    <w:p w14:paraId="7CB2DFDE" w14:textId="77777777" w:rsidR="00FE0AA5" w:rsidRDefault="00FE0AA5" w:rsidP="00A46211">
      <w:pPr>
        <w:pStyle w:val="PaperSourceCode"/>
      </w:pPr>
      <w:r>
        <w:t xml:space="preserve">  </w:t>
      </w:r>
      <w:proofErr w:type="gramStart"/>
      <w:r>
        <w:t>data</w:t>
      </w:r>
      <w:proofErr w:type="gramEnd"/>
      <w:r>
        <w:t xml:space="preserve"> _null_ ;</w:t>
      </w:r>
    </w:p>
    <w:p w14:paraId="754335A4" w14:textId="77777777" w:rsidR="00FE0AA5" w:rsidRDefault="00FE0AA5" w:rsidP="00A46211">
      <w:pPr>
        <w:pStyle w:val="PaperSourceCode"/>
      </w:pPr>
      <w:r>
        <w:t xml:space="preserve">    </w:t>
      </w:r>
      <w:proofErr w:type="gramStart"/>
      <w:r>
        <w:t>file</w:t>
      </w:r>
      <w:proofErr w:type="gramEnd"/>
      <w:r>
        <w:t xml:space="preserve"> _</w:t>
      </w:r>
      <w:proofErr w:type="spellStart"/>
      <w:r>
        <w:t>webout</w:t>
      </w:r>
      <w:proofErr w:type="spellEnd"/>
      <w:r>
        <w:t xml:space="preserve"> ;</w:t>
      </w:r>
    </w:p>
    <w:p w14:paraId="2E6DC74B" w14:textId="77777777" w:rsidR="00FE0AA5" w:rsidRDefault="00FE0AA5" w:rsidP="00A46211">
      <w:pPr>
        <w:pStyle w:val="PaperSourceCode"/>
      </w:pPr>
      <w:r>
        <w:t xml:space="preserve">    </w:t>
      </w:r>
      <w:proofErr w:type="gramStart"/>
      <w:r>
        <w:t>put</w:t>
      </w:r>
      <w:proofErr w:type="gramEnd"/>
      <w:r>
        <w:t xml:space="preserve"> '&lt;/head&gt;';</w:t>
      </w:r>
    </w:p>
    <w:p w14:paraId="448365AF" w14:textId="77777777" w:rsidR="00FE0AA5" w:rsidRDefault="00FE0AA5" w:rsidP="00A46211">
      <w:pPr>
        <w:pStyle w:val="PaperSourceCode"/>
      </w:pPr>
      <w:r>
        <w:t xml:space="preserve">    </w:t>
      </w:r>
      <w:proofErr w:type="gramStart"/>
      <w:r>
        <w:t>put</w:t>
      </w:r>
      <w:proofErr w:type="gramEnd"/>
      <w:r>
        <w:t xml:space="preserve"> '&lt;body' ;</w:t>
      </w:r>
    </w:p>
    <w:p w14:paraId="7FE0B174" w14:textId="77777777" w:rsidR="00FE0AA5" w:rsidRDefault="00FE0AA5" w:rsidP="00A46211">
      <w:pPr>
        <w:pStyle w:val="PaperSourceCode"/>
      </w:pPr>
      <w:r>
        <w:t xml:space="preserve">    </w:t>
      </w:r>
      <w:proofErr w:type="gramStart"/>
      <w:r>
        <w:t>put</w:t>
      </w:r>
      <w:proofErr w:type="gramEnd"/>
      <w:r>
        <w:t xml:space="preserve"> " </w:t>
      </w:r>
      <w:proofErr w:type="spellStart"/>
      <w:r>
        <w:t>var</w:t>
      </w:r>
      <w:proofErr w:type="spellEnd"/>
      <w:r>
        <w:t xml:space="preserve"> x = </w:t>
      </w:r>
      <w:proofErr w:type="spellStart"/>
      <w:r>
        <w:t>window.parent.document.frames.main.location.href.indexOf</w:t>
      </w:r>
      <w:proofErr w:type="spellEnd"/>
      <w:r>
        <w:t>('</w:t>
      </w:r>
      <w:proofErr w:type="spellStart"/>
      <w:r>
        <w:t>cookie_save</w:t>
      </w:r>
      <w:proofErr w:type="spellEnd"/>
      <w:r>
        <w:t>') ; if (x==-1) "  ;</w:t>
      </w:r>
    </w:p>
    <w:p w14:paraId="6A04A8E6" w14:textId="77777777" w:rsidR="00FE0AA5" w:rsidRDefault="00FE0AA5" w:rsidP="00A46211">
      <w:pPr>
        <w:pStyle w:val="PaperSourceCode"/>
      </w:pPr>
      <w:r>
        <w:t xml:space="preserve">    </w:t>
      </w:r>
      <w:proofErr w:type="gramStart"/>
      <w:r>
        <w:t>put</w:t>
      </w:r>
      <w:proofErr w:type="gramEnd"/>
      <w:r>
        <w:t xml:space="preserve"> " { </w:t>
      </w:r>
      <w:proofErr w:type="spellStart"/>
      <w:r>
        <w:t>window.parent.document.frames.main.location.reload</w:t>
      </w:r>
      <w:proofErr w:type="spellEnd"/>
      <w:r>
        <w:t>() ; } ;"  ;;</w:t>
      </w:r>
    </w:p>
    <w:p w14:paraId="4FD05FD6" w14:textId="77777777" w:rsidR="00FE0AA5" w:rsidRDefault="00FE0AA5" w:rsidP="00A46211">
      <w:pPr>
        <w:pStyle w:val="PaperSourceCode"/>
      </w:pPr>
      <w:r>
        <w:t xml:space="preserve">    </w:t>
      </w:r>
      <w:proofErr w:type="gramStart"/>
      <w:r>
        <w:t>put</w:t>
      </w:r>
      <w:proofErr w:type="gramEnd"/>
      <w:r>
        <w:t xml:space="preserve"> '" class="panel"&gt;' ;</w:t>
      </w:r>
    </w:p>
    <w:p w14:paraId="07F97E3F" w14:textId="77777777" w:rsidR="00FE0AA5" w:rsidRDefault="00FE0AA5" w:rsidP="00A46211">
      <w:pPr>
        <w:pStyle w:val="PaperSourceCode"/>
      </w:pPr>
      <w:r>
        <w:t xml:space="preserve">  </w:t>
      </w:r>
      <w:proofErr w:type="gramStart"/>
      <w:r>
        <w:t>run</w:t>
      </w:r>
      <w:proofErr w:type="gramEnd"/>
      <w:r>
        <w:t xml:space="preserve"> ;</w:t>
      </w:r>
    </w:p>
    <w:p w14:paraId="096CE0C6" w14:textId="77777777" w:rsidR="00FE0AA5" w:rsidRDefault="00FE0AA5" w:rsidP="002852B7">
      <w:pPr>
        <w:pStyle w:val="Heading3"/>
      </w:pPr>
      <w:r>
        <w:t>Get vs. Post method</w:t>
      </w:r>
    </w:p>
    <w:p w14:paraId="30F7D403" w14:textId="77777777" w:rsidR="00FE0AA5" w:rsidRDefault="00FE0AA5" w:rsidP="00E74B85">
      <w:pPr>
        <w:pStyle w:val="PaperBody"/>
        <w:jc w:val="both"/>
      </w:pPr>
      <w:r>
        <w:t>HTML forms use one of two methods to pass parameters: get or post. I usually use the get method, since when the next page has been loaded you can see the entire URL in the address bar or properties, whereas if you use post then you cant see any of the parameters. When using an HTML form with a lot of parameters you may encounter a limit at which the get method can no longer pass parameters since it has a limit of 2083 characters. I encountered this when I wrote a stored process to build filters. After adding about 10 lines of filters it all stopped working. I eventually discovered that this was because I had hit the limit, and so parameters were just being truncated which produced unpredictable results. By switching to the post method the problem instantly went away.</w:t>
      </w:r>
    </w:p>
    <w:p w14:paraId="2E8D46E4" w14:textId="77777777" w:rsidR="00FE0AA5" w:rsidRDefault="00FE0AA5" w:rsidP="002852B7">
      <w:pPr>
        <w:pStyle w:val="Heading3"/>
      </w:pPr>
      <w:r>
        <w:lastRenderedPageBreak/>
        <w:t>What happens when you pass many parameters of the same name?</w:t>
      </w:r>
    </w:p>
    <w:p w14:paraId="7CE55D76" w14:textId="77777777" w:rsidR="00FE0AA5" w:rsidRDefault="00FE0AA5" w:rsidP="00E74B85">
      <w:pPr>
        <w:pStyle w:val="PaperBody"/>
        <w:jc w:val="both"/>
      </w:pPr>
      <w:r>
        <w:t xml:space="preserve">With the web application if you pass in a single parameter, then it becomes available to the stored process as a macro variable of the same name. </w:t>
      </w:r>
      <w:proofErr w:type="gramStart"/>
      <w:r>
        <w:t>e</w:t>
      </w:r>
      <w:proofErr w:type="gramEnd"/>
      <w:r>
        <w:t>.g. “&amp;name=</w:t>
      </w:r>
      <w:proofErr w:type="spellStart"/>
      <w:r>
        <w:t>phil</w:t>
      </w:r>
      <w:proofErr w:type="spellEnd"/>
      <w:r>
        <w:t>” on the URL is equivalent to “%let name=</w:t>
      </w:r>
      <w:proofErr w:type="spellStart"/>
      <w:r>
        <w:t>phil</w:t>
      </w:r>
      <w:proofErr w:type="spellEnd"/>
      <w:r>
        <w:t xml:space="preserve"> ;”. However if you pass two or more parameters in of the same name, then you get a series of macro variables created. One has a suffix of 0, and provides a count of how many parameters there are. Then the first one has a suffix of 1, the second a suffix of 2, and so on. For instance, “&amp;name=</w:t>
      </w:r>
      <w:proofErr w:type="spellStart"/>
      <w:r>
        <w:t>phil&amp;name</w:t>
      </w:r>
      <w:proofErr w:type="spellEnd"/>
      <w:r>
        <w:t>=mike” is equivalent to “%let name0=</w:t>
      </w:r>
      <w:proofErr w:type="gramStart"/>
      <w:r>
        <w:t>2 ;</w:t>
      </w:r>
      <w:proofErr w:type="gramEnd"/>
      <w:r>
        <w:t xml:space="preserve"> %let name1=</w:t>
      </w:r>
      <w:proofErr w:type="spellStart"/>
      <w:r>
        <w:t>phil</w:t>
      </w:r>
      <w:proofErr w:type="spellEnd"/>
      <w:r>
        <w:t xml:space="preserve"> ; %let name2=mike ;”. The following macro takes a list of HTML parameters and puts them into a macro variable where they can be used with the </w:t>
      </w:r>
      <w:r>
        <w:rPr>
          <w:b/>
          <w:bCs/>
        </w:rPr>
        <w:t>in</w:t>
      </w:r>
      <w:r>
        <w:t xml:space="preserve"> operator and a </w:t>
      </w:r>
      <w:r>
        <w:rPr>
          <w:b/>
          <w:bCs/>
        </w:rPr>
        <w:t>where</w:t>
      </w:r>
      <w:r>
        <w:t xml:space="preserve"> clause.</w:t>
      </w:r>
    </w:p>
    <w:p w14:paraId="063F6065" w14:textId="77777777" w:rsidR="00FE0AA5" w:rsidRDefault="00FE0AA5" w:rsidP="00A46211">
      <w:pPr>
        <w:pStyle w:val="PaperSourceCode"/>
      </w:pPr>
      <w:r>
        <w:t>%</w:t>
      </w:r>
      <w:proofErr w:type="gramStart"/>
      <w:r>
        <w:t>macro</w:t>
      </w:r>
      <w:proofErr w:type="gramEnd"/>
      <w:r>
        <w:t xml:space="preserve"> </w:t>
      </w:r>
      <w:proofErr w:type="spellStart"/>
      <w:r>
        <w:t>html_parms_to_list</w:t>
      </w:r>
      <w:proofErr w:type="spellEnd"/>
      <w:r>
        <w:t>(</w:t>
      </w:r>
    </w:p>
    <w:p w14:paraId="4861C527" w14:textId="77777777" w:rsidR="00FE0AA5" w:rsidRDefault="00FE0AA5" w:rsidP="00A46211">
      <w:pPr>
        <w:pStyle w:val="PaperSourceCode"/>
      </w:pPr>
      <w:r>
        <w:t xml:space="preserve">                       </w:t>
      </w:r>
      <w:proofErr w:type="gramStart"/>
      <w:r>
        <w:t>in</w:t>
      </w:r>
      <w:proofErr w:type="gramEnd"/>
      <w:r>
        <w:t>,</w:t>
      </w:r>
    </w:p>
    <w:p w14:paraId="69D5476D" w14:textId="77777777" w:rsidR="00FE0AA5" w:rsidRDefault="00FE0AA5" w:rsidP="00A46211">
      <w:pPr>
        <w:pStyle w:val="PaperSourceCode"/>
      </w:pPr>
      <w:r>
        <w:t xml:space="preserve">                       </w:t>
      </w:r>
      <w:proofErr w:type="gramStart"/>
      <w:r>
        <w:t>out</w:t>
      </w:r>
      <w:proofErr w:type="gramEnd"/>
      <w:r>
        <w:t>,</w:t>
      </w:r>
    </w:p>
    <w:p w14:paraId="36220DC5" w14:textId="77777777" w:rsidR="00FE0AA5" w:rsidRDefault="00FE0AA5" w:rsidP="00A46211">
      <w:pPr>
        <w:pStyle w:val="PaperSourceCode"/>
      </w:pPr>
      <w:r>
        <w:t xml:space="preserve">                       </w:t>
      </w:r>
      <w:proofErr w:type="gramStart"/>
      <w:r>
        <w:t>default</w:t>
      </w:r>
      <w:proofErr w:type="gramEnd"/>
      <w:r>
        <w:t>=_:,   /* optional value to use as a default */</w:t>
      </w:r>
    </w:p>
    <w:p w14:paraId="53770AFE" w14:textId="77777777" w:rsidR="00FE0AA5" w:rsidRDefault="00FE0AA5" w:rsidP="00A46211">
      <w:pPr>
        <w:pStyle w:val="PaperSourceCode"/>
      </w:pPr>
      <w:r>
        <w:t xml:space="preserve">                       </w:t>
      </w:r>
      <w:proofErr w:type="spellStart"/>
      <w:proofErr w:type="gramStart"/>
      <w:r>
        <w:t>sep</w:t>
      </w:r>
      <w:proofErr w:type="spellEnd"/>
      <w:proofErr w:type="gramEnd"/>
      <w:r>
        <w:t>=%</w:t>
      </w:r>
      <w:proofErr w:type="spellStart"/>
      <w:r>
        <w:t>str</w:t>
      </w:r>
      <w:proofErr w:type="spellEnd"/>
      <w:r>
        <w:t xml:space="preserve">( ),  /* optional one character separator */ </w:t>
      </w:r>
    </w:p>
    <w:p w14:paraId="18ED969B" w14:textId="77777777" w:rsidR="00FE0AA5" w:rsidRDefault="00FE0AA5" w:rsidP="00A46211">
      <w:pPr>
        <w:pStyle w:val="PaperSourceCode"/>
      </w:pPr>
      <w:r>
        <w:t xml:space="preserve">                       </w:t>
      </w:r>
      <w:proofErr w:type="gramStart"/>
      <w:r>
        <w:t>quote</w:t>
      </w:r>
      <w:proofErr w:type="gramEnd"/>
      <w:r>
        <w:t>=0,      /* 1=quote values, 0=</w:t>
      </w:r>
      <w:proofErr w:type="spellStart"/>
      <w:r>
        <w:t>dont</w:t>
      </w:r>
      <w:proofErr w:type="spellEnd"/>
      <w:r>
        <w:t xml:space="preserve"> quote values */</w:t>
      </w:r>
    </w:p>
    <w:p w14:paraId="6DB77419" w14:textId="77777777" w:rsidR="00FE0AA5" w:rsidRDefault="00FE0AA5" w:rsidP="00A46211">
      <w:pPr>
        <w:pStyle w:val="PaperSourceCode"/>
      </w:pPr>
      <w:r>
        <w:t xml:space="preserve">                       </w:t>
      </w:r>
      <w:proofErr w:type="spellStart"/>
      <w:proofErr w:type="gramStart"/>
      <w:r>
        <w:t>partstmt</w:t>
      </w:r>
      <w:proofErr w:type="spellEnd"/>
      <w:proofErr w:type="gramEnd"/>
      <w:r>
        <w:t>=0    /* 1=make part of where statement, 0=</w:t>
      </w:r>
      <w:proofErr w:type="spellStart"/>
      <w:r>
        <w:t>dont</w:t>
      </w:r>
      <w:proofErr w:type="spellEnd"/>
      <w:r>
        <w:t xml:space="preserve"> */</w:t>
      </w:r>
    </w:p>
    <w:p w14:paraId="31EDE156" w14:textId="77777777" w:rsidR="00FE0AA5" w:rsidRDefault="00FE0AA5" w:rsidP="00A46211">
      <w:pPr>
        <w:pStyle w:val="PaperSourceCode"/>
      </w:pPr>
      <w:r>
        <w:t xml:space="preserve">                          </w:t>
      </w:r>
      <w:proofErr w:type="gramStart"/>
      <w:r>
        <w:t>) ;</w:t>
      </w:r>
      <w:proofErr w:type="gramEnd"/>
    </w:p>
    <w:p w14:paraId="0DEA7CA2" w14:textId="77777777" w:rsidR="00FE0AA5" w:rsidRDefault="00FE0AA5" w:rsidP="00A46211">
      <w:pPr>
        <w:pStyle w:val="PaperSourceCode"/>
      </w:pPr>
      <w:r>
        <w:t xml:space="preserve">  %</w:t>
      </w:r>
      <w:proofErr w:type="gramStart"/>
      <w:r>
        <w:t>global</w:t>
      </w:r>
      <w:proofErr w:type="gramEnd"/>
      <w:r>
        <w:t xml:space="preserve"> &amp;out ;</w:t>
      </w:r>
    </w:p>
    <w:p w14:paraId="77BC04E7" w14:textId="77777777" w:rsidR="00FE0AA5" w:rsidRDefault="00FE0AA5" w:rsidP="00A46211">
      <w:pPr>
        <w:pStyle w:val="PaperSourceCode"/>
      </w:pPr>
      <w:r>
        <w:t xml:space="preserve">  %</w:t>
      </w:r>
      <w:proofErr w:type="gramStart"/>
      <w:r>
        <w:t>let</w:t>
      </w:r>
      <w:proofErr w:type="gramEnd"/>
      <w:r>
        <w:t xml:space="preserve"> &amp;out= ;</w:t>
      </w:r>
    </w:p>
    <w:p w14:paraId="0314F8A6" w14:textId="77777777" w:rsidR="00FE0AA5" w:rsidRDefault="00FE0AA5" w:rsidP="00A46211">
      <w:pPr>
        <w:pStyle w:val="PaperSourceCode"/>
      </w:pPr>
      <w:r>
        <w:t xml:space="preserve">  %</w:t>
      </w:r>
      <w:proofErr w:type="gramStart"/>
      <w:r>
        <w:t>if</w:t>
      </w:r>
      <w:proofErr w:type="gramEnd"/>
      <w:r>
        <w:t xml:space="preserve"> &amp;quote %then</w:t>
      </w:r>
    </w:p>
    <w:p w14:paraId="5693ACFA" w14:textId="77777777" w:rsidR="00FE0AA5" w:rsidRDefault="00FE0AA5" w:rsidP="00A46211">
      <w:pPr>
        <w:pStyle w:val="PaperSourceCode"/>
      </w:pPr>
      <w:r>
        <w:t xml:space="preserve">    %</w:t>
      </w:r>
      <w:proofErr w:type="gramStart"/>
      <w:r>
        <w:t>let</w:t>
      </w:r>
      <w:proofErr w:type="gramEnd"/>
      <w:r>
        <w:t xml:space="preserve"> _q_=%</w:t>
      </w:r>
      <w:proofErr w:type="spellStart"/>
      <w:r>
        <w:t>str</w:t>
      </w:r>
      <w:proofErr w:type="spellEnd"/>
      <w:r>
        <w:t>(%') ;</w:t>
      </w:r>
    </w:p>
    <w:p w14:paraId="7A5FE742" w14:textId="77777777" w:rsidR="00FE0AA5" w:rsidRDefault="00FE0AA5" w:rsidP="00A46211">
      <w:pPr>
        <w:pStyle w:val="PaperSourceCode"/>
      </w:pPr>
      <w:r>
        <w:t xml:space="preserve">  %</w:t>
      </w:r>
      <w:proofErr w:type="gramStart"/>
      <w:r>
        <w:t>else</w:t>
      </w:r>
      <w:proofErr w:type="gramEnd"/>
    </w:p>
    <w:p w14:paraId="4C37CA29" w14:textId="77777777" w:rsidR="00FE0AA5" w:rsidRDefault="00FE0AA5" w:rsidP="00A46211">
      <w:pPr>
        <w:pStyle w:val="PaperSourceCode"/>
      </w:pPr>
      <w:r>
        <w:t xml:space="preserve">    %</w:t>
      </w:r>
      <w:proofErr w:type="gramStart"/>
      <w:r>
        <w:t>let</w:t>
      </w:r>
      <w:proofErr w:type="gramEnd"/>
      <w:r>
        <w:t xml:space="preserve"> _q_= ;</w:t>
      </w:r>
    </w:p>
    <w:p w14:paraId="1353520D" w14:textId="77777777" w:rsidR="00FE0AA5" w:rsidRDefault="00FE0AA5" w:rsidP="00A46211">
      <w:pPr>
        <w:pStyle w:val="PaperSourceCode"/>
      </w:pPr>
      <w:r>
        <w:t xml:space="preserve">  %</w:t>
      </w:r>
      <w:proofErr w:type="gramStart"/>
      <w:r>
        <w:t>if</w:t>
      </w:r>
      <w:proofErr w:type="gramEnd"/>
      <w:r>
        <w:t xml:space="preserve"> %</w:t>
      </w:r>
      <w:proofErr w:type="spellStart"/>
      <w:r>
        <w:t>symexist</w:t>
      </w:r>
      <w:proofErr w:type="spellEnd"/>
      <w:r>
        <w:t>(&amp;in.0) %then</w:t>
      </w:r>
    </w:p>
    <w:p w14:paraId="7E7F7750" w14:textId="77777777" w:rsidR="00FE0AA5" w:rsidRDefault="00FE0AA5" w:rsidP="00A46211">
      <w:pPr>
        <w:pStyle w:val="PaperSourceCode"/>
      </w:pPr>
      <w:r>
        <w:t xml:space="preserve">    %</w:t>
      </w:r>
      <w:proofErr w:type="gramStart"/>
      <w:r>
        <w:t>do</w:t>
      </w:r>
      <w:proofErr w:type="gramEnd"/>
      <w:r>
        <w:t xml:space="preserve"> ;</w:t>
      </w:r>
    </w:p>
    <w:p w14:paraId="7B1139E9" w14:textId="77777777" w:rsidR="00FE0AA5" w:rsidRDefault="00FE0AA5" w:rsidP="00A46211">
      <w:pPr>
        <w:pStyle w:val="PaperSourceCode"/>
      </w:pPr>
      <w:r>
        <w:t xml:space="preserve">      %</w:t>
      </w:r>
      <w:proofErr w:type="gramStart"/>
      <w:r>
        <w:t>do</w:t>
      </w:r>
      <w:proofErr w:type="gramEnd"/>
      <w:r>
        <w:t xml:space="preserve"> j=1 %to &amp;&amp;&amp;in.0 ;</w:t>
      </w:r>
    </w:p>
    <w:p w14:paraId="5EE7979A" w14:textId="77777777" w:rsidR="00FE0AA5" w:rsidRDefault="00FE0AA5" w:rsidP="00A46211">
      <w:pPr>
        <w:pStyle w:val="PaperSourceCode"/>
      </w:pPr>
      <w:r>
        <w:t xml:space="preserve">        %</w:t>
      </w:r>
      <w:proofErr w:type="gramStart"/>
      <w:r>
        <w:t>let</w:t>
      </w:r>
      <w:proofErr w:type="gramEnd"/>
      <w:r>
        <w:t xml:space="preserve"> &amp;out=&amp;&amp;&amp;out..&amp;</w:t>
      </w:r>
      <w:proofErr w:type="spellStart"/>
      <w:proofErr w:type="gramStart"/>
      <w:r>
        <w:t>sep</w:t>
      </w:r>
      <w:proofErr w:type="spellEnd"/>
      <w:proofErr w:type="gramEnd"/>
      <w:r>
        <w:t>.%</w:t>
      </w:r>
      <w:proofErr w:type="spellStart"/>
      <w:r>
        <w:t>superq</w:t>
      </w:r>
      <w:proofErr w:type="spellEnd"/>
      <w:r>
        <w:t>(_q_)&amp;&amp;&amp;in.&amp;</w:t>
      </w:r>
      <w:proofErr w:type="spellStart"/>
      <w:r>
        <w:t>j%superq</w:t>
      </w:r>
      <w:proofErr w:type="spellEnd"/>
      <w:r>
        <w:t>(_q_) ;</w:t>
      </w:r>
    </w:p>
    <w:p w14:paraId="75AFE7CD" w14:textId="77777777" w:rsidR="00FE0AA5" w:rsidRDefault="00FE0AA5" w:rsidP="00A46211">
      <w:pPr>
        <w:pStyle w:val="PaperSourceCode"/>
      </w:pPr>
      <w:r>
        <w:t xml:space="preserve">      %</w:t>
      </w:r>
      <w:proofErr w:type="gramStart"/>
      <w:r>
        <w:t>end</w:t>
      </w:r>
      <w:proofErr w:type="gramEnd"/>
      <w:r>
        <w:t xml:space="preserve"> ;</w:t>
      </w:r>
    </w:p>
    <w:p w14:paraId="785CA326" w14:textId="77777777" w:rsidR="00FE0AA5" w:rsidRDefault="00FE0AA5" w:rsidP="00A46211">
      <w:pPr>
        <w:pStyle w:val="PaperSourceCode"/>
      </w:pPr>
      <w:r>
        <w:t xml:space="preserve">    %</w:t>
      </w:r>
      <w:proofErr w:type="gramStart"/>
      <w:r>
        <w:t>end</w:t>
      </w:r>
      <w:proofErr w:type="gramEnd"/>
      <w:r>
        <w:t xml:space="preserve"> ;</w:t>
      </w:r>
    </w:p>
    <w:p w14:paraId="14EBD66E" w14:textId="77777777" w:rsidR="00FE0AA5" w:rsidRDefault="00FE0AA5" w:rsidP="00A46211">
      <w:pPr>
        <w:pStyle w:val="PaperSourceCode"/>
      </w:pPr>
      <w:r>
        <w:t xml:space="preserve">  %</w:t>
      </w:r>
      <w:proofErr w:type="gramStart"/>
      <w:r>
        <w:t>else</w:t>
      </w:r>
      <w:proofErr w:type="gramEnd"/>
    </w:p>
    <w:p w14:paraId="368DE38C" w14:textId="77777777" w:rsidR="00FE0AA5" w:rsidRDefault="00FE0AA5" w:rsidP="00A46211">
      <w:pPr>
        <w:pStyle w:val="PaperSourceCode"/>
      </w:pPr>
      <w:r>
        <w:t xml:space="preserve">    %</w:t>
      </w:r>
      <w:proofErr w:type="gramStart"/>
      <w:r>
        <w:t>if</w:t>
      </w:r>
      <w:proofErr w:type="gramEnd"/>
      <w:r>
        <w:t xml:space="preserve"> %</w:t>
      </w:r>
      <w:proofErr w:type="spellStart"/>
      <w:r>
        <w:t>symexist</w:t>
      </w:r>
      <w:proofErr w:type="spellEnd"/>
      <w:r>
        <w:t>(&amp;in) %then</w:t>
      </w:r>
    </w:p>
    <w:p w14:paraId="7C5F446D" w14:textId="77777777" w:rsidR="00FE0AA5" w:rsidRDefault="00FE0AA5" w:rsidP="00A46211">
      <w:pPr>
        <w:pStyle w:val="PaperSourceCode"/>
      </w:pPr>
      <w:r>
        <w:t xml:space="preserve">      %</w:t>
      </w:r>
      <w:proofErr w:type="gramStart"/>
      <w:r>
        <w:t>let</w:t>
      </w:r>
      <w:proofErr w:type="gramEnd"/>
      <w:r>
        <w:t xml:space="preserve"> &amp;out=%</w:t>
      </w:r>
      <w:proofErr w:type="spellStart"/>
      <w:r>
        <w:t>superq</w:t>
      </w:r>
      <w:proofErr w:type="spellEnd"/>
      <w:r>
        <w:t>(_q_)&amp;&amp;&amp;</w:t>
      </w:r>
      <w:proofErr w:type="spellStart"/>
      <w:r>
        <w:t>in%superq</w:t>
      </w:r>
      <w:proofErr w:type="spellEnd"/>
      <w:r>
        <w:t>(_q_) ;</w:t>
      </w:r>
    </w:p>
    <w:p w14:paraId="6DD1103E" w14:textId="77777777" w:rsidR="00FE0AA5" w:rsidRDefault="00FE0AA5" w:rsidP="00A46211">
      <w:pPr>
        <w:pStyle w:val="PaperSourceCode"/>
      </w:pPr>
      <w:r>
        <w:t xml:space="preserve">    %</w:t>
      </w:r>
      <w:proofErr w:type="gramStart"/>
      <w:r>
        <w:t>else</w:t>
      </w:r>
      <w:proofErr w:type="gramEnd"/>
    </w:p>
    <w:p w14:paraId="0869041A" w14:textId="77777777" w:rsidR="00FE0AA5" w:rsidRDefault="00FE0AA5" w:rsidP="00A46211">
      <w:pPr>
        <w:pStyle w:val="PaperSourceCode"/>
      </w:pPr>
      <w:r>
        <w:t xml:space="preserve">      %</w:t>
      </w:r>
      <w:proofErr w:type="gramStart"/>
      <w:r>
        <w:t>let</w:t>
      </w:r>
      <w:proofErr w:type="gramEnd"/>
      <w:r>
        <w:t xml:space="preserve"> &amp;out=%</w:t>
      </w:r>
      <w:proofErr w:type="spellStart"/>
      <w:r>
        <w:t>superq</w:t>
      </w:r>
      <w:proofErr w:type="spellEnd"/>
      <w:r>
        <w:t>(_q_)&amp;</w:t>
      </w:r>
      <w:proofErr w:type="spellStart"/>
      <w:r>
        <w:t>default%superq</w:t>
      </w:r>
      <w:proofErr w:type="spellEnd"/>
      <w:r>
        <w:t>(_q_) ;</w:t>
      </w:r>
    </w:p>
    <w:p w14:paraId="3FCF0A60" w14:textId="77777777" w:rsidR="00FE0AA5" w:rsidRDefault="00FE0AA5" w:rsidP="00A46211">
      <w:pPr>
        <w:pStyle w:val="PaperSourceCode"/>
      </w:pPr>
      <w:r>
        <w:t xml:space="preserve">  %</w:t>
      </w:r>
      <w:proofErr w:type="gramStart"/>
      <w:r>
        <w:t>if</w:t>
      </w:r>
      <w:proofErr w:type="gramEnd"/>
      <w:r>
        <w:t xml:space="preserve"> %</w:t>
      </w:r>
      <w:proofErr w:type="spellStart"/>
      <w:r>
        <w:t>symexist</w:t>
      </w:r>
      <w:proofErr w:type="spellEnd"/>
      <w:r>
        <w:t>(&amp;in.0) %then</w:t>
      </w:r>
    </w:p>
    <w:p w14:paraId="04CDCFCF" w14:textId="77777777" w:rsidR="00FE0AA5" w:rsidRDefault="00FE0AA5" w:rsidP="00A46211">
      <w:pPr>
        <w:pStyle w:val="PaperSourceCode"/>
      </w:pPr>
      <w:r>
        <w:t xml:space="preserve">    %</w:t>
      </w:r>
      <w:proofErr w:type="gramStart"/>
      <w:r>
        <w:t>let</w:t>
      </w:r>
      <w:proofErr w:type="gramEnd"/>
      <w:r>
        <w:t xml:space="preserve"> &amp;out=%</w:t>
      </w:r>
      <w:proofErr w:type="spellStart"/>
      <w:r>
        <w:t>qsubstr</w:t>
      </w:r>
      <w:proofErr w:type="spellEnd"/>
      <w:r>
        <w:t>(%</w:t>
      </w:r>
      <w:proofErr w:type="spellStart"/>
      <w:r>
        <w:t>superq</w:t>
      </w:r>
      <w:proofErr w:type="spellEnd"/>
      <w:r>
        <w:t>(&amp;out),2) ;</w:t>
      </w:r>
    </w:p>
    <w:p w14:paraId="66A9DDE3" w14:textId="77777777" w:rsidR="00FE0AA5" w:rsidRDefault="00FE0AA5" w:rsidP="00A46211">
      <w:pPr>
        <w:pStyle w:val="PaperSourceCode"/>
      </w:pPr>
      <w:r>
        <w:t xml:space="preserve">  %</w:t>
      </w:r>
      <w:proofErr w:type="gramStart"/>
      <w:r>
        <w:t>if</w:t>
      </w:r>
      <w:proofErr w:type="gramEnd"/>
      <w:r>
        <w:t xml:space="preserve"> &amp;</w:t>
      </w:r>
      <w:proofErr w:type="spellStart"/>
      <w:r>
        <w:t>partstmt</w:t>
      </w:r>
      <w:proofErr w:type="spellEnd"/>
      <w:r>
        <w:t>=1 %then</w:t>
      </w:r>
    </w:p>
    <w:p w14:paraId="1DB23551" w14:textId="77777777" w:rsidR="00FE0AA5" w:rsidRDefault="00FE0AA5" w:rsidP="00A46211">
      <w:pPr>
        <w:pStyle w:val="PaperSourceCode"/>
      </w:pPr>
      <w:r>
        <w:t xml:space="preserve">    %</w:t>
      </w:r>
      <w:proofErr w:type="gramStart"/>
      <w:r>
        <w:t>do</w:t>
      </w:r>
      <w:proofErr w:type="gramEnd"/>
      <w:r>
        <w:t xml:space="preserve"> ;</w:t>
      </w:r>
    </w:p>
    <w:p w14:paraId="58B434D3" w14:textId="77777777" w:rsidR="00FE0AA5" w:rsidRDefault="00FE0AA5" w:rsidP="00A46211">
      <w:pPr>
        <w:pStyle w:val="PaperSourceCode"/>
      </w:pPr>
      <w:r>
        <w:t xml:space="preserve">      %</w:t>
      </w:r>
      <w:proofErr w:type="gramStart"/>
      <w:r>
        <w:t>if</w:t>
      </w:r>
      <w:proofErr w:type="gramEnd"/>
      <w:r>
        <w:t xml:space="preserve"> %</w:t>
      </w:r>
      <w:proofErr w:type="spellStart"/>
      <w:r>
        <w:t>symexist</w:t>
      </w:r>
      <w:proofErr w:type="spellEnd"/>
      <w:r>
        <w:t>(&amp;in) %then</w:t>
      </w:r>
    </w:p>
    <w:p w14:paraId="145B58AC" w14:textId="77777777" w:rsidR="00FE0AA5" w:rsidRDefault="00FE0AA5" w:rsidP="00A46211">
      <w:pPr>
        <w:pStyle w:val="PaperSourceCode"/>
      </w:pPr>
      <w:r>
        <w:t xml:space="preserve">        %</w:t>
      </w:r>
      <w:proofErr w:type="gramStart"/>
      <w:r>
        <w:t>do</w:t>
      </w:r>
      <w:proofErr w:type="gramEnd"/>
      <w:r>
        <w:t xml:space="preserve"> ;</w:t>
      </w:r>
    </w:p>
    <w:p w14:paraId="0F65860B" w14:textId="77777777" w:rsidR="00FE0AA5" w:rsidRDefault="00FE0AA5" w:rsidP="00A46211">
      <w:pPr>
        <w:pStyle w:val="PaperSourceCode"/>
      </w:pPr>
      <w:r>
        <w:t xml:space="preserve">          %</w:t>
      </w:r>
      <w:proofErr w:type="gramStart"/>
      <w:r>
        <w:t>if</w:t>
      </w:r>
      <w:proofErr w:type="gramEnd"/>
      <w:r>
        <w:t xml:space="preserve"> %</w:t>
      </w:r>
      <w:proofErr w:type="spellStart"/>
      <w:r>
        <w:t>superq</w:t>
      </w:r>
      <w:proofErr w:type="spellEnd"/>
      <w:r>
        <w:t>(&amp;in)=_ALL_ %then</w:t>
      </w:r>
    </w:p>
    <w:p w14:paraId="44D41961" w14:textId="77777777" w:rsidR="00FE0AA5" w:rsidRDefault="00FE0AA5" w:rsidP="00A46211">
      <w:pPr>
        <w:pStyle w:val="PaperSourceCode"/>
      </w:pPr>
      <w:r>
        <w:t xml:space="preserve">            %</w:t>
      </w:r>
      <w:proofErr w:type="gramStart"/>
      <w:r>
        <w:t>let</w:t>
      </w:r>
      <w:proofErr w:type="gramEnd"/>
      <w:r>
        <w:t xml:space="preserve"> &amp;out= ;</w:t>
      </w:r>
    </w:p>
    <w:p w14:paraId="17DE7FB9" w14:textId="77777777" w:rsidR="00FE0AA5" w:rsidRDefault="00FE0AA5" w:rsidP="00A46211">
      <w:pPr>
        <w:pStyle w:val="PaperSourceCode"/>
      </w:pPr>
      <w:r>
        <w:t xml:space="preserve">          %</w:t>
      </w:r>
      <w:proofErr w:type="gramStart"/>
      <w:r>
        <w:t>else</w:t>
      </w:r>
      <w:proofErr w:type="gramEnd"/>
    </w:p>
    <w:p w14:paraId="4DD69BBF" w14:textId="77777777" w:rsidR="00FE0AA5" w:rsidRDefault="00FE0AA5" w:rsidP="00A46211">
      <w:pPr>
        <w:pStyle w:val="PaperSourceCode"/>
      </w:pPr>
      <w:r>
        <w:t xml:space="preserve">            %</w:t>
      </w:r>
      <w:proofErr w:type="gramStart"/>
      <w:r>
        <w:t>let</w:t>
      </w:r>
      <w:proofErr w:type="gramEnd"/>
      <w:r>
        <w:t xml:space="preserve"> &amp;out=and &amp;in in (%</w:t>
      </w:r>
      <w:proofErr w:type="spellStart"/>
      <w:r>
        <w:t>superq</w:t>
      </w:r>
      <w:proofErr w:type="spellEnd"/>
      <w:r>
        <w:t>(&amp;out)) ;</w:t>
      </w:r>
    </w:p>
    <w:p w14:paraId="3D21C96D" w14:textId="77777777" w:rsidR="00FE0AA5" w:rsidRDefault="00FE0AA5" w:rsidP="00A46211">
      <w:pPr>
        <w:pStyle w:val="PaperSourceCode"/>
      </w:pPr>
      <w:r>
        <w:t xml:space="preserve">        %</w:t>
      </w:r>
      <w:proofErr w:type="gramStart"/>
      <w:r>
        <w:t>end</w:t>
      </w:r>
      <w:proofErr w:type="gramEnd"/>
      <w:r>
        <w:t xml:space="preserve"> ;</w:t>
      </w:r>
    </w:p>
    <w:p w14:paraId="543928AC" w14:textId="77777777" w:rsidR="00FE0AA5" w:rsidRDefault="00FE0AA5" w:rsidP="00A46211">
      <w:pPr>
        <w:pStyle w:val="PaperSourceCode"/>
      </w:pPr>
      <w:r>
        <w:t xml:space="preserve">      %</w:t>
      </w:r>
      <w:proofErr w:type="gramStart"/>
      <w:r>
        <w:t>else</w:t>
      </w:r>
      <w:proofErr w:type="gramEnd"/>
    </w:p>
    <w:p w14:paraId="2FDA32AA" w14:textId="77777777" w:rsidR="00FE0AA5" w:rsidRDefault="00FE0AA5" w:rsidP="00A46211">
      <w:pPr>
        <w:pStyle w:val="PaperSourceCode"/>
      </w:pPr>
      <w:r>
        <w:t xml:space="preserve">        %</w:t>
      </w:r>
      <w:proofErr w:type="gramStart"/>
      <w:r>
        <w:t>let</w:t>
      </w:r>
      <w:proofErr w:type="gramEnd"/>
      <w:r>
        <w:t xml:space="preserve"> &amp;out=and &amp;in in (%</w:t>
      </w:r>
      <w:proofErr w:type="spellStart"/>
      <w:r>
        <w:t>superq</w:t>
      </w:r>
      <w:proofErr w:type="spellEnd"/>
      <w:r>
        <w:t>(&amp;out)) ;</w:t>
      </w:r>
    </w:p>
    <w:p w14:paraId="60D677FA" w14:textId="77777777" w:rsidR="00FE0AA5" w:rsidRDefault="00FE0AA5" w:rsidP="00A46211">
      <w:pPr>
        <w:pStyle w:val="PaperSourceCode"/>
      </w:pPr>
      <w:r>
        <w:t xml:space="preserve">    %</w:t>
      </w:r>
      <w:proofErr w:type="gramStart"/>
      <w:r>
        <w:t>end</w:t>
      </w:r>
      <w:proofErr w:type="gramEnd"/>
      <w:r>
        <w:t xml:space="preserve"> ;</w:t>
      </w:r>
    </w:p>
    <w:p w14:paraId="1EC591F5" w14:textId="77777777" w:rsidR="00FE0AA5" w:rsidRPr="00A46211" w:rsidRDefault="00FE0AA5" w:rsidP="00A46211">
      <w:pPr>
        <w:pStyle w:val="PaperSourceCode"/>
      </w:pPr>
      <w:r>
        <w:t>%</w:t>
      </w:r>
      <w:proofErr w:type="gramStart"/>
      <w:r>
        <w:t>mend</w:t>
      </w:r>
      <w:proofErr w:type="gramEnd"/>
      <w:r>
        <w:t xml:space="preserve"> </w:t>
      </w:r>
      <w:proofErr w:type="spellStart"/>
      <w:r>
        <w:t>html_parms_to_list</w:t>
      </w:r>
      <w:proofErr w:type="spellEnd"/>
      <w:r>
        <w:t xml:space="preserve"> ;</w:t>
      </w:r>
    </w:p>
    <w:p w14:paraId="1C7D1935" w14:textId="77777777" w:rsidR="00FE0AA5" w:rsidRDefault="00FE0AA5" w:rsidP="002852B7">
      <w:pPr>
        <w:pStyle w:val="Heading3"/>
      </w:pPr>
      <w:r>
        <w:t>Persistence</w:t>
      </w:r>
    </w:p>
    <w:p w14:paraId="063CB863" w14:textId="77777777" w:rsidR="00FE0AA5" w:rsidRDefault="00FE0AA5" w:rsidP="00E74B85">
      <w:pPr>
        <w:pStyle w:val="PaperBody"/>
        <w:jc w:val="both"/>
      </w:pPr>
      <w:r>
        <w:t xml:space="preserve">When I started developing web applications I looked at ways that I could have persistence of data, since I needed to be able to make some choices in one stored process and then use those choices in another (for example). I found that there </w:t>
      </w:r>
      <w:proofErr w:type="gramStart"/>
      <w:r>
        <w:t>were</w:t>
      </w:r>
      <w:proofErr w:type="gramEnd"/>
      <w:r>
        <w:t xml:space="preserve"> a range of ways that could be used to achieve this:</w:t>
      </w:r>
    </w:p>
    <w:p w14:paraId="627A4EEE" w14:textId="77777777" w:rsidR="00FE0AA5" w:rsidRDefault="00FE0AA5" w:rsidP="00E74B85">
      <w:pPr>
        <w:pStyle w:val="PaperBody"/>
        <w:numPr>
          <w:ilvl w:val="0"/>
          <w:numId w:val="13"/>
        </w:numPr>
        <w:jc w:val="both"/>
      </w:pPr>
      <w:r>
        <w:t xml:space="preserve">Passing parameters on URL. </w:t>
      </w:r>
      <w:r w:rsidRPr="00A46211">
        <w:t>When</w:t>
      </w:r>
      <w:r>
        <w:t xml:space="preserve"> building up a URL to call a stored process using the web application, you can add more and more parameters onto the URL to pass information from the current stored process to the next. If you build a form in the HTML to call the stored process, then you can have hidden values on </w:t>
      </w:r>
      <w:proofErr w:type="gramStart"/>
      <w:r>
        <w:t>it which</w:t>
      </w:r>
      <w:proofErr w:type="gramEnd"/>
      <w:r>
        <w:t xml:space="preserve"> will then pass those values to the next stored process.</w:t>
      </w:r>
    </w:p>
    <w:p w14:paraId="0932FDAB" w14:textId="77777777" w:rsidR="00FE0AA5" w:rsidRPr="00A46211" w:rsidRDefault="00FE0AA5" w:rsidP="00E74B85">
      <w:pPr>
        <w:pStyle w:val="PaperBody"/>
        <w:numPr>
          <w:ilvl w:val="0"/>
          <w:numId w:val="13"/>
        </w:numPr>
        <w:jc w:val="both"/>
      </w:pPr>
      <w:r w:rsidRPr="00A46211">
        <w:t xml:space="preserve">Sessions. This is a method provided by SAS in order to pass parameters on from one stored process to another. The idea is that you put name all macro variables you want to save starting with “SAVE_”, and you put all datasets to save into a </w:t>
      </w:r>
      <w:proofErr w:type="spellStart"/>
      <w:r w:rsidRPr="00A46211">
        <w:t>libref</w:t>
      </w:r>
      <w:proofErr w:type="spellEnd"/>
      <w:r w:rsidRPr="00A46211">
        <w:t xml:space="preserve"> of SAVE. You then use the function </w:t>
      </w:r>
      <w:proofErr w:type="spellStart"/>
      <w:r w:rsidRPr="00A46211">
        <w:t>stpsrv_session</w:t>
      </w:r>
      <w:proofErr w:type="spellEnd"/>
      <w:r w:rsidRPr="00A46211">
        <w:t xml:space="preserve"> to create a session. </w:t>
      </w:r>
      <w:r w:rsidRPr="00A46211">
        <w:lastRenderedPageBreak/>
        <w:t>You get two macro variables that identify this session and must be used to make use of the session in another stored process. One major drawback to all this is that a saved session must be used on the same stored process server that it was saved on – this can have performance implications. We find that sometimes a stored process server will hang, and that would mean the saved session would be inaccessible.</w:t>
      </w:r>
    </w:p>
    <w:p w14:paraId="043A509B" w14:textId="77777777" w:rsidR="00FE0AA5" w:rsidRPr="00A46211" w:rsidRDefault="00FE0AA5" w:rsidP="00E74B85">
      <w:pPr>
        <w:pStyle w:val="PaperBody"/>
        <w:numPr>
          <w:ilvl w:val="0"/>
          <w:numId w:val="13"/>
        </w:numPr>
        <w:jc w:val="both"/>
      </w:pPr>
      <w:r w:rsidRPr="00A46211">
        <w:t xml:space="preserve">Cookies. One problem with using cookies is that you cant directly read or write a cookie from SAS. So you end up having to manipulate </w:t>
      </w:r>
      <w:proofErr w:type="gramStart"/>
      <w:r w:rsidR="00327BC0">
        <w:t>JavaScript</w:t>
      </w:r>
      <w:r w:rsidRPr="00A46211">
        <w:t xml:space="preserve"> which does the reading</w:t>
      </w:r>
      <w:proofErr w:type="gramEnd"/>
      <w:r w:rsidRPr="00A46211">
        <w:t xml:space="preserve"> and writing for you. Then you have to get that information into SAS. Another problem is that a cookie is limited to 4096 bytes. This became a problem when I allowed users to build filters that returned lists of thousands of </w:t>
      </w:r>
      <w:proofErr w:type="gramStart"/>
      <w:r w:rsidRPr="00A46211">
        <w:t>items which</w:t>
      </w:r>
      <w:proofErr w:type="gramEnd"/>
      <w:r w:rsidRPr="00A46211">
        <w:t xml:space="preserve"> I then wanted to pass to other stored processes. I then had to split my data into chunks of less than 4096 bytes and stored in a series of cookies, which added more complexity. The final problem I found was that cookies just did not always work 100% of the time (using Internet Explorer 6). There were some cases when strange things would happen, yet my code looked OK – and it would work in a different web browser. This unreliability ultimately made me look at alternatives.</w:t>
      </w:r>
    </w:p>
    <w:p w14:paraId="4C3308B9" w14:textId="77777777" w:rsidR="00FE0AA5" w:rsidRPr="00FE0AA5" w:rsidRDefault="00FE0AA5" w:rsidP="00E74B85">
      <w:pPr>
        <w:pStyle w:val="PaperBody"/>
        <w:numPr>
          <w:ilvl w:val="0"/>
          <w:numId w:val="13"/>
        </w:numPr>
        <w:jc w:val="both"/>
      </w:pPr>
      <w:r w:rsidRPr="00A46211">
        <w:t xml:space="preserve">Saving data to files/datasets. I found this method to be the most reliable. I can write information to a dataset and then load it back in when I want it. A couple of key points that make this possible is that I save each users parameters in a different SAS dataset named as their </w:t>
      </w:r>
      <w:proofErr w:type="spellStart"/>
      <w:r w:rsidRPr="00A46211">
        <w:t>userid</w:t>
      </w:r>
      <w:proofErr w:type="spellEnd"/>
      <w:r w:rsidRPr="00A46211">
        <w:t xml:space="preserve">. </w:t>
      </w:r>
      <w:proofErr w:type="gramStart"/>
      <w:r w:rsidRPr="00A46211">
        <w:t>i</w:t>
      </w:r>
      <w:proofErr w:type="gramEnd"/>
      <w:r w:rsidRPr="00A46211">
        <w:t xml:space="preserve">.e. if the </w:t>
      </w:r>
      <w:proofErr w:type="spellStart"/>
      <w:r w:rsidRPr="00A46211">
        <w:t>userid</w:t>
      </w:r>
      <w:proofErr w:type="spellEnd"/>
      <w:r w:rsidRPr="00A46211">
        <w:t xml:space="preserve"> was U1234 then the dataset is called U123. This eliminates problems of file locking if I used a single dataset for writing </w:t>
      </w:r>
      <w:proofErr w:type="spellStart"/>
      <w:r w:rsidRPr="00A46211">
        <w:t>everyones</w:t>
      </w:r>
      <w:proofErr w:type="spellEnd"/>
      <w:r w:rsidRPr="00A46211">
        <w:t xml:space="preserve"> parameters to. Where I do have parameters that I want to share between people I do write them all to a single dataset, but I have implemented a locking macro since otherwise I would get locking errors. </w:t>
      </w:r>
    </w:p>
    <w:p w14:paraId="5CE286CF" w14:textId="77777777" w:rsidR="00FE0AA5" w:rsidRDefault="00FE0AA5" w:rsidP="002852B7">
      <w:pPr>
        <w:pStyle w:val="Heading3"/>
      </w:pPr>
      <w:r>
        <w:t>Data Store</w:t>
      </w:r>
      <w:r w:rsidR="0080703E">
        <w:t>s</w:t>
      </w:r>
    </w:p>
    <w:p w14:paraId="795A98B9" w14:textId="77777777" w:rsidR="00FE0AA5" w:rsidRDefault="00FE0AA5" w:rsidP="00E74B85">
      <w:pPr>
        <w:pStyle w:val="PaperBody"/>
        <w:jc w:val="both"/>
      </w:pPr>
      <w:r>
        <w:t xml:space="preserve">You could also store data in a </w:t>
      </w:r>
      <w:r w:rsidR="00327BC0">
        <w:t>JavaScript</w:t>
      </w:r>
      <w:r>
        <w:t xml:space="preserve"> data store. This can be useful if you are extensively using </w:t>
      </w:r>
      <w:r w:rsidR="00327BC0">
        <w:t>JavaScript</w:t>
      </w:r>
      <w:r>
        <w:t xml:space="preserve"> objects, particularly for tabular data that will be displayed in grids or graphs. Such a data store can be written to a file on a server and then used to drive a </w:t>
      </w:r>
      <w:r w:rsidR="00327BC0">
        <w:t>JavaScript</w:t>
      </w:r>
      <w:r>
        <w:t xml:space="preserve"> object directly.</w:t>
      </w:r>
    </w:p>
    <w:p w14:paraId="23A1F622" w14:textId="77777777" w:rsidR="00FE0AA5" w:rsidRDefault="00FE0AA5" w:rsidP="002852B7">
      <w:pPr>
        <w:pStyle w:val="Heading3"/>
      </w:pPr>
      <w:r>
        <w:t>Databases</w:t>
      </w:r>
    </w:p>
    <w:p w14:paraId="176C32D2" w14:textId="77777777" w:rsidR="00FE0AA5" w:rsidRDefault="00FE0AA5" w:rsidP="00E74B85">
      <w:pPr>
        <w:pStyle w:val="PaperBody"/>
        <w:jc w:val="both"/>
      </w:pPr>
      <w:r>
        <w:t xml:space="preserve">You could write any kind of data to a </w:t>
      </w:r>
      <w:proofErr w:type="gramStart"/>
      <w:r>
        <w:t>database which</w:t>
      </w:r>
      <w:proofErr w:type="gramEnd"/>
      <w:r>
        <w:t xml:space="preserve"> would then be accessible later. Since the SAS stored process is so flexible it means that we can call a URL to write something to a database and then be calling another stored process we can retrieve information from a database and format it in whatever form is required.</w:t>
      </w:r>
    </w:p>
    <w:p w14:paraId="2CE66C2B" w14:textId="77777777" w:rsidR="00FE0AA5" w:rsidRDefault="00FE0AA5" w:rsidP="00E74B85">
      <w:pPr>
        <w:pStyle w:val="PaperBody"/>
        <w:jc w:val="both"/>
      </w:pPr>
      <w:r>
        <w:t>The following macro has proved to be incredibly useful since it will get a lock on a dataset so that an update to a shared dataset can be made, and then the lock can be released for others to use it. Additionally it will keep trying to get the lock every .01 seconds for up to a minute. Calling it with _type=unlock, will release the lock.</w:t>
      </w:r>
    </w:p>
    <w:p w14:paraId="1ED08B35" w14:textId="77777777" w:rsidR="00FE0AA5" w:rsidRDefault="00FE0AA5" w:rsidP="00A46211">
      <w:pPr>
        <w:pStyle w:val="PaperSourceCode"/>
      </w:pPr>
      <w:r>
        <w:t>%</w:t>
      </w:r>
      <w:proofErr w:type="gramStart"/>
      <w:r>
        <w:t>macro</w:t>
      </w:r>
      <w:proofErr w:type="gramEnd"/>
      <w:r>
        <w:t xml:space="preserve"> </w:t>
      </w:r>
      <w:proofErr w:type="spellStart"/>
      <w:r>
        <w:t>locksave</w:t>
      </w:r>
      <w:proofErr w:type="spellEnd"/>
      <w:r>
        <w:t xml:space="preserve">(_type=lock, </w:t>
      </w:r>
    </w:p>
    <w:p w14:paraId="41794513" w14:textId="77777777" w:rsidR="00FE0AA5" w:rsidRDefault="00FE0AA5" w:rsidP="00A46211">
      <w:pPr>
        <w:pStyle w:val="PaperSourceCode"/>
      </w:pPr>
      <w:r>
        <w:t xml:space="preserve">                _</w:t>
      </w:r>
      <w:proofErr w:type="gramStart"/>
      <w:r>
        <w:t>member</w:t>
      </w:r>
      <w:proofErr w:type="gramEnd"/>
      <w:r>
        <w:t>=,</w:t>
      </w:r>
    </w:p>
    <w:p w14:paraId="645BB50E" w14:textId="77777777" w:rsidR="00FE0AA5" w:rsidRDefault="00FE0AA5" w:rsidP="00A46211">
      <w:pPr>
        <w:pStyle w:val="PaperSourceCode"/>
      </w:pPr>
      <w:r>
        <w:t xml:space="preserve">                _</w:t>
      </w:r>
      <w:proofErr w:type="gramStart"/>
      <w:r>
        <w:t>timeout</w:t>
      </w:r>
      <w:proofErr w:type="gramEnd"/>
      <w:r>
        <w:t>=60,</w:t>
      </w:r>
    </w:p>
    <w:p w14:paraId="2D3DBB0B" w14:textId="77777777" w:rsidR="00FE0AA5" w:rsidRDefault="00FE0AA5" w:rsidP="00A46211">
      <w:pPr>
        <w:pStyle w:val="PaperSourceCode"/>
      </w:pPr>
      <w:r>
        <w:t xml:space="preserve">                _</w:t>
      </w:r>
      <w:proofErr w:type="gramStart"/>
      <w:r>
        <w:t>retry</w:t>
      </w:r>
      <w:proofErr w:type="gramEnd"/>
      <w:r>
        <w:t>=0.01);</w:t>
      </w:r>
    </w:p>
    <w:p w14:paraId="343D707C" w14:textId="77777777" w:rsidR="00FE0AA5" w:rsidRDefault="00FE0AA5" w:rsidP="00A46211">
      <w:pPr>
        <w:pStyle w:val="PaperSourceCode"/>
      </w:pPr>
    </w:p>
    <w:p w14:paraId="34111692" w14:textId="77777777" w:rsidR="00FE0AA5" w:rsidRDefault="00FE0AA5" w:rsidP="00A46211">
      <w:pPr>
        <w:pStyle w:val="PaperSourceCode"/>
      </w:pPr>
      <w:r>
        <w:t xml:space="preserve">   %</w:t>
      </w:r>
      <w:proofErr w:type="gramStart"/>
      <w:r>
        <w:t>if</w:t>
      </w:r>
      <w:proofErr w:type="gramEnd"/>
      <w:r>
        <w:t xml:space="preserve"> &amp;_type=lock %then %do;</w:t>
      </w:r>
    </w:p>
    <w:p w14:paraId="0E9BAA7F" w14:textId="77777777" w:rsidR="00FE0AA5" w:rsidRDefault="00FE0AA5" w:rsidP="00A46211">
      <w:pPr>
        <w:pStyle w:val="PaperSourceCode"/>
      </w:pPr>
      <w:r>
        <w:t xml:space="preserve">      %* </w:t>
      </w:r>
      <w:proofErr w:type="gramStart"/>
      <w:r>
        <w:t>set</w:t>
      </w:r>
      <w:proofErr w:type="gramEnd"/>
      <w:r>
        <w:t xml:space="preserve"> start time;</w:t>
      </w:r>
    </w:p>
    <w:p w14:paraId="04E87A3F" w14:textId="77777777" w:rsidR="00FE0AA5" w:rsidRDefault="00FE0AA5" w:rsidP="00A46211">
      <w:pPr>
        <w:pStyle w:val="PaperSourceCode"/>
      </w:pPr>
      <w:r>
        <w:t xml:space="preserve">      %</w:t>
      </w:r>
      <w:proofErr w:type="gramStart"/>
      <w:r>
        <w:t>local</w:t>
      </w:r>
      <w:proofErr w:type="gramEnd"/>
      <w:r>
        <w:t xml:space="preserve"> _</w:t>
      </w:r>
      <w:proofErr w:type="spellStart"/>
      <w:r>
        <w:t>starttime</w:t>
      </w:r>
      <w:proofErr w:type="spellEnd"/>
      <w:r>
        <w:t>;</w:t>
      </w:r>
    </w:p>
    <w:p w14:paraId="65A66786" w14:textId="77777777" w:rsidR="00FE0AA5" w:rsidRDefault="00FE0AA5" w:rsidP="00A46211">
      <w:pPr>
        <w:pStyle w:val="PaperSourceCode"/>
      </w:pPr>
      <w:r>
        <w:t xml:space="preserve">      %</w:t>
      </w:r>
      <w:proofErr w:type="gramStart"/>
      <w:r>
        <w:t>let</w:t>
      </w:r>
      <w:proofErr w:type="gramEnd"/>
      <w:r>
        <w:t xml:space="preserve"> _</w:t>
      </w:r>
      <w:proofErr w:type="spellStart"/>
      <w:r>
        <w:t>starttime</w:t>
      </w:r>
      <w:proofErr w:type="spellEnd"/>
      <w:r>
        <w:t>=%</w:t>
      </w:r>
      <w:proofErr w:type="spellStart"/>
      <w:r>
        <w:t>sysfunc</w:t>
      </w:r>
      <w:proofErr w:type="spellEnd"/>
      <w:r>
        <w:t>(</w:t>
      </w:r>
      <w:proofErr w:type="spellStart"/>
      <w:r>
        <w:t>datetime</w:t>
      </w:r>
      <w:proofErr w:type="spellEnd"/>
      <w:r>
        <w:t>());</w:t>
      </w:r>
    </w:p>
    <w:p w14:paraId="3BDE7910" w14:textId="77777777" w:rsidR="00FE0AA5" w:rsidRDefault="00FE0AA5" w:rsidP="00A46211">
      <w:pPr>
        <w:pStyle w:val="PaperSourceCode"/>
      </w:pPr>
      <w:r>
        <w:t xml:space="preserve">      %* </w:t>
      </w:r>
      <w:proofErr w:type="gramStart"/>
      <w:r>
        <w:t>try</w:t>
      </w:r>
      <w:proofErr w:type="gramEnd"/>
      <w:r>
        <w:t xml:space="preserve"> locking until lock is obtained or until timeout is exceeded;</w:t>
      </w:r>
    </w:p>
    <w:p w14:paraId="60D73E8A" w14:textId="77777777" w:rsidR="00FE0AA5" w:rsidRDefault="00FE0AA5" w:rsidP="00A46211">
      <w:pPr>
        <w:pStyle w:val="PaperSourceCode"/>
      </w:pPr>
      <w:r>
        <w:t xml:space="preserve">      %</w:t>
      </w:r>
      <w:proofErr w:type="gramStart"/>
      <w:r>
        <w:t>do</w:t>
      </w:r>
      <w:proofErr w:type="gramEnd"/>
      <w:r>
        <w:t xml:space="preserve"> %until(&amp;</w:t>
      </w:r>
      <w:proofErr w:type="spellStart"/>
      <w:r>
        <w:t>syslckrc</w:t>
      </w:r>
      <w:proofErr w:type="spellEnd"/>
      <w:r>
        <w:t>=0 or</w:t>
      </w:r>
    </w:p>
    <w:p w14:paraId="3C872B45" w14:textId="77777777" w:rsidR="00FE0AA5" w:rsidRDefault="00FE0AA5" w:rsidP="00A46211">
      <w:pPr>
        <w:pStyle w:val="PaperSourceCode"/>
      </w:pPr>
      <w:r>
        <w:t xml:space="preserve">                 %</w:t>
      </w:r>
      <w:proofErr w:type="spellStart"/>
      <w:proofErr w:type="gramStart"/>
      <w:r>
        <w:t>sysevalf</w:t>
      </w:r>
      <w:proofErr w:type="spellEnd"/>
      <w:proofErr w:type="gramEnd"/>
      <w:r>
        <w:t>(%</w:t>
      </w:r>
      <w:proofErr w:type="spellStart"/>
      <w:r>
        <w:t>sysfunc</w:t>
      </w:r>
      <w:proofErr w:type="spellEnd"/>
      <w:r>
        <w:t>(</w:t>
      </w:r>
      <w:proofErr w:type="spellStart"/>
      <w:r>
        <w:t>datetime</w:t>
      </w:r>
      <w:proofErr w:type="spellEnd"/>
      <w:r>
        <w:t>())&gt;(&amp;_</w:t>
      </w:r>
      <w:proofErr w:type="spellStart"/>
      <w:r>
        <w:t>starttime</w:t>
      </w:r>
      <w:proofErr w:type="spellEnd"/>
      <w:r>
        <w:t xml:space="preserve"> + &amp;_timeout)));</w:t>
      </w:r>
    </w:p>
    <w:p w14:paraId="2893C890" w14:textId="77777777" w:rsidR="00FE0AA5" w:rsidRDefault="00FE0AA5" w:rsidP="00A46211">
      <w:pPr>
        <w:pStyle w:val="PaperSourceCode"/>
      </w:pPr>
      <w:r>
        <w:t xml:space="preserve">         </w:t>
      </w:r>
      <w:proofErr w:type="gramStart"/>
      <w:r>
        <w:t>options</w:t>
      </w:r>
      <w:proofErr w:type="gramEnd"/>
      <w:r>
        <w:t xml:space="preserve"> </w:t>
      </w:r>
      <w:proofErr w:type="spellStart"/>
      <w:r>
        <w:t>noerrorabend</w:t>
      </w:r>
      <w:proofErr w:type="spellEnd"/>
      <w:r>
        <w:t>;</w:t>
      </w:r>
    </w:p>
    <w:p w14:paraId="488215A0" w14:textId="77777777" w:rsidR="00FE0AA5" w:rsidRDefault="00FE0AA5" w:rsidP="00A46211">
      <w:pPr>
        <w:pStyle w:val="PaperSourceCode"/>
      </w:pPr>
      <w:r>
        <w:t xml:space="preserve">         </w:t>
      </w:r>
      <w:proofErr w:type="gramStart"/>
      <w:r>
        <w:t>lock</w:t>
      </w:r>
      <w:proofErr w:type="gramEnd"/>
      <w:r>
        <w:t xml:space="preserve"> &amp;_member;</w:t>
      </w:r>
    </w:p>
    <w:p w14:paraId="418488BF" w14:textId="77777777" w:rsidR="00FE0AA5" w:rsidRDefault="00FE0AA5" w:rsidP="00A46211">
      <w:pPr>
        <w:pStyle w:val="PaperSourceCode"/>
      </w:pPr>
      <w:r>
        <w:t xml:space="preserve">         </w:t>
      </w:r>
      <w:proofErr w:type="gramStart"/>
      <w:r>
        <w:t>options</w:t>
      </w:r>
      <w:proofErr w:type="gramEnd"/>
      <w:r>
        <w:t xml:space="preserve"> </w:t>
      </w:r>
      <w:proofErr w:type="spellStart"/>
      <w:r>
        <w:t>errorabend</w:t>
      </w:r>
      <w:proofErr w:type="spellEnd"/>
      <w:r>
        <w:t>;</w:t>
      </w:r>
    </w:p>
    <w:p w14:paraId="147ED743" w14:textId="77777777" w:rsidR="00FE0AA5" w:rsidRDefault="00FE0AA5" w:rsidP="00A46211">
      <w:pPr>
        <w:pStyle w:val="PaperSourceCode"/>
      </w:pPr>
      <w:r>
        <w:t xml:space="preserve">         %* </w:t>
      </w:r>
      <w:proofErr w:type="gramStart"/>
      <w:r>
        <w:t>pause</w:t>
      </w:r>
      <w:proofErr w:type="gramEnd"/>
      <w:r>
        <w:t xml:space="preserve"> before retrying;</w:t>
      </w:r>
    </w:p>
    <w:p w14:paraId="6114F0F1" w14:textId="77777777" w:rsidR="00FE0AA5" w:rsidRDefault="00FE0AA5" w:rsidP="00A46211">
      <w:pPr>
        <w:pStyle w:val="PaperSourceCode"/>
      </w:pPr>
      <w:r>
        <w:t xml:space="preserve">         %</w:t>
      </w:r>
      <w:proofErr w:type="gramStart"/>
      <w:r>
        <w:t>let</w:t>
      </w:r>
      <w:proofErr w:type="gramEnd"/>
      <w:r>
        <w:t xml:space="preserve"> sleep=sleep(&amp;_retry.,1);</w:t>
      </w:r>
    </w:p>
    <w:p w14:paraId="7B6C31F4" w14:textId="77777777" w:rsidR="00FE0AA5" w:rsidRDefault="00FE0AA5" w:rsidP="00A46211">
      <w:pPr>
        <w:pStyle w:val="PaperSourceCode"/>
      </w:pPr>
      <w:r>
        <w:t xml:space="preserve">      %</w:t>
      </w:r>
      <w:proofErr w:type="gramStart"/>
      <w:r>
        <w:t>end</w:t>
      </w:r>
      <w:proofErr w:type="gramEnd"/>
      <w:r>
        <w:t>;</w:t>
      </w:r>
    </w:p>
    <w:p w14:paraId="00C546C5" w14:textId="77777777" w:rsidR="00FE0AA5" w:rsidRDefault="00FE0AA5" w:rsidP="00A46211">
      <w:pPr>
        <w:pStyle w:val="PaperSourceCode"/>
      </w:pPr>
      <w:r>
        <w:t xml:space="preserve">   %</w:t>
      </w:r>
      <w:proofErr w:type="gramStart"/>
      <w:r>
        <w:t>end</w:t>
      </w:r>
      <w:proofErr w:type="gramEnd"/>
      <w:r>
        <w:t>;</w:t>
      </w:r>
    </w:p>
    <w:p w14:paraId="2B38A10D" w14:textId="77777777" w:rsidR="00FE0AA5" w:rsidRDefault="00FE0AA5" w:rsidP="00A46211">
      <w:pPr>
        <w:pStyle w:val="PaperSourceCode"/>
      </w:pPr>
      <w:r>
        <w:t xml:space="preserve">   %</w:t>
      </w:r>
      <w:proofErr w:type="gramStart"/>
      <w:r>
        <w:t>else</w:t>
      </w:r>
      <w:proofErr w:type="gramEnd"/>
      <w:r>
        <w:t xml:space="preserve"> %do;</w:t>
      </w:r>
    </w:p>
    <w:p w14:paraId="36872D04" w14:textId="77777777" w:rsidR="00FE0AA5" w:rsidRDefault="00FE0AA5" w:rsidP="00A46211">
      <w:pPr>
        <w:pStyle w:val="PaperSourceCode"/>
      </w:pPr>
      <w:r>
        <w:t xml:space="preserve">      %* </w:t>
      </w:r>
      <w:proofErr w:type="gramStart"/>
      <w:r>
        <w:t>release</w:t>
      </w:r>
      <w:proofErr w:type="gramEnd"/>
      <w:r>
        <w:t xml:space="preserve"> lock;</w:t>
      </w:r>
    </w:p>
    <w:p w14:paraId="7AD6C7C1" w14:textId="77777777" w:rsidR="00FE0AA5" w:rsidRDefault="00FE0AA5" w:rsidP="00A46211">
      <w:pPr>
        <w:pStyle w:val="PaperSourceCode"/>
      </w:pPr>
      <w:r>
        <w:t xml:space="preserve">      </w:t>
      </w:r>
      <w:proofErr w:type="gramStart"/>
      <w:r>
        <w:t>lock</w:t>
      </w:r>
      <w:proofErr w:type="gramEnd"/>
      <w:r>
        <w:t xml:space="preserve"> &amp;_member clear;</w:t>
      </w:r>
    </w:p>
    <w:p w14:paraId="1CBA42C8" w14:textId="77777777" w:rsidR="00FE0AA5" w:rsidRDefault="00FE0AA5" w:rsidP="00A46211">
      <w:pPr>
        <w:pStyle w:val="PaperSourceCode"/>
      </w:pPr>
      <w:r>
        <w:t xml:space="preserve">   %</w:t>
      </w:r>
      <w:proofErr w:type="gramStart"/>
      <w:r>
        <w:t>end</w:t>
      </w:r>
      <w:proofErr w:type="gramEnd"/>
      <w:r>
        <w:t>;</w:t>
      </w:r>
    </w:p>
    <w:p w14:paraId="30A0BC50" w14:textId="77777777" w:rsidR="00FE0AA5" w:rsidRPr="00A46211" w:rsidRDefault="00FE0AA5" w:rsidP="00A46211">
      <w:pPr>
        <w:pStyle w:val="PaperSourceCode"/>
      </w:pPr>
      <w:r>
        <w:t>%</w:t>
      </w:r>
      <w:proofErr w:type="gramStart"/>
      <w:r>
        <w:t>mend</w:t>
      </w:r>
      <w:proofErr w:type="gramEnd"/>
      <w:r>
        <w:t>;</w:t>
      </w:r>
    </w:p>
    <w:p w14:paraId="216511BF" w14:textId="77777777" w:rsidR="00FE0AA5" w:rsidRDefault="00FE0AA5" w:rsidP="002852B7">
      <w:pPr>
        <w:pStyle w:val="Heading3"/>
      </w:pPr>
      <w:r>
        <w:lastRenderedPageBreak/>
        <w:t>Stored Processes</w:t>
      </w:r>
    </w:p>
    <w:p w14:paraId="3D668735" w14:textId="77777777" w:rsidR="00FE0AA5" w:rsidRDefault="00FE0AA5" w:rsidP="00E74B85">
      <w:pPr>
        <w:pStyle w:val="PaperBody"/>
        <w:jc w:val="both"/>
      </w:pPr>
      <w:r>
        <w:t>Stored Processes were introduced in SAS 9 and are similar to a SAS macro, except they have some extra information attached. There are 2 parts to a stored process:</w:t>
      </w:r>
    </w:p>
    <w:p w14:paraId="215DC649" w14:textId="77777777" w:rsidR="00FE0AA5" w:rsidRDefault="00FE0AA5" w:rsidP="00E74B85">
      <w:pPr>
        <w:pStyle w:val="PaperBody"/>
        <w:numPr>
          <w:ilvl w:val="0"/>
          <w:numId w:val="25"/>
        </w:numPr>
        <w:jc w:val="both"/>
      </w:pPr>
      <w:r>
        <w:t>The SAS code, which is run when the stored process is executed</w:t>
      </w:r>
    </w:p>
    <w:p w14:paraId="258CA3AE" w14:textId="77777777" w:rsidR="00FE0AA5" w:rsidRDefault="00FE0AA5" w:rsidP="00E74B85">
      <w:pPr>
        <w:pStyle w:val="PaperBody"/>
        <w:numPr>
          <w:ilvl w:val="0"/>
          <w:numId w:val="25"/>
        </w:numPr>
        <w:jc w:val="both"/>
      </w:pPr>
      <w:r>
        <w:t>The metadata for the stored process which holds information about the following:</w:t>
      </w:r>
    </w:p>
    <w:p w14:paraId="1F7016CA" w14:textId="77777777" w:rsidR="00FE0AA5" w:rsidRDefault="00FE0AA5" w:rsidP="00E74B85">
      <w:pPr>
        <w:pStyle w:val="PaperBody"/>
        <w:numPr>
          <w:ilvl w:val="1"/>
          <w:numId w:val="25"/>
        </w:numPr>
        <w:jc w:val="both"/>
      </w:pPr>
      <w:r>
        <w:t>Which server it will run on, which can be either a stored process server or workspace server.</w:t>
      </w:r>
    </w:p>
    <w:p w14:paraId="2A270F49" w14:textId="77777777" w:rsidR="00FE0AA5" w:rsidRDefault="00FE0AA5" w:rsidP="00E74B85">
      <w:pPr>
        <w:pStyle w:val="PaperBody"/>
        <w:numPr>
          <w:ilvl w:val="1"/>
          <w:numId w:val="25"/>
        </w:numPr>
        <w:jc w:val="both"/>
      </w:pPr>
      <w:r>
        <w:t>Which users are allowed to run it, as well as which users can change the metadata for the stored process.</w:t>
      </w:r>
    </w:p>
    <w:p w14:paraId="37823D6F" w14:textId="77777777" w:rsidR="00FE0AA5" w:rsidRDefault="00FE0AA5" w:rsidP="00E74B85">
      <w:pPr>
        <w:pStyle w:val="PaperBody"/>
        <w:numPr>
          <w:ilvl w:val="1"/>
          <w:numId w:val="25"/>
        </w:numPr>
        <w:jc w:val="both"/>
      </w:pPr>
      <w:r>
        <w:t xml:space="preserve">What parameters can be used, including any ranges, required parameters and default </w:t>
      </w:r>
      <w:proofErr w:type="gramStart"/>
      <w:r>
        <w:t>values.</w:t>
      </w:r>
      <w:proofErr w:type="gramEnd"/>
    </w:p>
    <w:p w14:paraId="1A7BA3F8" w14:textId="77777777" w:rsidR="00FE0AA5" w:rsidRPr="0080703E" w:rsidRDefault="00FE0AA5" w:rsidP="00E74B85">
      <w:pPr>
        <w:pStyle w:val="PaperBody"/>
        <w:jc w:val="both"/>
      </w:pPr>
      <w:r>
        <w:t xml:space="preserve">When a stored process is run, it is actually run on behalf of a user by a special user id. If you have configured SAS in the recommended way then Stored Processes will usually be run under the SASSRV user-id. So if a user called PHIL tried to run a stored process, it would check whether that user was allowed to run that stored process and if so it would be run on the requested server (probably a stored process server) using the SASSRV user-id. This is an important fact to be aware of when designing applications particularly for UNIX </w:t>
      </w:r>
      <w:proofErr w:type="gramStart"/>
      <w:r>
        <w:t>systems which</w:t>
      </w:r>
      <w:proofErr w:type="gramEnd"/>
      <w:r>
        <w:t xml:space="preserve"> are very fussy about permissions.</w:t>
      </w:r>
    </w:p>
    <w:p w14:paraId="144E1000" w14:textId="77777777" w:rsidR="00FE0AA5" w:rsidRDefault="00FE0AA5" w:rsidP="002852B7">
      <w:pPr>
        <w:pStyle w:val="Heading3"/>
      </w:pPr>
      <w:r>
        <w:t>Creating Stored Processes</w:t>
      </w:r>
    </w:p>
    <w:p w14:paraId="11C89E9A" w14:textId="77777777" w:rsidR="00FE0AA5" w:rsidRDefault="00FE0AA5" w:rsidP="00E74B85">
      <w:pPr>
        <w:pStyle w:val="PaperBody"/>
        <w:jc w:val="both"/>
      </w:pPr>
      <w:r>
        <w:t>When creating a stored process it is often easiest to use Enterprise Guide, since you can use wizards to create code or write your own, test it out and then save the code as a stored process. A wizard will guide you through the process and allow you to specify everything in an easy way.</w:t>
      </w:r>
    </w:p>
    <w:p w14:paraId="5879422D" w14:textId="77777777" w:rsidR="00FE0AA5" w:rsidRDefault="00FE0AA5" w:rsidP="00E74B85">
      <w:pPr>
        <w:pStyle w:val="PaperBody"/>
        <w:jc w:val="both"/>
      </w:pPr>
      <w:r>
        <w:t>Another way is to create the metadata for the stored process using the SAS Management Console. This allows everything to be specified, including where the source code is located. You then need to write the source code for the stored process separately and ensure that it is in place when you try to use the stored process. If doing this, then there are a few things you will need to know about the structure of stored processes.</w:t>
      </w:r>
    </w:p>
    <w:p w14:paraId="3EEC9615" w14:textId="77777777" w:rsidR="00FE0AA5" w:rsidRDefault="00FE0AA5" w:rsidP="00E74B85">
      <w:pPr>
        <w:pStyle w:val="PaperBody"/>
        <w:jc w:val="both"/>
      </w:pPr>
      <w:r>
        <w:t xml:space="preserve">The SAS code for a stored process can be as simple as a normal everyday SAS program. For instance I could have a data step and a </w:t>
      </w:r>
      <w:proofErr w:type="spellStart"/>
      <w:r>
        <w:t>proc</w:t>
      </w:r>
      <w:proofErr w:type="spellEnd"/>
      <w:r>
        <w:t xml:space="preserve"> print in a file called </w:t>
      </w:r>
      <w:proofErr w:type="spellStart"/>
      <w:r>
        <w:t>test.sas</w:t>
      </w:r>
      <w:proofErr w:type="spellEnd"/>
      <w:r>
        <w:t>, and that would be all that was required. In my stored process metadata I would need to point to that code so that when the stored process was run it would load that SAS code in and execute it. However by making use of 3 other lines of code you can get a lot more power out of a stored process.</w:t>
      </w:r>
    </w:p>
    <w:p w14:paraId="15468663" w14:textId="77777777" w:rsidR="00FE0AA5" w:rsidRPr="00A46211" w:rsidRDefault="00FE0AA5" w:rsidP="00A46211">
      <w:pPr>
        <w:pStyle w:val="PaperSourceCode"/>
        <w:rPr>
          <w:b/>
        </w:rPr>
      </w:pPr>
      <w:r w:rsidRPr="00A46211">
        <w:rPr>
          <w:b/>
        </w:rPr>
        <w:t>*</w:t>
      </w:r>
      <w:proofErr w:type="spellStart"/>
      <w:r w:rsidRPr="00A46211">
        <w:rPr>
          <w:b/>
        </w:rPr>
        <w:t>ProcessBody</w:t>
      </w:r>
      <w:proofErr w:type="spellEnd"/>
      <w:r w:rsidRPr="00A46211">
        <w:rPr>
          <w:b/>
        </w:rPr>
        <w:t>;</w:t>
      </w:r>
    </w:p>
    <w:p w14:paraId="4D9E46E0" w14:textId="77777777" w:rsidR="00FE0AA5" w:rsidRDefault="00FE0AA5" w:rsidP="00E74B85">
      <w:pPr>
        <w:pStyle w:val="PaperBody"/>
        <w:jc w:val="both"/>
      </w:pPr>
      <w:r>
        <w:t xml:space="preserve">This comment should be placed at the start of a stored process since it will initiate input parameter processing, if there are any input parameters – otherwise it does nothing. Whatever input parameters are passed to the stored process, including any defaults, are inserted in the code at this point when it runs. So if you pass a value in for a parameter called MONTH as FEB, then it is just like having the statement “%let MONTH=FEB” in your code at that point. So you will get a global macro variable defined for every stored process parameter. </w:t>
      </w:r>
      <w:proofErr w:type="gramStart"/>
      <w:r>
        <w:t>If you don’t include “*</w:t>
      </w:r>
      <w:proofErr w:type="spellStart"/>
      <w:r>
        <w:t>ProcessBody</w:t>
      </w:r>
      <w:proofErr w:type="spellEnd"/>
      <w:r>
        <w:t>;” then values for parameters will be available.</w:t>
      </w:r>
      <w:proofErr w:type="gramEnd"/>
    </w:p>
    <w:p w14:paraId="4C11E115" w14:textId="77777777" w:rsidR="00FE0AA5" w:rsidRPr="00A46211" w:rsidRDefault="00FE0AA5" w:rsidP="00A46211">
      <w:pPr>
        <w:pStyle w:val="PaperSourceCode"/>
        <w:rPr>
          <w:b/>
        </w:rPr>
      </w:pPr>
      <w:r w:rsidRPr="00A46211">
        <w:rPr>
          <w:b/>
        </w:rPr>
        <w:t>%</w:t>
      </w:r>
      <w:proofErr w:type="spellStart"/>
      <w:proofErr w:type="gramStart"/>
      <w:r w:rsidRPr="00A46211">
        <w:rPr>
          <w:b/>
        </w:rPr>
        <w:t>stpbegin</w:t>
      </w:r>
      <w:proofErr w:type="spellEnd"/>
      <w:proofErr w:type="gramEnd"/>
      <w:r w:rsidRPr="00A46211">
        <w:rPr>
          <w:b/>
        </w:rPr>
        <w:t>;</w:t>
      </w:r>
    </w:p>
    <w:p w14:paraId="64F4B712" w14:textId="77777777" w:rsidR="00FE0AA5" w:rsidRDefault="00FE0AA5" w:rsidP="00E74B85">
      <w:pPr>
        <w:pStyle w:val="PaperBody"/>
        <w:jc w:val="both"/>
      </w:pPr>
      <w:r>
        <w:t>This macro initializes the Output Delivery System for use from a stored process. By setting various macro variables you can affect what this macro does. For example, by setting the _ODSDEST macro to RTF will cause the macro to produce RTF output.</w:t>
      </w:r>
    </w:p>
    <w:p w14:paraId="1B202294" w14:textId="77777777" w:rsidR="00FE0AA5" w:rsidRPr="00A46211" w:rsidRDefault="00FE0AA5" w:rsidP="00A46211">
      <w:pPr>
        <w:pStyle w:val="PaperSourceCode"/>
        <w:rPr>
          <w:b/>
        </w:rPr>
      </w:pPr>
      <w:r w:rsidRPr="00A46211">
        <w:rPr>
          <w:b/>
        </w:rPr>
        <w:t>%</w:t>
      </w:r>
      <w:proofErr w:type="spellStart"/>
      <w:proofErr w:type="gramStart"/>
      <w:r w:rsidRPr="00A46211">
        <w:rPr>
          <w:b/>
        </w:rPr>
        <w:t>stpend</w:t>
      </w:r>
      <w:proofErr w:type="spellEnd"/>
      <w:proofErr w:type="gramEnd"/>
      <w:r w:rsidRPr="00A46211">
        <w:rPr>
          <w:b/>
        </w:rPr>
        <w:t>;</w:t>
      </w:r>
    </w:p>
    <w:p w14:paraId="3ADB56F7" w14:textId="77777777" w:rsidR="00FE0AA5" w:rsidRDefault="00FE0AA5" w:rsidP="00E74B85">
      <w:pPr>
        <w:pStyle w:val="PaperBody"/>
        <w:jc w:val="both"/>
      </w:pPr>
      <w:r>
        <w:t>This macro finalizes the ODS output. For example if we had been writing HTML, it would write the final HTML tags such as &lt;/body&gt; and &lt;/html&gt;.</w:t>
      </w:r>
    </w:p>
    <w:p w14:paraId="0BA41B59" w14:textId="77777777" w:rsidR="00FE0AA5" w:rsidRDefault="00FE0AA5" w:rsidP="00E74B85">
      <w:pPr>
        <w:pStyle w:val="PaperBody"/>
        <w:jc w:val="both"/>
      </w:pPr>
      <w:r>
        <w:t>Of these 3 things, %</w:t>
      </w:r>
      <w:proofErr w:type="spellStart"/>
      <w:r>
        <w:t>stpbegin</w:t>
      </w:r>
      <w:proofErr w:type="spellEnd"/>
      <w:r>
        <w:t xml:space="preserve"> is the most complex to understand since it can make use of about 40 reserved macro variables to control what it does. Some </w:t>
      </w:r>
      <w:proofErr w:type="gramStart"/>
      <w:r>
        <w:t>of</w:t>
      </w:r>
      <w:proofErr w:type="gramEnd"/>
      <w:r>
        <w:t xml:space="preserve"> the more useful of these and ways to use them will be explained later.</w:t>
      </w:r>
    </w:p>
    <w:p w14:paraId="31B9E21A" w14:textId="77777777" w:rsidR="00FE0AA5" w:rsidRDefault="00FE0AA5" w:rsidP="002852B7">
      <w:pPr>
        <w:pStyle w:val="Heading3"/>
      </w:pPr>
      <w:r>
        <w:t>Macro variables used with %</w:t>
      </w:r>
      <w:proofErr w:type="spellStart"/>
      <w:r>
        <w:t>stpbegin</w:t>
      </w:r>
      <w:proofErr w:type="spellEnd"/>
    </w:p>
    <w:p w14:paraId="4323BED6" w14:textId="77777777" w:rsidR="00FE0AA5" w:rsidRDefault="00FE0AA5" w:rsidP="00E74B85">
      <w:pPr>
        <w:pStyle w:val="PaperBody"/>
        <w:jc w:val="both"/>
      </w:pPr>
      <w:r>
        <w:t>Some of the following macro variables will be populated by the web application and you can look at the value to use it in your stored process (e.g. _</w:t>
      </w:r>
      <w:proofErr w:type="spellStart"/>
      <w:r>
        <w:t>metauser</w:t>
      </w:r>
      <w:proofErr w:type="spellEnd"/>
      <w:r>
        <w:t xml:space="preserve">). </w:t>
      </w:r>
      <w:proofErr w:type="gramStart"/>
      <w:r>
        <w:t>Other values can be set by you</w:t>
      </w:r>
      <w:proofErr w:type="gramEnd"/>
      <w:r>
        <w:t xml:space="preserve"> prior to %</w:t>
      </w:r>
      <w:proofErr w:type="spellStart"/>
      <w:r>
        <w:t>stpbegin</w:t>
      </w:r>
      <w:proofErr w:type="spellEnd"/>
      <w:r>
        <w:t xml:space="preserve"> being called, and then the </w:t>
      </w:r>
      <w:proofErr w:type="spellStart"/>
      <w:r>
        <w:t>stpbegin</w:t>
      </w:r>
      <w:proofErr w:type="spellEnd"/>
      <w:r>
        <w:t xml:space="preserve"> macro will make use of the values you set.</w:t>
      </w:r>
    </w:p>
    <w:p w14:paraId="4D5CE4D8" w14:textId="77777777" w:rsidR="00FE0AA5" w:rsidRDefault="00FE0AA5" w:rsidP="00E74B85">
      <w:pPr>
        <w:pStyle w:val="PaperBody"/>
        <w:numPr>
          <w:ilvl w:val="0"/>
          <w:numId w:val="16"/>
        </w:numPr>
        <w:jc w:val="both"/>
      </w:pPr>
      <w:r>
        <w:rPr>
          <w:b/>
          <w:bCs/>
        </w:rPr>
        <w:t>_ACTION</w:t>
      </w:r>
      <w:r>
        <w:t xml:space="preserve"> – an action for Web application to take (form, execute, properties, background, strip, index, data)</w:t>
      </w:r>
    </w:p>
    <w:p w14:paraId="7FC408C8" w14:textId="77777777" w:rsidR="00FE0AA5" w:rsidRDefault="00FE0AA5" w:rsidP="00E74B85">
      <w:pPr>
        <w:pStyle w:val="PaperBody"/>
        <w:numPr>
          <w:ilvl w:val="1"/>
          <w:numId w:val="16"/>
        </w:numPr>
        <w:jc w:val="both"/>
      </w:pPr>
      <w:r>
        <w:rPr>
          <w:i/>
          <w:iCs/>
        </w:rPr>
        <w:t>FORM</w:t>
      </w:r>
      <w:r>
        <w:t xml:space="preserve"> - displays custom input form if one exists.</w:t>
      </w:r>
    </w:p>
    <w:p w14:paraId="1E91EA74" w14:textId="77777777" w:rsidR="00FE0AA5" w:rsidRDefault="00FE0AA5" w:rsidP="00E74B85">
      <w:pPr>
        <w:pStyle w:val="PaperBody"/>
        <w:numPr>
          <w:ilvl w:val="1"/>
          <w:numId w:val="16"/>
        </w:numPr>
        <w:jc w:val="both"/>
      </w:pPr>
      <w:r>
        <w:rPr>
          <w:i/>
          <w:iCs/>
        </w:rPr>
        <w:t>EXECUTE</w:t>
      </w:r>
      <w:r>
        <w:t xml:space="preserve"> - executes the stored process.</w:t>
      </w:r>
    </w:p>
    <w:p w14:paraId="5EDC191D" w14:textId="77777777" w:rsidR="00FE0AA5" w:rsidRDefault="00FE0AA5" w:rsidP="00E74B85">
      <w:pPr>
        <w:pStyle w:val="PaperBody"/>
        <w:numPr>
          <w:ilvl w:val="1"/>
          <w:numId w:val="16"/>
        </w:numPr>
        <w:jc w:val="both"/>
      </w:pPr>
      <w:r>
        <w:rPr>
          <w:i/>
          <w:iCs/>
        </w:rPr>
        <w:lastRenderedPageBreak/>
        <w:t>PROPERTIES</w:t>
      </w:r>
      <w:r>
        <w:t xml:space="preserve"> - displays the property page, which enables you to set input parameters and execution options and </w:t>
      </w:r>
      <w:r>
        <w:tab/>
        <w:t>to execute the stored process. This is really useful and flexible when you want to run an unfamiliar stored process</w:t>
      </w:r>
    </w:p>
    <w:p w14:paraId="3CBC577C" w14:textId="77777777" w:rsidR="00FE0AA5" w:rsidRDefault="00FE0AA5" w:rsidP="00E74B85">
      <w:pPr>
        <w:pStyle w:val="PaperBody"/>
        <w:numPr>
          <w:ilvl w:val="1"/>
          <w:numId w:val="16"/>
        </w:numPr>
        <w:jc w:val="both"/>
      </w:pPr>
      <w:r>
        <w:rPr>
          <w:i/>
          <w:iCs/>
        </w:rPr>
        <w:t>BACKGROUND</w:t>
      </w:r>
      <w:r>
        <w:t xml:space="preserve"> - executes the stored process in the background. Useful if your stored process runs for a long time, especially since browsers will usually timeout after about 3-5 minutes and if your stored process runs longer then you can lose track of it.</w:t>
      </w:r>
    </w:p>
    <w:p w14:paraId="207503BE" w14:textId="77777777" w:rsidR="00FE0AA5" w:rsidRDefault="00FE0AA5" w:rsidP="00E74B85">
      <w:pPr>
        <w:pStyle w:val="PaperBody"/>
        <w:numPr>
          <w:ilvl w:val="1"/>
          <w:numId w:val="16"/>
        </w:numPr>
        <w:jc w:val="both"/>
      </w:pPr>
      <w:r>
        <w:rPr>
          <w:i/>
          <w:iCs/>
        </w:rPr>
        <w:t>STRIP</w:t>
      </w:r>
      <w:r>
        <w:t xml:space="preserve"> - removes null parameters, used in combination with EXECUTE and BACKGROUND.</w:t>
      </w:r>
    </w:p>
    <w:p w14:paraId="441D65BE" w14:textId="77777777" w:rsidR="00FE0AA5" w:rsidRDefault="00FE0AA5" w:rsidP="00E74B85">
      <w:pPr>
        <w:pStyle w:val="PaperBody"/>
        <w:numPr>
          <w:ilvl w:val="1"/>
          <w:numId w:val="16"/>
        </w:numPr>
        <w:jc w:val="both"/>
      </w:pPr>
      <w:r>
        <w:rPr>
          <w:i/>
          <w:iCs/>
        </w:rPr>
        <w:t>INDEX</w:t>
      </w:r>
      <w:r>
        <w:t xml:space="preserve"> - displays a tree of all stored processes. This is very useful if you just want to browse all the stored </w:t>
      </w:r>
      <w:r>
        <w:tab/>
        <w:t>processes that are defined and then select which one you want to run.</w:t>
      </w:r>
    </w:p>
    <w:p w14:paraId="36D4FC12" w14:textId="77777777" w:rsidR="00FE0AA5" w:rsidRDefault="00FE0AA5" w:rsidP="00E74B85">
      <w:pPr>
        <w:pStyle w:val="PaperBody"/>
        <w:numPr>
          <w:ilvl w:val="1"/>
          <w:numId w:val="16"/>
        </w:numPr>
        <w:jc w:val="both"/>
      </w:pPr>
      <w:r>
        <w:rPr>
          <w:i/>
          <w:iCs/>
        </w:rPr>
        <w:t>DATA</w:t>
      </w:r>
      <w:r>
        <w:t xml:space="preserve"> - displays a summary of general stored process data.</w:t>
      </w:r>
    </w:p>
    <w:p w14:paraId="23D71469" w14:textId="77777777" w:rsidR="00FE0AA5" w:rsidRDefault="00FE0AA5" w:rsidP="00E74B85">
      <w:pPr>
        <w:pStyle w:val="PaperBody"/>
        <w:numPr>
          <w:ilvl w:val="1"/>
          <w:numId w:val="16"/>
        </w:numPr>
        <w:jc w:val="both"/>
      </w:pPr>
      <w:r>
        <w:t xml:space="preserve">You can combine parameters as follows, e.g. </w:t>
      </w:r>
    </w:p>
    <w:p w14:paraId="0D36B9C5" w14:textId="77777777" w:rsidR="00FE0AA5" w:rsidRDefault="00FE0AA5" w:rsidP="00E74B85">
      <w:pPr>
        <w:pStyle w:val="PaperBody"/>
        <w:numPr>
          <w:ilvl w:val="2"/>
          <w:numId w:val="16"/>
        </w:numPr>
        <w:jc w:val="both"/>
      </w:pPr>
      <w:r>
        <w:rPr>
          <w:i/>
          <w:iCs/>
        </w:rPr>
        <w:t>_ACTION=FORM</w:t>
      </w:r>
      <w:proofErr w:type="gramStart"/>
      <w:r>
        <w:rPr>
          <w:i/>
          <w:iCs/>
        </w:rPr>
        <w:t>,PROPERTIES</w:t>
      </w:r>
      <w:proofErr w:type="gramEnd"/>
      <w:r>
        <w:t xml:space="preserve"> … displays a custom input form if one exists, otherwise displays the property page.</w:t>
      </w:r>
    </w:p>
    <w:p w14:paraId="078161D5" w14:textId="77777777" w:rsidR="00FE0AA5" w:rsidRDefault="00FE0AA5" w:rsidP="00E74B85">
      <w:pPr>
        <w:pStyle w:val="PaperBody"/>
        <w:numPr>
          <w:ilvl w:val="2"/>
          <w:numId w:val="16"/>
        </w:numPr>
        <w:jc w:val="both"/>
      </w:pPr>
      <w:r>
        <w:rPr>
          <w:i/>
          <w:iCs/>
        </w:rPr>
        <w:t>_ACTION=FORM</w:t>
      </w:r>
      <w:proofErr w:type="gramStart"/>
      <w:r>
        <w:rPr>
          <w:i/>
          <w:iCs/>
        </w:rPr>
        <w:t>,EXECUTE</w:t>
      </w:r>
      <w:proofErr w:type="gramEnd"/>
      <w:r>
        <w:t xml:space="preserve"> … displays a custom input form if one exists, otherwise executes the stored process.</w:t>
      </w:r>
    </w:p>
    <w:p w14:paraId="0992E2C0" w14:textId="77777777" w:rsidR="00FE0AA5" w:rsidRDefault="00FE0AA5" w:rsidP="00E74B85">
      <w:pPr>
        <w:pStyle w:val="PaperBody"/>
        <w:numPr>
          <w:ilvl w:val="0"/>
          <w:numId w:val="16"/>
        </w:numPr>
        <w:jc w:val="both"/>
      </w:pPr>
      <w:r>
        <w:rPr>
          <w:b/>
          <w:bCs/>
        </w:rPr>
        <w:t>_DEBUG</w:t>
      </w:r>
      <w:r>
        <w:t xml:space="preserve"> – debugging flags. These have a range of possible values:</w:t>
      </w:r>
    </w:p>
    <w:p w14:paraId="6311A655" w14:textId="77777777" w:rsidR="00FE0AA5" w:rsidRDefault="00FE0AA5" w:rsidP="00E74B85">
      <w:pPr>
        <w:pStyle w:val="PaperBody"/>
        <w:numPr>
          <w:ilvl w:val="1"/>
          <w:numId w:val="16"/>
        </w:numPr>
        <w:jc w:val="both"/>
      </w:pPr>
      <w:r>
        <w:rPr>
          <w:i/>
          <w:iCs/>
        </w:rPr>
        <w:t>Log</w:t>
      </w:r>
      <w:r>
        <w:t xml:space="preserve"> – shows the SAS log after the stored process runs</w:t>
      </w:r>
    </w:p>
    <w:p w14:paraId="3726E8C4" w14:textId="77777777" w:rsidR="00FE0AA5" w:rsidRDefault="00FE0AA5" w:rsidP="00E74B85">
      <w:pPr>
        <w:pStyle w:val="PaperBody"/>
        <w:numPr>
          <w:ilvl w:val="1"/>
          <w:numId w:val="16"/>
        </w:numPr>
        <w:jc w:val="both"/>
      </w:pPr>
      <w:r>
        <w:rPr>
          <w:i/>
          <w:iCs/>
        </w:rPr>
        <w:t>Time</w:t>
      </w:r>
      <w:r>
        <w:t xml:space="preserve"> – shows the real time taken by the stored process at the end</w:t>
      </w:r>
    </w:p>
    <w:p w14:paraId="6ABC7188" w14:textId="77777777" w:rsidR="00FE0AA5" w:rsidRDefault="00FE0AA5" w:rsidP="00E74B85">
      <w:pPr>
        <w:pStyle w:val="PaperBody"/>
        <w:numPr>
          <w:ilvl w:val="1"/>
          <w:numId w:val="16"/>
        </w:numPr>
        <w:jc w:val="both"/>
      </w:pPr>
      <w:r>
        <w:t>You can combine several _debug flags with commas like this: “_debug=</w:t>
      </w:r>
      <w:proofErr w:type="spellStart"/>
      <w:r>
        <w:t>log</w:t>
      </w:r>
      <w:proofErr w:type="gramStart"/>
      <w:r>
        <w:t>,time</w:t>
      </w:r>
      <w:proofErr w:type="spellEnd"/>
      <w:proofErr w:type="gramEnd"/>
      <w:r>
        <w:t>”. You can also use SAS/</w:t>
      </w:r>
      <w:proofErr w:type="spellStart"/>
      <w:r>
        <w:t>Intrnet</w:t>
      </w:r>
      <w:proofErr w:type="spellEnd"/>
      <w:r>
        <w:t xml:space="preserve"> style numbers to specify these flags. My favorite is using “_debug=2179”. This is a decimal converted from a binary, in which I set bits for various _debug options I want.</w:t>
      </w:r>
    </w:p>
    <w:p w14:paraId="5A5C4F70" w14:textId="77777777" w:rsidR="00FE0AA5" w:rsidRDefault="00FE0AA5" w:rsidP="00E74B85">
      <w:pPr>
        <w:pStyle w:val="PaperBody"/>
        <w:numPr>
          <w:ilvl w:val="0"/>
          <w:numId w:val="16"/>
        </w:numPr>
        <w:jc w:val="both"/>
      </w:pPr>
      <w:r>
        <w:t>_</w:t>
      </w:r>
      <w:r>
        <w:rPr>
          <w:b/>
          <w:bCs/>
        </w:rPr>
        <w:t>GOPT</w:t>
      </w:r>
      <w:r>
        <w:t>_</w:t>
      </w:r>
      <w:r>
        <w:rPr>
          <w:b/>
          <w:bCs/>
        </w:rPr>
        <w:t>DEVICE</w:t>
      </w:r>
      <w:r>
        <w:t xml:space="preserve"> – set the </w:t>
      </w:r>
      <w:proofErr w:type="spellStart"/>
      <w:r>
        <w:t>goption</w:t>
      </w:r>
      <w:proofErr w:type="spellEnd"/>
      <w:r>
        <w:t xml:space="preserve"> device parameter. I usually use </w:t>
      </w:r>
      <w:proofErr w:type="spellStart"/>
      <w:r>
        <w:t>sasemf</w:t>
      </w:r>
      <w:proofErr w:type="spellEnd"/>
      <w:r>
        <w:t xml:space="preserve"> for this, although other popular choices are java, </w:t>
      </w:r>
      <w:proofErr w:type="spellStart"/>
      <w:r>
        <w:t>activex</w:t>
      </w:r>
      <w:proofErr w:type="spellEnd"/>
      <w:r>
        <w:t xml:space="preserve"> and </w:t>
      </w:r>
      <w:proofErr w:type="spellStart"/>
      <w:r>
        <w:t>png</w:t>
      </w:r>
      <w:proofErr w:type="spellEnd"/>
      <w:r>
        <w:t xml:space="preserve">. One nice thing about using </w:t>
      </w:r>
      <w:proofErr w:type="spellStart"/>
      <w:r>
        <w:t>sasemf</w:t>
      </w:r>
      <w:proofErr w:type="spellEnd"/>
      <w:r>
        <w:t xml:space="preserve"> on UNIX is that true type fonts are more easily used from it.</w:t>
      </w:r>
    </w:p>
    <w:p w14:paraId="22605E25" w14:textId="77777777" w:rsidR="00FE0AA5" w:rsidRDefault="00FE0AA5" w:rsidP="00E74B85">
      <w:pPr>
        <w:pStyle w:val="PaperBody"/>
        <w:numPr>
          <w:ilvl w:val="0"/>
          <w:numId w:val="16"/>
        </w:numPr>
        <w:jc w:val="both"/>
      </w:pPr>
      <w:r>
        <w:t>_</w:t>
      </w:r>
      <w:r>
        <w:rPr>
          <w:b/>
          <w:bCs/>
        </w:rPr>
        <w:t>GOPT</w:t>
      </w:r>
      <w:r>
        <w:t>_</w:t>
      </w:r>
      <w:r>
        <w:rPr>
          <w:b/>
          <w:bCs/>
        </w:rPr>
        <w:t>HSIZE</w:t>
      </w:r>
      <w:r>
        <w:t xml:space="preserve"> – set the </w:t>
      </w:r>
      <w:proofErr w:type="spellStart"/>
      <w:r>
        <w:t>goption</w:t>
      </w:r>
      <w:proofErr w:type="spellEnd"/>
      <w:r>
        <w:t xml:space="preserve"> </w:t>
      </w:r>
      <w:proofErr w:type="spellStart"/>
      <w:r>
        <w:t>hsize</w:t>
      </w:r>
      <w:proofErr w:type="spellEnd"/>
      <w:r>
        <w:t xml:space="preserve"> parameter. Useful if you want to specify the horizontal graph size precisely.</w:t>
      </w:r>
    </w:p>
    <w:p w14:paraId="66087ED7" w14:textId="77777777" w:rsidR="00FE0AA5" w:rsidRDefault="00FE0AA5" w:rsidP="00E74B85">
      <w:pPr>
        <w:pStyle w:val="PaperBody"/>
        <w:numPr>
          <w:ilvl w:val="0"/>
          <w:numId w:val="16"/>
        </w:numPr>
        <w:jc w:val="both"/>
      </w:pPr>
      <w:r>
        <w:t>_</w:t>
      </w:r>
      <w:r>
        <w:rPr>
          <w:b/>
          <w:bCs/>
        </w:rPr>
        <w:t>GOPT</w:t>
      </w:r>
      <w:r>
        <w:t>_</w:t>
      </w:r>
      <w:r>
        <w:rPr>
          <w:b/>
          <w:bCs/>
        </w:rPr>
        <w:t>VSIZE</w:t>
      </w:r>
      <w:r>
        <w:t xml:space="preserve"> – set the </w:t>
      </w:r>
      <w:proofErr w:type="spellStart"/>
      <w:r>
        <w:t>goption</w:t>
      </w:r>
      <w:proofErr w:type="spellEnd"/>
      <w:r>
        <w:t xml:space="preserve"> </w:t>
      </w:r>
      <w:proofErr w:type="spellStart"/>
      <w:r>
        <w:t>vsize</w:t>
      </w:r>
      <w:proofErr w:type="spellEnd"/>
      <w:r>
        <w:t xml:space="preserve"> parameter. Useful for specifying the vertical graph size.</w:t>
      </w:r>
    </w:p>
    <w:p w14:paraId="6EF6F04B" w14:textId="77777777" w:rsidR="00FE0AA5" w:rsidRDefault="00FE0AA5" w:rsidP="00E74B85">
      <w:pPr>
        <w:pStyle w:val="PaperBody"/>
        <w:numPr>
          <w:ilvl w:val="0"/>
          <w:numId w:val="16"/>
        </w:numPr>
        <w:jc w:val="both"/>
      </w:pPr>
      <w:r>
        <w:t>_</w:t>
      </w:r>
      <w:r>
        <w:rPr>
          <w:b/>
          <w:bCs/>
        </w:rPr>
        <w:t>GOPT</w:t>
      </w:r>
      <w:r>
        <w:t>_</w:t>
      </w:r>
      <w:r>
        <w:rPr>
          <w:b/>
          <w:bCs/>
        </w:rPr>
        <w:t>XPIXELS</w:t>
      </w:r>
      <w:r>
        <w:t xml:space="preserve"> – set the </w:t>
      </w:r>
      <w:proofErr w:type="spellStart"/>
      <w:r>
        <w:t>goption</w:t>
      </w:r>
      <w:proofErr w:type="spellEnd"/>
      <w:r>
        <w:t xml:space="preserve"> </w:t>
      </w:r>
      <w:proofErr w:type="spellStart"/>
      <w:r>
        <w:t>xpixels</w:t>
      </w:r>
      <w:proofErr w:type="spellEnd"/>
      <w:r>
        <w:t xml:space="preserve"> parameter. I usually query my browser to work out the width, allow for any other things taking up space on the screen, and then set the width appropriately. I need to adjust this when I change destinations though, since </w:t>
      </w:r>
      <w:proofErr w:type="gramStart"/>
      <w:r>
        <w:t>producing a graph for an RTF document is best done by customizing its size for the page</w:t>
      </w:r>
      <w:proofErr w:type="gramEnd"/>
      <w:r>
        <w:t>.</w:t>
      </w:r>
    </w:p>
    <w:p w14:paraId="126D668F" w14:textId="77777777" w:rsidR="00FE0AA5" w:rsidRDefault="00FE0AA5" w:rsidP="00E74B85">
      <w:pPr>
        <w:pStyle w:val="PaperBody"/>
        <w:numPr>
          <w:ilvl w:val="0"/>
          <w:numId w:val="16"/>
        </w:numPr>
        <w:jc w:val="both"/>
      </w:pPr>
      <w:r>
        <w:t>_</w:t>
      </w:r>
      <w:r>
        <w:rPr>
          <w:b/>
          <w:bCs/>
        </w:rPr>
        <w:t>GOPT</w:t>
      </w:r>
      <w:r>
        <w:t>_</w:t>
      </w:r>
      <w:r>
        <w:rPr>
          <w:b/>
          <w:bCs/>
        </w:rPr>
        <w:t>YPIXELS</w:t>
      </w:r>
      <w:r>
        <w:t xml:space="preserve"> – set the </w:t>
      </w:r>
      <w:proofErr w:type="spellStart"/>
      <w:r>
        <w:t>goption</w:t>
      </w:r>
      <w:proofErr w:type="spellEnd"/>
      <w:r>
        <w:t xml:space="preserve"> </w:t>
      </w:r>
      <w:proofErr w:type="spellStart"/>
      <w:r>
        <w:t>ypixels</w:t>
      </w:r>
      <w:proofErr w:type="spellEnd"/>
      <w:r>
        <w:t xml:space="preserve"> parameter. In addition to the comments for _GOPT_XPIXELS, I use this parameter when I have lots of items I want to put on my y-axis. I can make the graph very long and then display them all clearly as the user scrolls the HTML page down.</w:t>
      </w:r>
    </w:p>
    <w:p w14:paraId="0A04326D" w14:textId="77777777" w:rsidR="00FE0AA5" w:rsidRDefault="00FE0AA5" w:rsidP="00E74B85">
      <w:pPr>
        <w:pStyle w:val="PaperBody"/>
        <w:numPr>
          <w:ilvl w:val="0"/>
          <w:numId w:val="16"/>
        </w:numPr>
        <w:jc w:val="both"/>
      </w:pPr>
      <w:r>
        <w:t>_</w:t>
      </w:r>
      <w:r>
        <w:rPr>
          <w:b/>
          <w:bCs/>
        </w:rPr>
        <w:t>GOPTIONS</w:t>
      </w:r>
      <w:r>
        <w:t xml:space="preserve"> – set some SAS/Graph options.</w:t>
      </w:r>
    </w:p>
    <w:p w14:paraId="5E0F3518" w14:textId="77777777" w:rsidR="00FE0AA5" w:rsidRDefault="00FE0AA5" w:rsidP="00E74B85">
      <w:pPr>
        <w:pStyle w:val="PaperBody"/>
        <w:numPr>
          <w:ilvl w:val="0"/>
          <w:numId w:val="16"/>
        </w:numPr>
        <w:jc w:val="both"/>
      </w:pPr>
      <w:r>
        <w:t>_</w:t>
      </w:r>
      <w:r>
        <w:rPr>
          <w:b/>
          <w:bCs/>
        </w:rPr>
        <w:t xml:space="preserve">METAPERSON </w:t>
      </w:r>
      <w:r>
        <w:t xml:space="preserve">– shows the real name of the person associated with the </w:t>
      </w:r>
      <w:proofErr w:type="spellStart"/>
      <w:r>
        <w:t>userid</w:t>
      </w:r>
      <w:proofErr w:type="spellEnd"/>
      <w:r>
        <w:t xml:space="preserve"> in the metadata. Will be </w:t>
      </w:r>
      <w:r>
        <w:rPr>
          <w:i/>
          <w:iCs/>
        </w:rPr>
        <w:t>unknown</w:t>
      </w:r>
      <w:r>
        <w:t xml:space="preserve"> if there is no association.</w:t>
      </w:r>
    </w:p>
    <w:p w14:paraId="0874CE16" w14:textId="77777777" w:rsidR="00FE0AA5" w:rsidRDefault="00FE0AA5" w:rsidP="00E74B85">
      <w:pPr>
        <w:pStyle w:val="PaperBody"/>
        <w:numPr>
          <w:ilvl w:val="0"/>
          <w:numId w:val="16"/>
        </w:numPr>
        <w:jc w:val="both"/>
      </w:pPr>
      <w:r>
        <w:t>_</w:t>
      </w:r>
      <w:r>
        <w:rPr>
          <w:b/>
          <w:bCs/>
        </w:rPr>
        <w:t xml:space="preserve">METAUSER </w:t>
      </w:r>
      <w:r>
        <w:t xml:space="preserve">– shows </w:t>
      </w:r>
      <w:proofErr w:type="spellStart"/>
      <w:r>
        <w:t>userid</w:t>
      </w:r>
      <w:proofErr w:type="spellEnd"/>
      <w:r>
        <w:t xml:space="preserve"> that was used to connect to metadata server.</w:t>
      </w:r>
    </w:p>
    <w:p w14:paraId="0412D8D8" w14:textId="77777777" w:rsidR="00FE0AA5" w:rsidRDefault="00FE0AA5" w:rsidP="00E74B85">
      <w:pPr>
        <w:pStyle w:val="PaperBody"/>
        <w:numPr>
          <w:ilvl w:val="0"/>
          <w:numId w:val="16"/>
        </w:numPr>
        <w:jc w:val="both"/>
      </w:pPr>
      <w:r>
        <w:t>_</w:t>
      </w:r>
      <w:r>
        <w:rPr>
          <w:b/>
          <w:bCs/>
        </w:rPr>
        <w:t xml:space="preserve">ODSDEST </w:t>
      </w:r>
      <w:r>
        <w:t xml:space="preserve">– Specifies the ODS destination (default is HTML). Can also be one of (CSV, CSVALL, TAGSETS.CSVBYLINE, HTML, LATEX, NONE (which produces no ODS output), PDF, PS, RTF, SASREPORT, WML, XML or any other </w:t>
      </w:r>
      <w:proofErr w:type="spellStart"/>
      <w:r>
        <w:t>tagset</w:t>
      </w:r>
      <w:proofErr w:type="spellEnd"/>
      <w:r>
        <w:t xml:space="preserve"> </w:t>
      </w:r>
      <w:proofErr w:type="gramStart"/>
      <w:r>
        <w:t>destination.</w:t>
      </w:r>
      <w:proofErr w:type="gramEnd"/>
    </w:p>
    <w:p w14:paraId="62158872" w14:textId="77777777" w:rsidR="00FE0AA5" w:rsidRDefault="00FE0AA5" w:rsidP="00E74B85">
      <w:pPr>
        <w:pStyle w:val="PaperBody"/>
        <w:numPr>
          <w:ilvl w:val="0"/>
          <w:numId w:val="16"/>
        </w:numPr>
        <w:jc w:val="both"/>
      </w:pPr>
      <w:r>
        <w:t>_</w:t>
      </w:r>
      <w:r>
        <w:rPr>
          <w:b/>
          <w:bCs/>
        </w:rPr>
        <w:t xml:space="preserve">ODSOPTIONS </w:t>
      </w:r>
      <w:r>
        <w:t>– specifies options that are added to the end of the ODS statement. One key use of this is if you want titles and/or footnotes to be included in graphs, since NOGTITLE and NOGFOOTNOTE are default options. You can override them by specifying GTITLE and/or GFOOTNOTE in _ODSOPTIONS.</w:t>
      </w:r>
    </w:p>
    <w:p w14:paraId="6F205D2B" w14:textId="77777777" w:rsidR="00FE0AA5" w:rsidRDefault="00FE0AA5" w:rsidP="00E74B85">
      <w:pPr>
        <w:pStyle w:val="PaperBody"/>
        <w:numPr>
          <w:ilvl w:val="0"/>
          <w:numId w:val="16"/>
        </w:numPr>
        <w:jc w:val="both"/>
      </w:pPr>
      <w:r>
        <w:t>_</w:t>
      </w:r>
      <w:r>
        <w:rPr>
          <w:b/>
          <w:bCs/>
        </w:rPr>
        <w:t>ODSSTYLE</w:t>
      </w:r>
      <w:r>
        <w:t xml:space="preserve"> – sets ODS STYLE= option.</w:t>
      </w:r>
    </w:p>
    <w:p w14:paraId="47A34011" w14:textId="77777777" w:rsidR="00FE0AA5" w:rsidRDefault="00FE0AA5" w:rsidP="00E74B85">
      <w:pPr>
        <w:pStyle w:val="PaperBody"/>
        <w:numPr>
          <w:ilvl w:val="0"/>
          <w:numId w:val="16"/>
        </w:numPr>
        <w:jc w:val="both"/>
      </w:pPr>
      <w:r>
        <w:t>_</w:t>
      </w:r>
      <w:r>
        <w:rPr>
          <w:b/>
          <w:bCs/>
        </w:rPr>
        <w:t>ODSSTYLESHEET</w:t>
      </w:r>
      <w:r>
        <w:t xml:space="preserve"> - Sets the ODS STYLEHEET= option.</w:t>
      </w:r>
    </w:p>
    <w:p w14:paraId="5CDDB958" w14:textId="77777777" w:rsidR="00FE0AA5" w:rsidRDefault="00FE0AA5" w:rsidP="00E74B85">
      <w:pPr>
        <w:pStyle w:val="PaperBody"/>
        <w:numPr>
          <w:ilvl w:val="0"/>
          <w:numId w:val="16"/>
        </w:numPr>
        <w:jc w:val="both"/>
      </w:pPr>
      <w:r>
        <w:t>_</w:t>
      </w:r>
      <w:r>
        <w:rPr>
          <w:b/>
          <w:bCs/>
        </w:rPr>
        <w:t>PROGRAM</w:t>
      </w:r>
      <w:r>
        <w:t xml:space="preserve"> - Name of the stored process.</w:t>
      </w:r>
      <w:r>
        <w:rPr>
          <w:b/>
          <w:bCs/>
        </w:rPr>
        <w:t xml:space="preserve"> </w:t>
      </w:r>
      <w:r>
        <w:t>This is really useful if you want to build up a link from the current stored process to itself, since this gives you the name of the stored process.</w:t>
      </w:r>
    </w:p>
    <w:p w14:paraId="411C57C2" w14:textId="77777777" w:rsidR="00FE0AA5" w:rsidRDefault="00FE0AA5" w:rsidP="00E74B85">
      <w:pPr>
        <w:pStyle w:val="PaperBody"/>
        <w:numPr>
          <w:ilvl w:val="0"/>
          <w:numId w:val="16"/>
        </w:numPr>
        <w:jc w:val="both"/>
      </w:pPr>
      <w:r>
        <w:lastRenderedPageBreak/>
        <w:t>_</w:t>
      </w:r>
      <w:r>
        <w:rPr>
          <w:b/>
          <w:bCs/>
        </w:rPr>
        <w:t>RESULT</w:t>
      </w:r>
      <w:r>
        <w:t xml:space="preserve"> – Specifies what kind of final result </w:t>
      </w:r>
      <w:proofErr w:type="gramStart"/>
      <w:r>
        <w:t>is produced by the stored process</w:t>
      </w:r>
      <w:proofErr w:type="gramEnd"/>
      <w:r>
        <w:t>. It can be one of the following:</w:t>
      </w:r>
    </w:p>
    <w:p w14:paraId="775F91CD" w14:textId="77777777" w:rsidR="00FE0AA5" w:rsidRDefault="00FE0AA5" w:rsidP="00E74B85">
      <w:pPr>
        <w:pStyle w:val="PaperBody"/>
        <w:numPr>
          <w:ilvl w:val="1"/>
          <w:numId w:val="16"/>
        </w:numPr>
        <w:jc w:val="both"/>
      </w:pPr>
      <w:r>
        <w:rPr>
          <w:i/>
          <w:iCs/>
        </w:rPr>
        <w:t>STATUS</w:t>
      </w:r>
      <w:r>
        <w:t xml:space="preserve"> – produces no output to client.</w:t>
      </w:r>
    </w:p>
    <w:p w14:paraId="28696DFE" w14:textId="77777777" w:rsidR="00FE0AA5" w:rsidRDefault="00FE0AA5" w:rsidP="00E74B85">
      <w:pPr>
        <w:pStyle w:val="PaperBody"/>
        <w:numPr>
          <w:ilvl w:val="1"/>
          <w:numId w:val="16"/>
        </w:numPr>
        <w:jc w:val="both"/>
      </w:pPr>
      <w:r>
        <w:rPr>
          <w:i/>
          <w:iCs/>
        </w:rPr>
        <w:t>STREAM</w:t>
      </w:r>
      <w:r>
        <w:t xml:space="preserve"> - output is streamed to client through the _WEBOUT </w:t>
      </w:r>
      <w:proofErr w:type="spellStart"/>
      <w:r>
        <w:t>fileref</w:t>
      </w:r>
      <w:proofErr w:type="spellEnd"/>
      <w:r>
        <w:t>.</w:t>
      </w:r>
    </w:p>
    <w:p w14:paraId="6FAD8150" w14:textId="77777777" w:rsidR="00FE0AA5" w:rsidRDefault="00FE0AA5" w:rsidP="00E74B85">
      <w:pPr>
        <w:pStyle w:val="PaperBody"/>
        <w:numPr>
          <w:ilvl w:val="1"/>
          <w:numId w:val="16"/>
        </w:numPr>
        <w:jc w:val="both"/>
      </w:pPr>
      <w:r>
        <w:rPr>
          <w:i/>
          <w:iCs/>
        </w:rPr>
        <w:t xml:space="preserve">STREAMFRAGMENT </w:t>
      </w:r>
      <w:r>
        <w:t xml:space="preserve">– just like </w:t>
      </w:r>
      <w:r>
        <w:rPr>
          <w:i/>
          <w:iCs/>
        </w:rPr>
        <w:t>stream</w:t>
      </w:r>
      <w:r>
        <w:t xml:space="preserve"> but kind of a cut down version. This is not documented but I find it really useful for producing HTML when I want to have more control over my HTML.</w:t>
      </w:r>
    </w:p>
    <w:p w14:paraId="6E46C44F" w14:textId="77777777" w:rsidR="00FE0AA5" w:rsidRDefault="00FE0AA5" w:rsidP="00E74B85">
      <w:pPr>
        <w:pStyle w:val="PaperBody"/>
        <w:numPr>
          <w:ilvl w:val="1"/>
          <w:numId w:val="16"/>
        </w:numPr>
        <w:jc w:val="both"/>
      </w:pPr>
      <w:r>
        <w:rPr>
          <w:i/>
          <w:iCs/>
        </w:rPr>
        <w:t>PACKAGE_TO_ARCHIVE</w:t>
      </w:r>
      <w:r>
        <w:t xml:space="preserve"> - package is published to an archive file.</w:t>
      </w:r>
    </w:p>
    <w:p w14:paraId="2BE5FA6B" w14:textId="77777777" w:rsidR="00FE0AA5" w:rsidRDefault="00FE0AA5" w:rsidP="00E74B85">
      <w:pPr>
        <w:pStyle w:val="PaperBody"/>
        <w:numPr>
          <w:ilvl w:val="1"/>
          <w:numId w:val="16"/>
        </w:numPr>
        <w:jc w:val="both"/>
      </w:pPr>
      <w:r>
        <w:rPr>
          <w:i/>
          <w:iCs/>
        </w:rPr>
        <w:t>PACKAGE_TO_REQUESTER</w:t>
      </w:r>
      <w:r>
        <w:t xml:space="preserve"> - package is returned to the client. The package can also be published to an archive file in this case.</w:t>
      </w:r>
    </w:p>
    <w:p w14:paraId="30C4AE1E" w14:textId="77777777" w:rsidR="00FE0AA5" w:rsidRDefault="00FE0AA5" w:rsidP="00E74B85">
      <w:pPr>
        <w:pStyle w:val="PaperBody"/>
        <w:numPr>
          <w:ilvl w:val="1"/>
          <w:numId w:val="16"/>
        </w:numPr>
        <w:jc w:val="both"/>
      </w:pPr>
      <w:r>
        <w:rPr>
          <w:i/>
          <w:iCs/>
        </w:rPr>
        <w:t>PACKAGE_TO_WEBDAV</w:t>
      </w:r>
      <w:r>
        <w:t xml:space="preserve"> - package is published to a WebDAV server.</w:t>
      </w:r>
    </w:p>
    <w:p w14:paraId="0458872C" w14:textId="77777777" w:rsidR="00FE0AA5" w:rsidRDefault="00FE0AA5" w:rsidP="00E74B85">
      <w:pPr>
        <w:pStyle w:val="PaperBody"/>
        <w:numPr>
          <w:ilvl w:val="1"/>
          <w:numId w:val="16"/>
        </w:numPr>
        <w:jc w:val="both"/>
      </w:pPr>
      <w:r>
        <w:rPr>
          <w:i/>
          <w:iCs/>
        </w:rPr>
        <w:t>PACKAGE_TO_EMAIL</w:t>
      </w:r>
      <w:r>
        <w:t xml:space="preserve"> - package published to one or more e-mail addresses.</w:t>
      </w:r>
    </w:p>
    <w:p w14:paraId="53466765" w14:textId="77777777" w:rsidR="00FE0AA5" w:rsidRDefault="00FE0AA5" w:rsidP="00E74B85">
      <w:pPr>
        <w:pStyle w:val="PaperBody"/>
        <w:numPr>
          <w:ilvl w:val="1"/>
          <w:numId w:val="16"/>
        </w:numPr>
        <w:jc w:val="both"/>
      </w:pPr>
      <w:r>
        <w:rPr>
          <w:i/>
          <w:iCs/>
        </w:rPr>
        <w:t>PACKAGE_TO_QUEUE</w:t>
      </w:r>
      <w:r>
        <w:t xml:space="preserve"> - package published to a message queue.</w:t>
      </w:r>
    </w:p>
    <w:p w14:paraId="4EF96150" w14:textId="77777777" w:rsidR="00FE0AA5" w:rsidRDefault="00FE0AA5" w:rsidP="00E74B85">
      <w:pPr>
        <w:pStyle w:val="PaperBody"/>
        <w:numPr>
          <w:ilvl w:val="1"/>
          <w:numId w:val="16"/>
        </w:numPr>
        <w:jc w:val="both"/>
      </w:pPr>
      <w:r>
        <w:rPr>
          <w:i/>
          <w:iCs/>
        </w:rPr>
        <w:t>PACKAGE_TO_SUBSCRIBERS</w:t>
      </w:r>
      <w:r>
        <w:t xml:space="preserve"> - package published to a subscriber channel.</w:t>
      </w:r>
    </w:p>
    <w:p w14:paraId="501708D0" w14:textId="77777777" w:rsidR="00FE0AA5" w:rsidRDefault="00FE0AA5" w:rsidP="00E74B85">
      <w:pPr>
        <w:pStyle w:val="PaperBody"/>
        <w:numPr>
          <w:ilvl w:val="0"/>
          <w:numId w:val="16"/>
        </w:numPr>
        <w:jc w:val="both"/>
      </w:pPr>
      <w:r>
        <w:t>_</w:t>
      </w:r>
      <w:r>
        <w:rPr>
          <w:b/>
          <w:bCs/>
        </w:rPr>
        <w:t xml:space="preserve">SRVNAME – </w:t>
      </w:r>
      <w:r>
        <w:t>the host name of the server. This is very useful when you want to write stored processes that can build URLs for links</w:t>
      </w:r>
    </w:p>
    <w:p w14:paraId="1EB9E9BB" w14:textId="77777777" w:rsidR="00FE0AA5" w:rsidRDefault="00FE0AA5" w:rsidP="00E74B85">
      <w:pPr>
        <w:pStyle w:val="PaperBody"/>
        <w:numPr>
          <w:ilvl w:val="0"/>
          <w:numId w:val="16"/>
        </w:numPr>
        <w:jc w:val="both"/>
      </w:pPr>
      <w:r>
        <w:t>_</w:t>
      </w:r>
      <w:r>
        <w:rPr>
          <w:b/>
          <w:bCs/>
        </w:rPr>
        <w:t>SRVPORT</w:t>
      </w:r>
      <w:r>
        <w:t xml:space="preserve"> – the port number on which this request was received. Also useful in building up a URL for links.</w:t>
      </w:r>
    </w:p>
    <w:p w14:paraId="5D48806D" w14:textId="77777777" w:rsidR="00FE0AA5" w:rsidRDefault="00FE0AA5" w:rsidP="00E74B85">
      <w:pPr>
        <w:pStyle w:val="PaperBody"/>
        <w:numPr>
          <w:ilvl w:val="0"/>
          <w:numId w:val="16"/>
        </w:numPr>
        <w:jc w:val="both"/>
      </w:pPr>
      <w:r>
        <w:t>_</w:t>
      </w:r>
      <w:r>
        <w:rPr>
          <w:b/>
          <w:bCs/>
        </w:rPr>
        <w:t>STPERROR</w:t>
      </w:r>
      <w:r>
        <w:t xml:space="preserve"> - Global error variable, 0 if everything worked properly, otherwise non-zero.</w:t>
      </w:r>
    </w:p>
    <w:p w14:paraId="4173B91A" w14:textId="77777777" w:rsidR="00FE0AA5" w:rsidRDefault="00FE0AA5" w:rsidP="00E74B85">
      <w:pPr>
        <w:pStyle w:val="PaperBody"/>
        <w:numPr>
          <w:ilvl w:val="0"/>
          <w:numId w:val="16"/>
        </w:numPr>
        <w:jc w:val="both"/>
      </w:pPr>
      <w:r>
        <w:t>_</w:t>
      </w:r>
      <w:r>
        <w:rPr>
          <w:b/>
          <w:bCs/>
        </w:rPr>
        <w:t>URL</w:t>
      </w:r>
      <w:r>
        <w:t xml:space="preserve"> - Specifies the URL of the Web server middle tier used to access the stored process. Also useful in building up a URL to use with links.</w:t>
      </w:r>
    </w:p>
    <w:p w14:paraId="0F90FCAE" w14:textId="77777777" w:rsidR="00FE0AA5" w:rsidRDefault="00FE0AA5" w:rsidP="00E74B85">
      <w:pPr>
        <w:pStyle w:val="PaperBody"/>
        <w:numPr>
          <w:ilvl w:val="0"/>
          <w:numId w:val="16"/>
        </w:numPr>
        <w:jc w:val="both"/>
      </w:pPr>
      <w:r>
        <w:t>_</w:t>
      </w:r>
      <w:r>
        <w:rPr>
          <w:b/>
          <w:bCs/>
        </w:rPr>
        <w:t>USERNAME</w:t>
      </w:r>
      <w:r>
        <w:t xml:space="preserve"> - the user name obtained from Web client authentication.</w:t>
      </w:r>
    </w:p>
    <w:p w14:paraId="483A57B5" w14:textId="77777777" w:rsidR="00FE0AA5" w:rsidRDefault="00FE0AA5" w:rsidP="002852B7">
      <w:pPr>
        <w:pStyle w:val="Heading2"/>
      </w:pPr>
      <w:r>
        <w:t>Potential Problems &amp; Solutions</w:t>
      </w:r>
    </w:p>
    <w:p w14:paraId="014392F3" w14:textId="77777777" w:rsidR="00FE0AA5" w:rsidRDefault="00FE0AA5" w:rsidP="002852B7">
      <w:pPr>
        <w:pStyle w:val="Heading3"/>
      </w:pPr>
      <w:r>
        <w:t>Tables with fixed headers</w:t>
      </w:r>
    </w:p>
    <w:p w14:paraId="18691FBD" w14:textId="77777777" w:rsidR="00FE0AA5" w:rsidRDefault="00FE0AA5" w:rsidP="00E74B85">
      <w:pPr>
        <w:pStyle w:val="PaperBody"/>
        <w:jc w:val="both"/>
      </w:pPr>
      <w:r>
        <w:t xml:space="preserve">One major problem I have found when developing web applications with SAS is that the tables produced by ODS HTML don’t fix the row and column headers. That means that if you have a very wide table and scroll to the right, then you no longer can see the row headers on the left. If your table is very long then as you scroll down you will lose the column headers and so can’t tell what the columns are for. SAS have provided a few solutions to this </w:t>
      </w:r>
      <w:proofErr w:type="gramStart"/>
      <w:r>
        <w:t>problem which</w:t>
      </w:r>
      <w:proofErr w:type="gramEnd"/>
      <w:r>
        <w:t xml:space="preserve"> can be found in the SAS usage notes.</w:t>
      </w:r>
    </w:p>
    <w:p w14:paraId="13F356A1" w14:textId="77777777" w:rsidR="00FE0AA5" w:rsidRDefault="00FE0AA5" w:rsidP="00E74B85">
      <w:pPr>
        <w:pStyle w:val="PaperBody"/>
        <w:jc w:val="both"/>
      </w:pPr>
      <w:r>
        <w:t xml:space="preserve">The first solution is to use a </w:t>
      </w:r>
      <w:proofErr w:type="spellStart"/>
      <w:r>
        <w:t>tagset</w:t>
      </w:r>
      <w:proofErr w:type="spellEnd"/>
      <w:r>
        <w:t xml:space="preserve"> provided by SAS which actually fixes the row and column headers. This </w:t>
      </w:r>
      <w:proofErr w:type="spellStart"/>
      <w:r>
        <w:t>tagset</w:t>
      </w:r>
      <w:proofErr w:type="spellEnd"/>
      <w:r>
        <w:t xml:space="preserve"> also does some other nice things, like allowing you to sort based on values in columns. I have found that this works well on small tables but once they get large it slows down a great deal and becomes almost unusable.</w:t>
      </w:r>
    </w:p>
    <w:p w14:paraId="794F099B" w14:textId="77777777" w:rsidR="00FE0AA5" w:rsidRDefault="00FE0AA5" w:rsidP="00E74B85">
      <w:pPr>
        <w:pStyle w:val="PaperBody"/>
        <w:jc w:val="both"/>
        <w:rPr>
          <w:b/>
          <w:bCs/>
        </w:rPr>
      </w:pPr>
      <w:r>
        <w:t xml:space="preserve">The next solution is to effectively insert some </w:t>
      </w:r>
      <w:r w:rsidR="00327BC0">
        <w:t>JavaScript</w:t>
      </w:r>
      <w:r>
        <w:t xml:space="preserve"> into the HTML </w:t>
      </w:r>
      <w:proofErr w:type="gramStart"/>
      <w:r>
        <w:t>table which</w:t>
      </w:r>
      <w:proofErr w:type="gramEnd"/>
      <w:r>
        <w:t xml:space="preserve"> fixes the position of the row headers and column headers relative to the web page. This works, but the headers appear to jerk about as you scroll – which is not very pretty.</w:t>
      </w:r>
    </w:p>
    <w:p w14:paraId="27CAE41D" w14:textId="77777777" w:rsidR="00FE0AA5" w:rsidRDefault="00FE0AA5" w:rsidP="00E226A0">
      <w:pPr>
        <w:pStyle w:val="Heading3"/>
      </w:pPr>
      <w:r>
        <w:t>Handling different browsers</w:t>
      </w:r>
    </w:p>
    <w:p w14:paraId="2D9DEEA0" w14:textId="77777777" w:rsidR="00FE0AA5" w:rsidRDefault="00FE0AA5" w:rsidP="00E74B85">
      <w:pPr>
        <w:pStyle w:val="PaperBody"/>
        <w:jc w:val="both"/>
      </w:pPr>
      <w:r>
        <w:t>Different browsers behave in different ways and you can detect which browser you have and make allowances in your code. During development of my latest web application I tried to support a range of browsers, but discovered odd little differences between them in various areas. Something that worked in one browser would sometimes not work in another one – and to fix it in the other one would require some special work around coding. In the end I decided to only support the company standard web browser, which was Internet Explorer 6, and that made life somewhat easier.</w:t>
      </w:r>
    </w:p>
    <w:p w14:paraId="1ED82B8C" w14:textId="77777777" w:rsidR="00FE0AA5" w:rsidRDefault="00FE0AA5" w:rsidP="00E74B85">
      <w:pPr>
        <w:pStyle w:val="PaperBody"/>
        <w:jc w:val="both"/>
        <w:rPr>
          <w:vertAlign w:val="superscript"/>
        </w:rPr>
      </w:pPr>
      <w:r>
        <w:t>You can see the browser compatibility tables</w:t>
      </w:r>
    </w:p>
    <w:p w14:paraId="660B4EE8" w14:textId="77777777" w:rsidR="00FE0AA5" w:rsidRDefault="00FE0AA5" w:rsidP="00E74B85">
      <w:pPr>
        <w:pStyle w:val="PaperBody"/>
        <w:jc w:val="both"/>
      </w:pPr>
      <w:r>
        <w:t xml:space="preserve"> </w:t>
      </w:r>
      <w:proofErr w:type="gramStart"/>
      <w:r>
        <w:t>which</w:t>
      </w:r>
      <w:proofErr w:type="gramEnd"/>
      <w:r>
        <w:t xml:space="preserve"> show which browsers support the official web standards. It is interesting to note that no browser supports all the standards.</w:t>
      </w:r>
    </w:p>
    <w:p w14:paraId="5ADF0B32" w14:textId="77777777" w:rsidR="00FE0AA5" w:rsidRDefault="00FE0AA5" w:rsidP="00E226A0">
      <w:pPr>
        <w:pStyle w:val="Heading3"/>
      </w:pPr>
      <w:r>
        <w:t>Large graphs fail to be produced</w:t>
      </w:r>
    </w:p>
    <w:p w14:paraId="39BD731A" w14:textId="77777777" w:rsidR="00FE0AA5" w:rsidRDefault="00FE0AA5" w:rsidP="00E74B85">
      <w:pPr>
        <w:pStyle w:val="PaperBody"/>
        <w:jc w:val="both"/>
      </w:pPr>
      <w:r>
        <w:t xml:space="preserve">We ran into some problems when trying to produce very large and complex graphs. Even though we had set the </w:t>
      </w:r>
      <w:proofErr w:type="spellStart"/>
      <w:r>
        <w:rPr>
          <w:b/>
          <w:bCs/>
        </w:rPr>
        <w:t>memsize</w:t>
      </w:r>
      <w:proofErr w:type="spellEnd"/>
      <w:r>
        <w:t xml:space="preserve"> option in SAS to allow 512meg of memory, we found that some graphs were running out of memory at a much lower level. I had decided to take advantage of the web page delivery by making some graphs very detailed </w:t>
      </w:r>
      <w:r>
        <w:lastRenderedPageBreak/>
        <w:t xml:space="preserve">and long, so that you would scroll down the web page to see them all. Anyway, after some investigation I discovered the </w:t>
      </w:r>
      <w:proofErr w:type="spellStart"/>
      <w:r>
        <w:rPr>
          <w:b/>
          <w:bCs/>
        </w:rPr>
        <w:t>maxmemqry</w:t>
      </w:r>
      <w:proofErr w:type="spellEnd"/>
      <w:r>
        <w:t xml:space="preserve"> SAS option, which sets the maximum amount of memory that a single SAS procedure can use. This had to be increased so I could produce my extra large and long graphs – then all was well.</w:t>
      </w:r>
    </w:p>
    <w:p w14:paraId="33F5828A" w14:textId="77777777" w:rsidR="00FE0AA5" w:rsidRDefault="00FE0AA5" w:rsidP="00E226A0">
      <w:pPr>
        <w:pStyle w:val="Heading3"/>
      </w:pPr>
      <w:r>
        <w:t>Axis labels become too small</w:t>
      </w:r>
    </w:p>
    <w:p w14:paraId="6C9DB6A8" w14:textId="77777777" w:rsidR="00FE0AA5" w:rsidRDefault="00FE0AA5" w:rsidP="00E74B85">
      <w:pPr>
        <w:pStyle w:val="PaperBody"/>
        <w:jc w:val="both"/>
      </w:pPr>
      <w:r>
        <w:t xml:space="preserve">Early in development we were looking at a single clinical study, which didn’t produce particularly large graphs. But eventually we developed graphs that were comparing many treatments between many different studies. This meant that I ideally want to fit a lot more onto my graph. Producing a horizontal bar chart with 60 items being compared resulted in tiny almost unreadable axis labels. But then it occurred to me that I was using a web browser in which I had a limited width, but an unlimited length. As long as people didn’t have to scroll side-to-side, they would probably be happy scrolling down to see more details on a graph. So I set the graph </w:t>
      </w:r>
      <w:proofErr w:type="spellStart"/>
      <w:r>
        <w:t>ypixels</w:t>
      </w:r>
      <w:proofErr w:type="spellEnd"/>
      <w:r>
        <w:t xml:space="preserve"> to be very large and the x pixels to match the width of my screen (to allow for different resolutions). This let me make long graphs. To get the size of my screen (which may differ from user to user) I just used a simple bit of </w:t>
      </w:r>
      <w:proofErr w:type="gramStart"/>
      <w:r w:rsidR="00327BC0">
        <w:t>JavaScript</w:t>
      </w:r>
      <w:r>
        <w:t xml:space="preserve"> which</w:t>
      </w:r>
      <w:proofErr w:type="gramEnd"/>
      <w:r>
        <w:t xml:space="preserve"> I then delivered to my stored process as a macro variable.</w:t>
      </w:r>
    </w:p>
    <w:p w14:paraId="797532A7" w14:textId="77777777" w:rsidR="00FE0AA5" w:rsidRDefault="00FE0AA5" w:rsidP="00E74B85">
      <w:pPr>
        <w:pStyle w:val="PaperBody"/>
        <w:jc w:val="both"/>
      </w:pPr>
      <w:r>
        <w:t xml:space="preserve">I put the following macro in reports where I am creating graphs. A lot of my graphs were not appearing properly on </w:t>
      </w:r>
      <w:proofErr w:type="gramStart"/>
      <w:r>
        <w:t>low res</w:t>
      </w:r>
      <w:proofErr w:type="gramEnd"/>
      <w:r>
        <w:t xml:space="preserve"> screens, so I adjust the resolution for that. Also, when I change the _</w:t>
      </w:r>
      <w:proofErr w:type="spellStart"/>
      <w:r>
        <w:t>odsdest</w:t>
      </w:r>
      <w:proofErr w:type="spellEnd"/>
      <w:r>
        <w:t xml:space="preserve"> to send the graph to RTF then I adjust the resolution so that the graph comes out making full use of the page in RTF.</w:t>
      </w:r>
    </w:p>
    <w:p w14:paraId="202538F7" w14:textId="77777777" w:rsidR="00FE0AA5" w:rsidRDefault="00FE0AA5" w:rsidP="00A46211">
      <w:pPr>
        <w:pStyle w:val="PaperSourceCode"/>
      </w:pPr>
      <w:r>
        <w:t>%</w:t>
      </w:r>
      <w:proofErr w:type="gramStart"/>
      <w:r>
        <w:t>macro</w:t>
      </w:r>
      <w:proofErr w:type="gramEnd"/>
      <w:r>
        <w:t xml:space="preserve"> </w:t>
      </w:r>
      <w:proofErr w:type="spellStart"/>
      <w:r>
        <w:t>handle_low_res</w:t>
      </w:r>
      <w:proofErr w:type="spellEnd"/>
      <w:r>
        <w:t xml:space="preserve"> ;</w:t>
      </w:r>
    </w:p>
    <w:p w14:paraId="4F071ECA" w14:textId="77777777" w:rsidR="00FE0AA5" w:rsidRDefault="00FE0AA5" w:rsidP="00A46211">
      <w:pPr>
        <w:pStyle w:val="PaperSourceCode"/>
      </w:pPr>
      <w:r>
        <w:t xml:space="preserve"> %* </w:t>
      </w:r>
      <w:proofErr w:type="gramStart"/>
      <w:r>
        <w:t>handle</w:t>
      </w:r>
      <w:proofErr w:type="gramEnd"/>
      <w:r>
        <w:t xml:space="preserve"> low resolution screen ;</w:t>
      </w:r>
    </w:p>
    <w:p w14:paraId="5F351B06" w14:textId="77777777" w:rsidR="00FE0AA5" w:rsidRDefault="00FE0AA5" w:rsidP="00A46211">
      <w:pPr>
        <w:pStyle w:val="PaperSourceCode"/>
      </w:pPr>
      <w:r>
        <w:t xml:space="preserve">  %</w:t>
      </w:r>
      <w:proofErr w:type="gramStart"/>
      <w:r>
        <w:t>if</w:t>
      </w:r>
      <w:proofErr w:type="gramEnd"/>
      <w:r>
        <w:t xml:space="preserve"> &amp;_</w:t>
      </w:r>
      <w:proofErr w:type="spellStart"/>
      <w:r>
        <w:t>gopt_xpixels</w:t>
      </w:r>
      <w:proofErr w:type="spellEnd"/>
      <w:r>
        <w:t>&lt;450 %then</w:t>
      </w:r>
    </w:p>
    <w:p w14:paraId="135AA7C0" w14:textId="77777777" w:rsidR="00FE0AA5" w:rsidRDefault="00FE0AA5" w:rsidP="00A46211">
      <w:pPr>
        <w:pStyle w:val="PaperSourceCode"/>
      </w:pPr>
      <w:r>
        <w:t xml:space="preserve">    </w:t>
      </w:r>
      <w:proofErr w:type="spellStart"/>
      <w:proofErr w:type="gramStart"/>
      <w:r>
        <w:t>goptions</w:t>
      </w:r>
      <w:proofErr w:type="spellEnd"/>
      <w:proofErr w:type="gramEnd"/>
      <w:r>
        <w:t xml:space="preserve"> </w:t>
      </w:r>
      <w:proofErr w:type="spellStart"/>
      <w:r>
        <w:t>xpixels</w:t>
      </w:r>
      <w:proofErr w:type="spellEnd"/>
      <w:r>
        <w:t xml:space="preserve">=650 </w:t>
      </w:r>
      <w:proofErr w:type="spellStart"/>
      <w:r>
        <w:t>ypixels</w:t>
      </w:r>
      <w:proofErr w:type="spellEnd"/>
      <w:r>
        <w:t>=425 ;</w:t>
      </w:r>
    </w:p>
    <w:p w14:paraId="17E219D0" w14:textId="77777777" w:rsidR="00FE0AA5" w:rsidRDefault="00FE0AA5" w:rsidP="00A46211">
      <w:pPr>
        <w:pStyle w:val="PaperSourceCode"/>
      </w:pPr>
      <w:r>
        <w:t xml:space="preserve">  %</w:t>
      </w:r>
      <w:proofErr w:type="gramStart"/>
      <w:r>
        <w:t>else</w:t>
      </w:r>
      <w:proofErr w:type="gramEnd"/>
    </w:p>
    <w:p w14:paraId="580508B8" w14:textId="77777777" w:rsidR="00FE0AA5" w:rsidRDefault="00FE0AA5" w:rsidP="00A46211">
      <w:pPr>
        <w:pStyle w:val="PaperSourceCode"/>
      </w:pPr>
      <w:r>
        <w:t xml:space="preserve">    %</w:t>
      </w:r>
      <w:proofErr w:type="gramStart"/>
      <w:r>
        <w:t>if</w:t>
      </w:r>
      <w:proofErr w:type="gramEnd"/>
      <w:r>
        <w:t xml:space="preserve"> &amp;_</w:t>
      </w:r>
      <w:proofErr w:type="spellStart"/>
      <w:r>
        <w:t>gopt_xpixels</w:t>
      </w:r>
      <w:proofErr w:type="spellEnd"/>
      <w:r>
        <w:t>&lt;800 %then</w:t>
      </w:r>
    </w:p>
    <w:p w14:paraId="542C519C" w14:textId="77777777" w:rsidR="00FE0AA5" w:rsidRDefault="00FE0AA5" w:rsidP="00A46211">
      <w:pPr>
        <w:pStyle w:val="PaperSourceCode"/>
      </w:pPr>
      <w:r>
        <w:t xml:space="preserve">      </w:t>
      </w:r>
      <w:proofErr w:type="spellStart"/>
      <w:proofErr w:type="gramStart"/>
      <w:r>
        <w:t>goptions</w:t>
      </w:r>
      <w:proofErr w:type="spellEnd"/>
      <w:proofErr w:type="gramEnd"/>
      <w:r>
        <w:t xml:space="preserve"> </w:t>
      </w:r>
      <w:proofErr w:type="spellStart"/>
      <w:r>
        <w:t>xpixels</w:t>
      </w:r>
      <w:proofErr w:type="spellEnd"/>
      <w:r>
        <w:t xml:space="preserve">=875 </w:t>
      </w:r>
      <w:proofErr w:type="spellStart"/>
      <w:r>
        <w:t>ypixels</w:t>
      </w:r>
      <w:proofErr w:type="spellEnd"/>
      <w:r>
        <w:t>=850 ;</w:t>
      </w:r>
    </w:p>
    <w:p w14:paraId="4343B48C" w14:textId="77777777" w:rsidR="00FE0AA5" w:rsidRDefault="00FE0AA5" w:rsidP="00A46211">
      <w:pPr>
        <w:pStyle w:val="PaperSourceCode"/>
      </w:pPr>
      <w:r>
        <w:t xml:space="preserve">  ;</w:t>
      </w:r>
    </w:p>
    <w:p w14:paraId="177247C3" w14:textId="77777777" w:rsidR="00FE0AA5" w:rsidRDefault="00FE0AA5" w:rsidP="00A46211">
      <w:pPr>
        <w:pStyle w:val="PaperSourceCode"/>
      </w:pPr>
      <w:r>
        <w:t xml:space="preserve"> %* A4 sized graphs for RTF </w:t>
      </w:r>
      <w:proofErr w:type="gramStart"/>
      <w:r>
        <w:t>destination ;</w:t>
      </w:r>
      <w:proofErr w:type="gramEnd"/>
    </w:p>
    <w:p w14:paraId="1637C2B5" w14:textId="77777777" w:rsidR="00FE0AA5" w:rsidRDefault="00FE0AA5" w:rsidP="00A46211">
      <w:pPr>
        <w:pStyle w:val="PaperSourceCode"/>
      </w:pPr>
      <w:r>
        <w:t>/*A4 in Pixels - 300 dpi (print) = 2480 X 3508 pixels */</w:t>
      </w:r>
    </w:p>
    <w:p w14:paraId="74355C70" w14:textId="77777777" w:rsidR="00FE0AA5" w:rsidRDefault="00FE0AA5" w:rsidP="00A46211">
      <w:pPr>
        <w:pStyle w:val="PaperSourceCode"/>
      </w:pPr>
      <w:r>
        <w:t xml:space="preserve">/*A4 in Pixels - 200 dpi (default for ODS RTF) </w:t>
      </w:r>
      <w:proofErr w:type="gramStart"/>
      <w:r>
        <w:t>=  8.3</w:t>
      </w:r>
      <w:proofErr w:type="gramEnd"/>
      <w:r>
        <w:t xml:space="preserve"> x 11.7 inches = 1660 X 2340 pixels */</w:t>
      </w:r>
    </w:p>
    <w:p w14:paraId="3E2827DA" w14:textId="77777777" w:rsidR="00FE0AA5" w:rsidRDefault="00FE0AA5" w:rsidP="00A46211">
      <w:pPr>
        <w:pStyle w:val="PaperSourceCode"/>
      </w:pPr>
      <w:r>
        <w:t xml:space="preserve"> %* PA4 is largest paper format that can fit on both A4 and US Letter without resizing</w:t>
      </w:r>
    </w:p>
    <w:p w14:paraId="258DB714" w14:textId="77777777" w:rsidR="00FE0AA5" w:rsidRDefault="00FE0AA5" w:rsidP="00A46211">
      <w:pPr>
        <w:pStyle w:val="PaperSourceCode"/>
      </w:pPr>
      <w:r>
        <w:t xml:space="preserve">    </w:t>
      </w:r>
      <w:proofErr w:type="gramStart"/>
      <w:r>
        <w:t>it</w:t>
      </w:r>
      <w:proofErr w:type="gramEnd"/>
      <w:r>
        <w:t xml:space="preserve"> is 210mm x 280mm, 8.26771654in x 11.023622, 1653pixels x 2204pixels (RTF), ratio of 3:4 - which matches traditional TV screen ;</w:t>
      </w:r>
    </w:p>
    <w:p w14:paraId="48B54EC9" w14:textId="77777777" w:rsidR="00FE0AA5" w:rsidRDefault="00FE0AA5" w:rsidP="00A46211">
      <w:pPr>
        <w:pStyle w:val="PaperSourceCode"/>
      </w:pPr>
      <w:r>
        <w:t xml:space="preserve">  %</w:t>
      </w:r>
      <w:proofErr w:type="gramStart"/>
      <w:r>
        <w:t>if</w:t>
      </w:r>
      <w:proofErr w:type="gramEnd"/>
      <w:r>
        <w:t xml:space="preserve"> %</w:t>
      </w:r>
      <w:proofErr w:type="spellStart"/>
      <w:r>
        <w:t>upcase</w:t>
      </w:r>
      <w:proofErr w:type="spellEnd"/>
      <w:r>
        <w:t>(&amp;_</w:t>
      </w:r>
      <w:proofErr w:type="spellStart"/>
      <w:r>
        <w:t>odsdest</w:t>
      </w:r>
      <w:proofErr w:type="spellEnd"/>
      <w:r>
        <w:t>)=RTF %then</w:t>
      </w:r>
    </w:p>
    <w:p w14:paraId="6E9C4AA9" w14:textId="77777777" w:rsidR="00FE0AA5" w:rsidRDefault="00FE0AA5" w:rsidP="00A46211">
      <w:pPr>
        <w:pStyle w:val="PaperSourceCode"/>
      </w:pPr>
      <w:r>
        <w:t xml:space="preserve">    %</w:t>
      </w:r>
      <w:proofErr w:type="gramStart"/>
      <w:r>
        <w:t>do</w:t>
      </w:r>
      <w:proofErr w:type="gramEnd"/>
      <w:r>
        <w:t xml:space="preserve"> ;</w:t>
      </w:r>
    </w:p>
    <w:p w14:paraId="7CE926D5" w14:textId="77777777" w:rsidR="00FE0AA5" w:rsidRDefault="00FE0AA5" w:rsidP="00A46211">
      <w:pPr>
        <w:pStyle w:val="PaperSourceCode"/>
      </w:pPr>
      <w:r>
        <w:t xml:space="preserve">      </w:t>
      </w:r>
      <w:proofErr w:type="spellStart"/>
      <w:proofErr w:type="gramStart"/>
      <w:r>
        <w:t>goptions</w:t>
      </w:r>
      <w:proofErr w:type="spellEnd"/>
      <w:proofErr w:type="gramEnd"/>
      <w:r>
        <w:t xml:space="preserve"> </w:t>
      </w:r>
      <w:proofErr w:type="spellStart"/>
      <w:r>
        <w:t>xpixels</w:t>
      </w:r>
      <w:proofErr w:type="spellEnd"/>
      <w:r>
        <w:t xml:space="preserve">=1900 </w:t>
      </w:r>
      <w:proofErr w:type="spellStart"/>
      <w:r>
        <w:t>ypixels</w:t>
      </w:r>
      <w:proofErr w:type="spellEnd"/>
      <w:r>
        <w:t>=1425 ;</w:t>
      </w:r>
    </w:p>
    <w:p w14:paraId="1783B9E2" w14:textId="77777777" w:rsidR="00FE0AA5" w:rsidRDefault="00FE0AA5" w:rsidP="00A46211">
      <w:pPr>
        <w:pStyle w:val="PaperSourceCode"/>
      </w:pPr>
      <w:r>
        <w:t xml:space="preserve">      </w:t>
      </w:r>
      <w:proofErr w:type="gramStart"/>
      <w:r>
        <w:t>options</w:t>
      </w:r>
      <w:proofErr w:type="gramEnd"/>
      <w:r>
        <w:t xml:space="preserve"> orientation=landscape </w:t>
      </w:r>
      <w:proofErr w:type="spellStart"/>
      <w:r>
        <w:t>papersize</w:t>
      </w:r>
      <w:proofErr w:type="spellEnd"/>
      <w:r>
        <w:t>=("280mm","210mm") ;</w:t>
      </w:r>
    </w:p>
    <w:p w14:paraId="337EDA5C" w14:textId="77777777" w:rsidR="00FE0AA5" w:rsidRDefault="00FE0AA5" w:rsidP="00A46211">
      <w:pPr>
        <w:pStyle w:val="PaperSourceCode"/>
      </w:pPr>
      <w:r>
        <w:t xml:space="preserve">    %</w:t>
      </w:r>
      <w:proofErr w:type="gramStart"/>
      <w:r>
        <w:t>end</w:t>
      </w:r>
      <w:proofErr w:type="gramEnd"/>
      <w:r>
        <w:t xml:space="preserve"> ;</w:t>
      </w:r>
    </w:p>
    <w:p w14:paraId="248BCB4C" w14:textId="77777777" w:rsidR="00FE0AA5" w:rsidRPr="00327BC0" w:rsidRDefault="00FE0AA5" w:rsidP="00327BC0">
      <w:pPr>
        <w:pStyle w:val="PaperSourceCode"/>
      </w:pPr>
      <w:r>
        <w:t>%</w:t>
      </w:r>
      <w:proofErr w:type="gramStart"/>
      <w:r>
        <w:t>mend</w:t>
      </w:r>
      <w:proofErr w:type="gramEnd"/>
      <w:r>
        <w:t xml:space="preserve"> </w:t>
      </w:r>
      <w:proofErr w:type="spellStart"/>
      <w:r>
        <w:t>handle_low_res</w:t>
      </w:r>
      <w:proofErr w:type="spellEnd"/>
      <w:r>
        <w:t xml:space="preserve"> ;</w:t>
      </w:r>
    </w:p>
    <w:p w14:paraId="2202EE37" w14:textId="77777777" w:rsidR="00FE0AA5" w:rsidRDefault="00FE0AA5" w:rsidP="00E226A0">
      <w:pPr>
        <w:pStyle w:val="Heading3"/>
      </w:pPr>
      <w:r>
        <w:t>Making graphs look good on UNIX, while still being produced fast</w:t>
      </w:r>
    </w:p>
    <w:p w14:paraId="65797205" w14:textId="77777777" w:rsidR="00FE0AA5" w:rsidRDefault="00FE0AA5" w:rsidP="00E74B85">
      <w:pPr>
        <w:pStyle w:val="PaperBody"/>
        <w:jc w:val="both"/>
      </w:pPr>
      <w:r>
        <w:t>When developing an application for the web you have to consider various factors. Response time is one important one. People ideally want to see pretty and detailed graphics, but also want their graphics to arrive quickly. The slowest part of producing a graph and delivering it to a web browser is usually the network speed – and so the size of the graph is a major factor. So it becomes a balancing act of weighing up the size of the graphic against the speed it takes to download.</w:t>
      </w:r>
    </w:p>
    <w:p w14:paraId="7F1812F0" w14:textId="77777777" w:rsidR="00FE0AA5" w:rsidRDefault="00FE0AA5" w:rsidP="00E74B85">
      <w:pPr>
        <w:pStyle w:val="PaperBody"/>
        <w:jc w:val="both"/>
      </w:pPr>
      <w:r>
        <w:t>So, select a device driver that produces high quality, yet small file sizes.</w:t>
      </w:r>
    </w:p>
    <w:p w14:paraId="599B7B52" w14:textId="77777777" w:rsidR="00FE0AA5" w:rsidRDefault="00FE0AA5" w:rsidP="00E74B85">
      <w:pPr>
        <w:pStyle w:val="PaperBody"/>
        <w:jc w:val="both"/>
      </w:pPr>
      <w:r>
        <w:t>Another factor with selection of device driver is the support for fonts. Some device drivers support true type fonts, which usually look by far the best and lift the whole appearance of your graph. Other device drivers don’t support true type fonts and so you are reduced to using SAS software fonts, which often don’t produce very nice looking graphs.</w:t>
      </w:r>
    </w:p>
    <w:p w14:paraId="3CD6D5A0" w14:textId="77777777" w:rsidR="00FE0AA5" w:rsidRDefault="00FE0AA5" w:rsidP="00E74B85">
      <w:pPr>
        <w:pStyle w:val="PaperBody"/>
        <w:jc w:val="both"/>
      </w:pPr>
      <w:r>
        <w:t>So, select a device driver that can use true type fonts.</w:t>
      </w:r>
    </w:p>
    <w:p w14:paraId="18CE36FD" w14:textId="77777777" w:rsidR="00FE0AA5" w:rsidRDefault="00FE0AA5" w:rsidP="00E226A0">
      <w:pPr>
        <w:pStyle w:val="Heading3"/>
      </w:pPr>
      <w:r>
        <w:t>Getting True-type fonts to work in graphs</w:t>
      </w:r>
    </w:p>
    <w:p w14:paraId="3A2055E9" w14:textId="77777777" w:rsidR="00FE0AA5" w:rsidRDefault="00FE0AA5" w:rsidP="00E74B85">
      <w:pPr>
        <w:pStyle w:val="PaperBody"/>
        <w:jc w:val="both"/>
      </w:pPr>
      <w:r>
        <w:t xml:space="preserve">When I initially began to produce graphs on UNIX (Solaris and AIX) I began to </w:t>
      </w:r>
      <w:proofErr w:type="gramStart"/>
      <w:r>
        <w:t>ran</w:t>
      </w:r>
      <w:proofErr w:type="gramEnd"/>
      <w:r>
        <w:t xml:space="preserve"> into problems with the use of fonts. If you use a SAS software font such as </w:t>
      </w:r>
      <w:proofErr w:type="spellStart"/>
      <w:r>
        <w:t>swiss</w:t>
      </w:r>
      <w:proofErr w:type="spellEnd"/>
      <w:r>
        <w:t xml:space="preserve">, then that will work in all graphic devices (PNG, JPEG, BMP, TIFF, etc.). However if you want your graphs to look really good and use true-type fonts then you find that they just don’t work automatically in most devices. In fact they are not supported at all in most devices, but you can get them to work in certain ones. For instance you can define particular fonts to work with the PNG device, and I have done this but it </w:t>
      </w:r>
      <w:r>
        <w:lastRenderedPageBreak/>
        <w:t xml:space="preserve">is a little annoying. However if you use the SASEMF driver then any true-type fonts available on UNIX can be automatically used. At least this is true after they are imported into SAS. You must use </w:t>
      </w:r>
      <w:proofErr w:type="spellStart"/>
      <w:r>
        <w:rPr>
          <w:b/>
          <w:bCs/>
        </w:rPr>
        <w:t>Proc</w:t>
      </w:r>
      <w:proofErr w:type="spellEnd"/>
      <w:r>
        <w:rPr>
          <w:b/>
          <w:bCs/>
        </w:rPr>
        <w:t xml:space="preserve"> </w:t>
      </w:r>
      <w:proofErr w:type="spellStart"/>
      <w:r>
        <w:rPr>
          <w:b/>
          <w:bCs/>
        </w:rPr>
        <w:t>fontreg</w:t>
      </w:r>
      <w:proofErr w:type="spellEnd"/>
      <w:r>
        <w:t xml:space="preserve"> to import whichever fonts you want to use:</w:t>
      </w:r>
    </w:p>
    <w:p w14:paraId="058CA8DC" w14:textId="77777777" w:rsidR="00FE0AA5" w:rsidRDefault="00FE0AA5" w:rsidP="00A46211">
      <w:pPr>
        <w:pStyle w:val="PaperSourceCode"/>
      </w:pPr>
      <w:proofErr w:type="spellStart"/>
      <w:proofErr w:type="gramStart"/>
      <w:r>
        <w:t>proc</w:t>
      </w:r>
      <w:proofErr w:type="spellEnd"/>
      <w:proofErr w:type="gramEnd"/>
      <w:r>
        <w:t xml:space="preserve"> </w:t>
      </w:r>
      <w:proofErr w:type="spellStart"/>
      <w:r>
        <w:t>fontreg</w:t>
      </w:r>
      <w:proofErr w:type="spellEnd"/>
      <w:r>
        <w:t xml:space="preserve"> ;</w:t>
      </w:r>
    </w:p>
    <w:p w14:paraId="0036B1E7" w14:textId="77777777" w:rsidR="00FE0AA5" w:rsidRDefault="00FE0AA5" w:rsidP="00A46211">
      <w:pPr>
        <w:pStyle w:val="PaperSourceCode"/>
      </w:pPr>
      <w:r>
        <w:t xml:space="preserve">  </w:t>
      </w:r>
      <w:proofErr w:type="spellStart"/>
      <w:proofErr w:type="gramStart"/>
      <w:r>
        <w:t>fontfile</w:t>
      </w:r>
      <w:proofErr w:type="spellEnd"/>
      <w:proofErr w:type="gramEnd"/>
      <w:r>
        <w:t xml:space="preserve"> "/</w:t>
      </w:r>
      <w:proofErr w:type="spellStart"/>
      <w:r>
        <w:t>sas</w:t>
      </w:r>
      <w:proofErr w:type="spellEnd"/>
      <w:r>
        <w:t>/general/fonts/arial.ttf" ;</w:t>
      </w:r>
    </w:p>
    <w:p w14:paraId="4D53A450" w14:textId="77777777" w:rsidR="00FE0AA5" w:rsidRDefault="00FE0AA5" w:rsidP="00A46211">
      <w:pPr>
        <w:pStyle w:val="PaperSourceCode"/>
      </w:pPr>
      <w:proofErr w:type="gramStart"/>
      <w:r>
        <w:t>run</w:t>
      </w:r>
      <w:proofErr w:type="gramEnd"/>
      <w:r>
        <w:t>;</w:t>
      </w:r>
    </w:p>
    <w:p w14:paraId="1CD37027" w14:textId="77777777" w:rsidR="00FE0AA5" w:rsidRDefault="00FE0AA5" w:rsidP="00E74B85">
      <w:pPr>
        <w:pStyle w:val="PaperBody"/>
        <w:jc w:val="both"/>
      </w:pPr>
      <w:r>
        <w:t xml:space="preserve">You can also just import all the fonts in a directory and then use any of them – which </w:t>
      </w:r>
      <w:proofErr w:type="gramStart"/>
      <w:r>
        <w:t>is</w:t>
      </w:r>
      <w:proofErr w:type="gramEnd"/>
      <w:r>
        <w:t xml:space="preserve"> a bit less efficient if you have lots of fonts.</w:t>
      </w:r>
    </w:p>
    <w:p w14:paraId="768236EC" w14:textId="77777777" w:rsidR="00FE0AA5" w:rsidRDefault="00FE0AA5" w:rsidP="00A46211">
      <w:pPr>
        <w:pStyle w:val="PaperSourceCode"/>
      </w:pPr>
      <w:proofErr w:type="spellStart"/>
      <w:proofErr w:type="gramStart"/>
      <w:r>
        <w:t>proc</w:t>
      </w:r>
      <w:proofErr w:type="spellEnd"/>
      <w:proofErr w:type="gramEnd"/>
      <w:r>
        <w:t xml:space="preserve"> </w:t>
      </w:r>
      <w:proofErr w:type="spellStart"/>
      <w:r>
        <w:t>fontreg</w:t>
      </w:r>
      <w:proofErr w:type="spellEnd"/>
      <w:r>
        <w:t xml:space="preserve"> ;</w:t>
      </w:r>
    </w:p>
    <w:p w14:paraId="7C81E2C2" w14:textId="77777777" w:rsidR="00FE0AA5" w:rsidRDefault="00FE0AA5" w:rsidP="00A46211">
      <w:pPr>
        <w:pStyle w:val="PaperSourceCode"/>
      </w:pPr>
      <w:r>
        <w:t xml:space="preserve">  </w:t>
      </w:r>
      <w:proofErr w:type="spellStart"/>
      <w:proofErr w:type="gramStart"/>
      <w:r>
        <w:t>fontpath</w:t>
      </w:r>
      <w:proofErr w:type="spellEnd"/>
      <w:proofErr w:type="gramEnd"/>
      <w:r>
        <w:t xml:space="preserve"> "/</w:t>
      </w:r>
      <w:proofErr w:type="spellStart"/>
      <w:r>
        <w:t>sas</w:t>
      </w:r>
      <w:proofErr w:type="spellEnd"/>
      <w:r>
        <w:t>/general/fonts" ;</w:t>
      </w:r>
    </w:p>
    <w:p w14:paraId="1DE52364" w14:textId="77777777" w:rsidR="00FE0AA5" w:rsidRDefault="00FE0AA5" w:rsidP="00A46211">
      <w:pPr>
        <w:pStyle w:val="PaperSourceCode"/>
      </w:pPr>
      <w:proofErr w:type="gramStart"/>
      <w:r>
        <w:t>run</w:t>
      </w:r>
      <w:proofErr w:type="gramEnd"/>
      <w:r>
        <w:t>;</w:t>
      </w:r>
    </w:p>
    <w:p w14:paraId="7A8B70FE" w14:textId="77777777" w:rsidR="00FE0AA5" w:rsidRDefault="00FE0AA5" w:rsidP="00E226A0">
      <w:pPr>
        <w:pStyle w:val="Heading3"/>
      </w:pPr>
      <w:r>
        <w:t xml:space="preserve">Using </w:t>
      </w:r>
      <w:r w:rsidR="00327BC0">
        <w:t>JavaScript</w:t>
      </w:r>
      <w:r>
        <w:t xml:space="preserve"> frameworks</w:t>
      </w:r>
    </w:p>
    <w:p w14:paraId="527AACEB" w14:textId="77777777" w:rsidR="00FE0AA5" w:rsidRDefault="00FE0AA5" w:rsidP="00E74B85">
      <w:pPr>
        <w:pStyle w:val="PaperBody"/>
        <w:jc w:val="both"/>
      </w:pPr>
      <w:r>
        <w:t xml:space="preserve">There are many </w:t>
      </w:r>
      <w:r w:rsidR="00327BC0">
        <w:t>JavaScript</w:t>
      </w:r>
      <w:r>
        <w:t xml:space="preserve"> frameworks (or libraries) available on the </w:t>
      </w:r>
      <w:proofErr w:type="gramStart"/>
      <w:r>
        <w:t>internet</w:t>
      </w:r>
      <w:proofErr w:type="gramEnd"/>
      <w:r>
        <w:t xml:space="preserve">, mostly which are free. They provide a collection of pre-written </w:t>
      </w:r>
      <w:r w:rsidR="00327BC0">
        <w:t>JavaScript</w:t>
      </w:r>
      <w:r>
        <w:t xml:space="preserve"> </w:t>
      </w:r>
      <w:proofErr w:type="gramStart"/>
      <w:r>
        <w:t>controls which</w:t>
      </w:r>
      <w:proofErr w:type="gramEnd"/>
      <w:r>
        <w:t xml:space="preserve"> allow us to build web applications much quicker than we could otherwise do so. We also need much less knowledge to make use of these frameworks than we would to write the functionality from scratch. Common frameworks are: Prototype, script.aculo.us, </w:t>
      </w:r>
      <w:proofErr w:type="spellStart"/>
      <w:r>
        <w:t>jQuery</w:t>
      </w:r>
      <w:proofErr w:type="spellEnd"/>
      <w:r>
        <w:t>, Ext and Dojo Toolkit. There are even libraries available from Microsoft and Yahoo</w:t>
      </w:r>
      <w:proofErr w:type="gramStart"/>
      <w:r>
        <w:t>!.</w:t>
      </w:r>
      <w:proofErr w:type="gramEnd"/>
      <w:r>
        <w:t xml:space="preserve"> You can Google these and find out all about them. You will find that each offer a similar but different range of controls to do all manner of things. For those readers who are familiar with SAS/AF you can think of these libraries as adding SAS/AF functionality for web development.</w:t>
      </w:r>
    </w:p>
    <w:p w14:paraId="47489BE5" w14:textId="5DD644F6" w:rsidR="00FE0AA5" w:rsidRDefault="00FE0AA5" w:rsidP="00E74B85">
      <w:pPr>
        <w:pStyle w:val="PaperBody"/>
        <w:jc w:val="both"/>
      </w:pPr>
      <w:r>
        <w:t>The one that we have most recently chosen to use is called</w:t>
      </w:r>
      <w:r w:rsidR="005F79C4">
        <w:t xml:space="preserve"> Ext JS</w:t>
      </w:r>
      <w:r>
        <w:t xml:space="preserve">, and you can find it at </w:t>
      </w:r>
      <w:hyperlink r:id="rId9" w:history="1">
        <w:r>
          <w:t>http://s</w:t>
        </w:r>
        <w:r>
          <w:rPr>
            <w:u w:val="single"/>
          </w:rPr>
          <w:t>encha</w:t>
        </w:r>
        <w:r>
          <w:t>.com/</w:t>
        </w:r>
      </w:hyperlink>
      <w:r>
        <w:t xml:space="preserve">. </w:t>
      </w:r>
    </w:p>
    <w:p w14:paraId="479188F1" w14:textId="77777777" w:rsidR="00FE0AA5" w:rsidRDefault="00FE0AA5" w:rsidP="00E74B85">
      <w:pPr>
        <w:pStyle w:val="PaperBody"/>
        <w:jc w:val="both"/>
      </w:pPr>
      <w:r>
        <w:t xml:space="preserve">This framework has many features available that make building applications much easier. One of the key things that I have used is a </w:t>
      </w:r>
      <w:r w:rsidR="00327BC0">
        <w:t>JavaScript</w:t>
      </w:r>
      <w:r>
        <w:t xml:space="preserve"> layout. It lets me design a screen where I can have different parts of the screen used for different things. In the screen shot to the left you can see how we have two areas on the left, including the top one in which items can be expanded and collapsed. On the right we have tabs, and within tabs we have other tabs with various content.</w:t>
      </w:r>
    </w:p>
    <w:p w14:paraId="353F5CD8" w14:textId="77777777" w:rsidR="00FE0AA5" w:rsidRPr="0080703E" w:rsidRDefault="00FE0AA5" w:rsidP="00E74B85">
      <w:pPr>
        <w:pStyle w:val="PaperBody"/>
        <w:jc w:val="both"/>
      </w:pPr>
      <w:r>
        <w:t xml:space="preserve">All of this kind of layout can be used with your SAS application. We have a SAS macro that builds the overall layout with various elements we want defined. Then we populate various parts of the framework by calling stored processes within them. For instance, the area in the screen shot about called “north” could contain the output of a stored process. That might let you make some selections and submit them, which could then run a stored process in the area called “west” that would display the HTML generated. This makes for a very powerful and flexible </w:t>
      </w:r>
      <w:proofErr w:type="gramStart"/>
      <w:r>
        <w:t>layout which</w:t>
      </w:r>
      <w:proofErr w:type="gramEnd"/>
      <w:r>
        <w:t xml:space="preserve"> can produce all kinds of applications.</w:t>
      </w:r>
    </w:p>
    <w:p w14:paraId="5AD99565" w14:textId="77777777" w:rsidR="00FE0AA5" w:rsidRDefault="00FE0AA5" w:rsidP="00E226A0">
      <w:pPr>
        <w:pStyle w:val="Heading2"/>
      </w:pPr>
      <w:r>
        <w:t xml:space="preserve">Building interactivity using </w:t>
      </w:r>
      <w:r w:rsidR="00327BC0">
        <w:t>JavaScript</w:t>
      </w:r>
    </w:p>
    <w:p w14:paraId="6845361B" w14:textId="77777777" w:rsidR="00FE0AA5" w:rsidRDefault="00FE0AA5" w:rsidP="00E226A0">
      <w:pPr>
        <w:pStyle w:val="Heading3"/>
      </w:pPr>
      <w:r>
        <w:t>Popup windows</w:t>
      </w:r>
    </w:p>
    <w:p w14:paraId="423991A9" w14:textId="77777777" w:rsidR="00FE0AA5" w:rsidRDefault="00FE0AA5" w:rsidP="00E74B85">
      <w:pPr>
        <w:pStyle w:val="PaperBody"/>
        <w:jc w:val="both"/>
      </w:pPr>
      <w:r>
        <w:t xml:space="preserve">Sometimes you will want a secondary window to pop up so that you can make some selections before going back to a main window and applying those selections. This can be done from </w:t>
      </w:r>
      <w:r w:rsidR="00327BC0">
        <w:t>JavaScript</w:t>
      </w:r>
      <w:r>
        <w:t xml:space="preserve"> by using </w:t>
      </w:r>
      <w:proofErr w:type="spellStart"/>
      <w:r>
        <w:t>window.open</w:t>
      </w:r>
      <w:proofErr w:type="spellEnd"/>
      <w:r>
        <w:t xml:space="preserve">. The following line of code shows how we write some </w:t>
      </w:r>
      <w:proofErr w:type="gramStart"/>
      <w:r w:rsidR="00327BC0">
        <w:t>JavaScript</w:t>
      </w:r>
      <w:r>
        <w:t xml:space="preserve"> which</w:t>
      </w:r>
      <w:proofErr w:type="gramEnd"/>
      <w:r>
        <w:t xml:space="preserve"> opens a stored process in a new window which is small like a popup window.  </w:t>
      </w:r>
    </w:p>
    <w:p w14:paraId="3595D0CB" w14:textId="77777777" w:rsidR="00FE0AA5" w:rsidRDefault="00FE0AA5" w:rsidP="00A46211">
      <w:pPr>
        <w:pStyle w:val="PaperSourceCode"/>
      </w:pPr>
      <w:r>
        <w:t>Data _null</w:t>
      </w:r>
      <w:proofErr w:type="gramStart"/>
      <w:r>
        <w:t>_ ;</w:t>
      </w:r>
      <w:proofErr w:type="gramEnd"/>
    </w:p>
    <w:p w14:paraId="4F77D1C3" w14:textId="77777777" w:rsidR="00FE0AA5" w:rsidRDefault="00FE0AA5" w:rsidP="00A46211">
      <w:pPr>
        <w:pStyle w:val="PaperSourceCode"/>
      </w:pPr>
      <w:r>
        <w:t xml:space="preserve">  File _</w:t>
      </w:r>
      <w:proofErr w:type="spellStart"/>
      <w:proofErr w:type="gramStart"/>
      <w:r>
        <w:t>webout</w:t>
      </w:r>
      <w:proofErr w:type="spellEnd"/>
      <w:r>
        <w:t xml:space="preserve"> ;</w:t>
      </w:r>
      <w:proofErr w:type="gramEnd"/>
    </w:p>
    <w:p w14:paraId="42B713C3" w14:textId="77777777" w:rsidR="00FE0AA5" w:rsidRDefault="00FE0AA5" w:rsidP="00A46211">
      <w:pPr>
        <w:pStyle w:val="PaperSourceCode"/>
      </w:pPr>
      <w:r>
        <w:t xml:space="preserve">  </w:t>
      </w:r>
      <w:proofErr w:type="gramStart"/>
      <w:r>
        <w:t>put</w:t>
      </w:r>
      <w:proofErr w:type="gramEnd"/>
      <w:r>
        <w:t xml:space="preserve"> "&lt;a </w:t>
      </w:r>
      <w:proofErr w:type="spellStart"/>
      <w:r>
        <w:t>href</w:t>
      </w:r>
      <w:proofErr w:type="spellEnd"/>
      <w:r>
        <w:t xml:space="preserve">='#' </w:t>
      </w:r>
      <w:proofErr w:type="spellStart"/>
      <w:r>
        <w:t>onClick</w:t>
      </w:r>
      <w:proofErr w:type="spellEnd"/>
      <w:r>
        <w:t>='</w:t>
      </w:r>
      <w:proofErr w:type="spellStart"/>
      <w:r>
        <w:t>window.open</w:t>
      </w:r>
      <w:proofErr w:type="spellEnd"/>
      <w:r>
        <w:t>(""http://&amp;_srvname:&amp;_srvport/SASStoredProcess/do?_program=SBIP%3A%2F%2FFoundation%2F&amp;env.%2Fbis%2Fmedmon%2Flb_boxplotgroup%28StoredProcess%29""," ;</w:t>
      </w:r>
    </w:p>
    <w:p w14:paraId="047DE53A" w14:textId="77777777" w:rsidR="00FE0AA5" w:rsidRDefault="00FE0AA5" w:rsidP="00A46211">
      <w:pPr>
        <w:pStyle w:val="PaperSourceCode"/>
      </w:pPr>
      <w:r>
        <w:t xml:space="preserve">  </w:t>
      </w:r>
      <w:proofErr w:type="gramStart"/>
      <w:r>
        <w:t>put</w:t>
      </w:r>
      <w:proofErr w:type="gramEnd"/>
      <w:r>
        <w:t xml:space="preserve"> """Menu"",""</w:t>
      </w:r>
      <w:proofErr w:type="spellStart"/>
      <w:r>
        <w:t>menubar</w:t>
      </w:r>
      <w:proofErr w:type="spellEnd"/>
      <w:r>
        <w:t>=</w:t>
      </w:r>
      <w:proofErr w:type="spellStart"/>
      <w:r>
        <w:t>no,width</w:t>
      </w:r>
      <w:proofErr w:type="spellEnd"/>
      <w:r>
        <w:t>=430,height=360,toolbar=no"") ;'&gt;" ;</w:t>
      </w:r>
    </w:p>
    <w:p w14:paraId="6CCF9D30" w14:textId="77777777" w:rsidR="00FE0AA5" w:rsidRDefault="00FE0AA5" w:rsidP="00A46211">
      <w:pPr>
        <w:pStyle w:val="PaperSourceCode"/>
      </w:pPr>
      <w:r>
        <w:t xml:space="preserve"> </w:t>
      </w:r>
      <w:proofErr w:type="gramStart"/>
      <w:r>
        <w:t>run</w:t>
      </w:r>
      <w:proofErr w:type="gramEnd"/>
      <w:r>
        <w:t xml:space="preserve"> ;</w:t>
      </w:r>
    </w:p>
    <w:p w14:paraId="73CE2056" w14:textId="77777777" w:rsidR="00FE0AA5" w:rsidRDefault="00FE0AA5" w:rsidP="00E226A0">
      <w:pPr>
        <w:pStyle w:val="Heading3"/>
      </w:pPr>
      <w:r>
        <w:t>Providing status updates</w:t>
      </w:r>
    </w:p>
    <w:p w14:paraId="45BB84A5" w14:textId="77777777" w:rsidR="00FE0AA5" w:rsidRDefault="00FE0AA5" w:rsidP="00E74B85">
      <w:pPr>
        <w:pStyle w:val="PaperBody"/>
        <w:jc w:val="both"/>
      </w:pPr>
      <w:r>
        <w:t xml:space="preserve">At the bottom left of a web page there is a status area. You can write to this area using </w:t>
      </w:r>
      <w:r w:rsidR="00327BC0">
        <w:t>JavaScript</w:t>
      </w:r>
      <w:r>
        <w:t>. There was a macro that used this on a prior page.</w:t>
      </w:r>
    </w:p>
    <w:p w14:paraId="45DC7C17" w14:textId="77777777" w:rsidR="00FE0AA5" w:rsidRDefault="00FE0AA5" w:rsidP="00A46211">
      <w:pPr>
        <w:pStyle w:val="PaperSourceCode"/>
      </w:pPr>
      <w:proofErr w:type="spellStart"/>
      <w:proofErr w:type="gramStart"/>
      <w:r>
        <w:t>window.status</w:t>
      </w:r>
      <w:proofErr w:type="spellEnd"/>
      <w:proofErr w:type="gramEnd"/>
      <w:r>
        <w:t>=”This is a message”.</w:t>
      </w:r>
    </w:p>
    <w:p w14:paraId="36916981" w14:textId="77777777" w:rsidR="00FE0AA5" w:rsidRDefault="00FE0AA5" w:rsidP="00E226A0">
      <w:pPr>
        <w:pStyle w:val="Heading3"/>
      </w:pPr>
      <w:r>
        <w:t>Having multiple buttons on a screen to do different things</w:t>
      </w:r>
    </w:p>
    <w:p w14:paraId="038949F7" w14:textId="77777777" w:rsidR="00FE0AA5" w:rsidRDefault="00FE0AA5" w:rsidP="00E74B85">
      <w:pPr>
        <w:pStyle w:val="PaperBody"/>
        <w:jc w:val="both"/>
      </w:pPr>
      <w:r>
        <w:t xml:space="preserve">I have a filter </w:t>
      </w:r>
      <w:proofErr w:type="gramStart"/>
      <w:r>
        <w:t>builder which</w:t>
      </w:r>
      <w:proofErr w:type="gramEnd"/>
      <w:r>
        <w:t xml:space="preserve"> builds up a complex form for all the user selections. One of the nice features of this is the ability to click on a plus or minus icon to add a new filter line or remove one. These buttons are able to do different </w:t>
      </w:r>
      <w:r>
        <w:lastRenderedPageBreak/>
        <w:t xml:space="preserve">things by using the </w:t>
      </w:r>
      <w:proofErr w:type="spellStart"/>
      <w:r>
        <w:rPr>
          <w:b/>
          <w:bCs/>
        </w:rPr>
        <w:t>onClick</w:t>
      </w:r>
      <w:proofErr w:type="spellEnd"/>
      <w:r>
        <w:t xml:space="preserve"> attribute to specify some </w:t>
      </w:r>
      <w:r w:rsidR="00327BC0">
        <w:t>JavaScript</w:t>
      </w:r>
      <w:r>
        <w:t xml:space="preserve"> to run when they are clicked on. The </w:t>
      </w:r>
      <w:r w:rsidR="00327BC0">
        <w:t>JavaScript</w:t>
      </w:r>
      <w:r>
        <w:t xml:space="preserve"> goes and updates a hidden text fields to indicate if the plus or minus was clicked on, and which line it was on. The icon is also a submit button and so the form is submitted with the modified fields so that the stored process can then act on that information.</w:t>
      </w:r>
    </w:p>
    <w:p w14:paraId="44E742E0" w14:textId="77777777" w:rsidR="00FE0AA5" w:rsidRDefault="00FE0AA5" w:rsidP="00E226A0">
      <w:pPr>
        <w:pStyle w:val="Heading3"/>
      </w:pPr>
      <w:r>
        <w:t xml:space="preserve">Example of simple </w:t>
      </w:r>
      <w:r w:rsidR="00327BC0">
        <w:t>JavaScript</w:t>
      </w:r>
      <w:r>
        <w:t xml:space="preserve"> interactivity</w:t>
      </w:r>
    </w:p>
    <w:p w14:paraId="76FD636A" w14:textId="77777777" w:rsidR="00FE0AA5" w:rsidRDefault="00FE0AA5" w:rsidP="00E74B85">
      <w:pPr>
        <w:pStyle w:val="PaperBody"/>
        <w:jc w:val="both"/>
      </w:pPr>
      <w:r>
        <w:t xml:space="preserve">The following sample code demonstrates a range of things that can be done using </w:t>
      </w:r>
      <w:r w:rsidR="00327BC0">
        <w:t>JavaScript</w:t>
      </w:r>
      <w:r>
        <w:t xml:space="preserve"> to add some interactivity. I shall describe each of the features used and what it achieves.</w:t>
      </w:r>
    </w:p>
    <w:p w14:paraId="71DBC3C1" w14:textId="77777777" w:rsidR="00FE0AA5" w:rsidRDefault="00FE0AA5" w:rsidP="00E74B85">
      <w:pPr>
        <w:pStyle w:val="PaperBody"/>
        <w:numPr>
          <w:ilvl w:val="0"/>
          <w:numId w:val="9"/>
        </w:numPr>
        <w:ind w:firstLine="0"/>
        <w:jc w:val="both"/>
      </w:pPr>
      <w:r>
        <w:t xml:space="preserve">In the body section we use </w:t>
      </w:r>
      <w:proofErr w:type="spellStart"/>
      <w:r>
        <w:t>onload</w:t>
      </w:r>
      <w:proofErr w:type="spellEnd"/>
      <w:r>
        <w:t xml:space="preserve">, which will run a </w:t>
      </w:r>
      <w:r w:rsidR="00327BC0">
        <w:t>JavaScript</w:t>
      </w:r>
      <w:r>
        <w:t xml:space="preserve"> function when the HTML page has completed loading. Very useful if you want something to be done once your page loads. We are just using an alert function </w:t>
      </w:r>
      <w:proofErr w:type="gramStart"/>
      <w:r>
        <w:t>here which pops</w:t>
      </w:r>
      <w:proofErr w:type="gramEnd"/>
      <w:r>
        <w:t xml:space="preserve"> up a box with the text in it.</w:t>
      </w:r>
    </w:p>
    <w:p w14:paraId="16F1B2D6" w14:textId="77777777" w:rsidR="00FE0AA5" w:rsidRDefault="00FE0AA5" w:rsidP="00E74B85">
      <w:pPr>
        <w:pStyle w:val="PaperBody"/>
        <w:numPr>
          <w:ilvl w:val="0"/>
          <w:numId w:val="9"/>
        </w:numPr>
        <w:ind w:firstLine="0"/>
        <w:jc w:val="both"/>
      </w:pPr>
      <w:r>
        <w:t xml:space="preserve">Also in the body section we use </w:t>
      </w:r>
      <w:proofErr w:type="spellStart"/>
      <w:r>
        <w:t>onunload</w:t>
      </w:r>
      <w:proofErr w:type="spellEnd"/>
      <w:r>
        <w:t>, which will run a function when the HTML page has been unloaded - which means when it has been closed.</w:t>
      </w:r>
    </w:p>
    <w:p w14:paraId="516668A0" w14:textId="77777777" w:rsidR="00FE0AA5" w:rsidRDefault="00FE0AA5" w:rsidP="00E74B85">
      <w:pPr>
        <w:pStyle w:val="PaperBody"/>
        <w:numPr>
          <w:ilvl w:val="0"/>
          <w:numId w:val="9"/>
        </w:numPr>
        <w:ind w:firstLine="0"/>
        <w:jc w:val="both"/>
      </w:pPr>
      <w:r>
        <w:t xml:space="preserve">We specify </w:t>
      </w:r>
      <w:proofErr w:type="spellStart"/>
      <w:r>
        <w:t>onkeypress</w:t>
      </w:r>
      <w:proofErr w:type="spellEnd"/>
      <w:r>
        <w:t>, which will run the code every time a key is pressed. This will just write in the message area at the bottom of the screen what key was just pressed. This is usually used in case you want to intercept the press of a key and do something based on it. For instance if you displayed a menu then just by pressing ‘3’ you could link to the item at number 3.</w:t>
      </w:r>
    </w:p>
    <w:p w14:paraId="60C89465" w14:textId="77777777" w:rsidR="00FE0AA5" w:rsidRDefault="00FE0AA5" w:rsidP="00E74B85">
      <w:pPr>
        <w:pStyle w:val="PaperBody"/>
        <w:numPr>
          <w:ilvl w:val="0"/>
          <w:numId w:val="9"/>
        </w:numPr>
        <w:ind w:firstLine="0"/>
        <w:jc w:val="both"/>
      </w:pPr>
      <w:r>
        <w:t xml:space="preserve">The </w:t>
      </w:r>
      <w:proofErr w:type="spellStart"/>
      <w:r>
        <w:t>onkeyup</w:t>
      </w:r>
      <w:proofErr w:type="spellEnd"/>
      <w:r>
        <w:t xml:space="preserve"> will run the code specified every time a key that has been pressed is released - and so it comes up. So </w:t>
      </w:r>
      <w:proofErr w:type="spellStart"/>
      <w:r>
        <w:t>onkeypress</w:t>
      </w:r>
      <w:proofErr w:type="spellEnd"/>
      <w:r>
        <w:t xml:space="preserve"> can run code when you press the key down, and </w:t>
      </w:r>
      <w:proofErr w:type="spellStart"/>
      <w:r>
        <w:t>onkeyup</w:t>
      </w:r>
      <w:proofErr w:type="spellEnd"/>
      <w:r>
        <w:t xml:space="preserve"> when you release it. This gives you a lot of control. In this example we run a </w:t>
      </w:r>
      <w:r w:rsidR="00327BC0">
        <w:t>JavaScript</w:t>
      </w:r>
      <w:r>
        <w:t xml:space="preserve"> function called </w:t>
      </w:r>
      <w:proofErr w:type="spellStart"/>
      <w:r>
        <w:t>checkkey</w:t>
      </w:r>
      <w:proofErr w:type="spellEnd"/>
      <w:r>
        <w:t>. It will check the key that was released and display a message only for the ‘X’ key.</w:t>
      </w:r>
    </w:p>
    <w:p w14:paraId="09F1D178" w14:textId="77777777" w:rsidR="00FE0AA5" w:rsidRDefault="00FE0AA5" w:rsidP="00E74B85">
      <w:pPr>
        <w:pStyle w:val="PaperBody"/>
        <w:numPr>
          <w:ilvl w:val="0"/>
          <w:numId w:val="9"/>
        </w:numPr>
        <w:ind w:firstLine="0"/>
        <w:jc w:val="both"/>
      </w:pPr>
      <w:r>
        <w:t xml:space="preserve">The </w:t>
      </w:r>
      <w:proofErr w:type="spellStart"/>
      <w:r>
        <w:t>onmouseover</w:t>
      </w:r>
      <w:proofErr w:type="spellEnd"/>
      <w:r>
        <w:t xml:space="preserve"> function is used when the mouse moves over the HTML item in which this was specified. Here we use it on a link, and so if we move the mouse over that link then the specified code will run. In this case it runs a function called </w:t>
      </w:r>
      <w:proofErr w:type="spellStart"/>
      <w:r>
        <w:t>open_popup</w:t>
      </w:r>
      <w:proofErr w:type="spellEnd"/>
      <w:r>
        <w:t>, and displays a message at the bottom of the screen.</w:t>
      </w:r>
    </w:p>
    <w:p w14:paraId="1CFD95DA" w14:textId="77777777" w:rsidR="00FE0AA5" w:rsidRDefault="00FE0AA5" w:rsidP="00E74B85">
      <w:pPr>
        <w:pStyle w:val="PaperBody"/>
        <w:numPr>
          <w:ilvl w:val="0"/>
          <w:numId w:val="9"/>
        </w:numPr>
        <w:ind w:firstLine="0"/>
        <w:jc w:val="both"/>
      </w:pPr>
      <w:r>
        <w:t xml:space="preserve">The </w:t>
      </w:r>
      <w:proofErr w:type="spellStart"/>
      <w:r>
        <w:t>onmouseout</w:t>
      </w:r>
      <w:proofErr w:type="spellEnd"/>
      <w:r>
        <w:t xml:space="preserve"> function is used to detect when the mouse moves away from the HTML item in which it was used. So in our example here we call </w:t>
      </w:r>
      <w:proofErr w:type="spellStart"/>
      <w:r>
        <w:t>close_popup</w:t>
      </w:r>
      <w:proofErr w:type="spellEnd"/>
      <w:r>
        <w:t xml:space="preserve">, which closes the popup window which our </w:t>
      </w:r>
      <w:proofErr w:type="spellStart"/>
      <w:r>
        <w:t>open_popup</w:t>
      </w:r>
      <w:proofErr w:type="spellEnd"/>
      <w:r>
        <w:t xml:space="preserve"> function </w:t>
      </w:r>
      <w:proofErr w:type="spellStart"/>
      <w:r>
        <w:t>openned</w:t>
      </w:r>
      <w:proofErr w:type="spellEnd"/>
      <w:r>
        <w:t>. This means that moving the mouse over the link opens a window, and moving it off that link closes the window.</w:t>
      </w:r>
    </w:p>
    <w:p w14:paraId="476A9AF2" w14:textId="77777777" w:rsidR="00FE0AA5" w:rsidRDefault="00FE0AA5" w:rsidP="00E74B85">
      <w:pPr>
        <w:pStyle w:val="PaperBody"/>
        <w:numPr>
          <w:ilvl w:val="0"/>
          <w:numId w:val="9"/>
        </w:numPr>
        <w:ind w:firstLine="0"/>
        <w:jc w:val="both"/>
      </w:pPr>
      <w:r>
        <w:t xml:space="preserve">Next we use the </w:t>
      </w:r>
      <w:proofErr w:type="spellStart"/>
      <w:r>
        <w:t>onmousedown</w:t>
      </w:r>
      <w:proofErr w:type="spellEnd"/>
      <w:r>
        <w:t xml:space="preserve"> function to open a window when the mouse button is pressed down.</w:t>
      </w:r>
    </w:p>
    <w:p w14:paraId="5FC70C14" w14:textId="77777777" w:rsidR="00FE0AA5" w:rsidRDefault="00FE0AA5" w:rsidP="00E74B85">
      <w:pPr>
        <w:pStyle w:val="PaperBody"/>
        <w:numPr>
          <w:ilvl w:val="0"/>
          <w:numId w:val="9"/>
        </w:numPr>
        <w:ind w:firstLine="0"/>
        <w:jc w:val="both"/>
      </w:pPr>
      <w:r>
        <w:t xml:space="preserve">Then we use the </w:t>
      </w:r>
      <w:proofErr w:type="spellStart"/>
      <w:r>
        <w:t>onmouseup</w:t>
      </w:r>
      <w:proofErr w:type="spellEnd"/>
      <w:r>
        <w:t xml:space="preserve"> function to close the window when the mouse button is released.</w:t>
      </w:r>
    </w:p>
    <w:p w14:paraId="7227571F" w14:textId="77777777" w:rsidR="00FE0AA5" w:rsidRDefault="00FE0AA5" w:rsidP="00E74B85">
      <w:pPr>
        <w:pStyle w:val="PaperBody"/>
        <w:numPr>
          <w:ilvl w:val="0"/>
          <w:numId w:val="9"/>
        </w:numPr>
        <w:ind w:firstLine="0"/>
        <w:jc w:val="both"/>
      </w:pPr>
      <w:r>
        <w:t xml:space="preserve">You will also see in the </w:t>
      </w:r>
      <w:proofErr w:type="spellStart"/>
      <w:r>
        <w:t>open_popup</w:t>
      </w:r>
      <w:proofErr w:type="spellEnd"/>
      <w:r>
        <w:t xml:space="preserve"> function that the function we use to open the window has a lot of parameters that will let us open windows with all kinds of things present or not.</w:t>
      </w:r>
    </w:p>
    <w:p w14:paraId="6A4623C4" w14:textId="77777777" w:rsidR="00FE0AA5" w:rsidRDefault="00FE0AA5" w:rsidP="00E74B85">
      <w:pPr>
        <w:pStyle w:val="PaperBody"/>
        <w:numPr>
          <w:ilvl w:val="0"/>
          <w:numId w:val="9"/>
        </w:numPr>
        <w:ind w:firstLine="0"/>
        <w:jc w:val="both"/>
      </w:pPr>
      <w:r>
        <w:t>Note also that we use a data _null_ step to read in all the cookies that are defined and to write them out onto the web page.</w:t>
      </w:r>
    </w:p>
    <w:p w14:paraId="1FD6F870" w14:textId="77777777" w:rsidR="00FE0AA5" w:rsidRDefault="00FE0AA5" w:rsidP="00A46211">
      <w:pPr>
        <w:pStyle w:val="PaperSourceCode"/>
      </w:pPr>
      <w:r>
        <w:t>*</w:t>
      </w:r>
      <w:proofErr w:type="spellStart"/>
      <w:r>
        <w:t>ProcessBody</w:t>
      </w:r>
      <w:proofErr w:type="spellEnd"/>
      <w:r>
        <w:t>;</w:t>
      </w:r>
    </w:p>
    <w:p w14:paraId="15059930" w14:textId="77777777" w:rsidR="00FE0AA5" w:rsidRDefault="00FE0AA5" w:rsidP="00A46211">
      <w:pPr>
        <w:pStyle w:val="PaperSourceCode"/>
      </w:pPr>
      <w:proofErr w:type="gramStart"/>
      <w:r>
        <w:t>data</w:t>
      </w:r>
      <w:proofErr w:type="gramEnd"/>
      <w:r>
        <w:t xml:space="preserve"> _null_ ;</w:t>
      </w:r>
    </w:p>
    <w:p w14:paraId="12D27845" w14:textId="77777777" w:rsidR="00FE0AA5" w:rsidRDefault="00FE0AA5" w:rsidP="00A46211">
      <w:pPr>
        <w:pStyle w:val="PaperSourceCode"/>
      </w:pPr>
      <w:r>
        <w:t xml:space="preserve">  </w:t>
      </w:r>
      <w:proofErr w:type="gramStart"/>
      <w:r>
        <w:t>input</w:t>
      </w:r>
      <w:proofErr w:type="gramEnd"/>
      <w:r>
        <w:t xml:space="preserve"> ;</w:t>
      </w:r>
    </w:p>
    <w:p w14:paraId="2F5C9A87" w14:textId="77777777" w:rsidR="00FE0AA5" w:rsidRDefault="00FE0AA5" w:rsidP="00A46211">
      <w:pPr>
        <w:pStyle w:val="PaperSourceCode"/>
      </w:pPr>
      <w:r>
        <w:t xml:space="preserve">  </w:t>
      </w:r>
      <w:proofErr w:type="gramStart"/>
      <w:r>
        <w:t>file</w:t>
      </w:r>
      <w:proofErr w:type="gramEnd"/>
      <w:r>
        <w:t xml:space="preserve"> _</w:t>
      </w:r>
      <w:proofErr w:type="spellStart"/>
      <w:r>
        <w:t>webout</w:t>
      </w:r>
      <w:proofErr w:type="spellEnd"/>
      <w:r>
        <w:t xml:space="preserve"> ;</w:t>
      </w:r>
    </w:p>
    <w:p w14:paraId="0EA0EE02" w14:textId="77777777" w:rsidR="00FE0AA5" w:rsidRDefault="00FE0AA5" w:rsidP="00A46211">
      <w:pPr>
        <w:pStyle w:val="PaperSourceCode"/>
      </w:pPr>
      <w:r>
        <w:t xml:space="preserve">  </w:t>
      </w:r>
      <w:proofErr w:type="gramStart"/>
      <w:r>
        <w:t>put</w:t>
      </w:r>
      <w:proofErr w:type="gramEnd"/>
      <w:r>
        <w:t xml:space="preserve"> _</w:t>
      </w:r>
      <w:proofErr w:type="spellStart"/>
      <w:r>
        <w:t>infile</w:t>
      </w:r>
      <w:proofErr w:type="spellEnd"/>
      <w:r>
        <w:t>_ ;</w:t>
      </w:r>
    </w:p>
    <w:p w14:paraId="4ED788B6" w14:textId="77777777" w:rsidR="00FE0AA5" w:rsidRDefault="00FE0AA5" w:rsidP="00A46211">
      <w:pPr>
        <w:pStyle w:val="PaperSourceCode"/>
      </w:pPr>
      <w:proofErr w:type="gramStart"/>
      <w:r>
        <w:t>cards4</w:t>
      </w:r>
      <w:proofErr w:type="gramEnd"/>
      <w:r>
        <w:t xml:space="preserve"> ;</w:t>
      </w:r>
    </w:p>
    <w:p w14:paraId="3DA47A9F" w14:textId="77777777" w:rsidR="00FE0AA5" w:rsidRDefault="00FE0AA5" w:rsidP="00A46211">
      <w:pPr>
        <w:pStyle w:val="PaperSourceCode"/>
      </w:pPr>
      <w:r>
        <w:t>&lt;</w:t>
      </w:r>
      <w:proofErr w:type="gramStart"/>
      <w:r>
        <w:t>html</w:t>
      </w:r>
      <w:proofErr w:type="gramEnd"/>
      <w:r>
        <w:t>&gt;</w:t>
      </w:r>
    </w:p>
    <w:p w14:paraId="6A00EAB2" w14:textId="77777777" w:rsidR="00FE0AA5" w:rsidRDefault="00FE0AA5" w:rsidP="00A46211">
      <w:pPr>
        <w:pStyle w:val="PaperSourceCode"/>
      </w:pPr>
      <w:r>
        <w:t>&lt;</w:t>
      </w:r>
      <w:proofErr w:type="gramStart"/>
      <w:r>
        <w:t>head</w:t>
      </w:r>
      <w:proofErr w:type="gramEnd"/>
      <w:r>
        <w:t>&gt;</w:t>
      </w:r>
    </w:p>
    <w:p w14:paraId="40388CB3" w14:textId="77777777" w:rsidR="00FE0AA5" w:rsidRDefault="00FE0AA5" w:rsidP="00A46211">
      <w:pPr>
        <w:pStyle w:val="PaperSourceCode"/>
      </w:pPr>
      <w:r>
        <w:t>&lt;</w:t>
      </w:r>
      <w:proofErr w:type="gramStart"/>
      <w:r>
        <w:t>script</w:t>
      </w:r>
      <w:proofErr w:type="gramEnd"/>
      <w:r>
        <w:t xml:space="preserve"> type='text/</w:t>
      </w:r>
      <w:r w:rsidR="00327BC0">
        <w:t>JavaScript</w:t>
      </w:r>
      <w:r>
        <w:t>'&gt;</w:t>
      </w:r>
    </w:p>
    <w:p w14:paraId="547A874B" w14:textId="77777777" w:rsidR="00FE0AA5" w:rsidRDefault="00FE0AA5" w:rsidP="00A46211">
      <w:pPr>
        <w:pStyle w:val="PaperSourceCode"/>
      </w:pPr>
      <w:proofErr w:type="spellStart"/>
      <w:proofErr w:type="gramStart"/>
      <w:r>
        <w:t>var</w:t>
      </w:r>
      <w:proofErr w:type="spellEnd"/>
      <w:proofErr w:type="gramEnd"/>
      <w:r>
        <w:t xml:space="preserve"> </w:t>
      </w:r>
      <w:proofErr w:type="spellStart"/>
      <w:r>
        <w:t>popwin</w:t>
      </w:r>
      <w:proofErr w:type="spellEnd"/>
      <w:r>
        <w:t xml:space="preserve"> = null ;</w:t>
      </w:r>
    </w:p>
    <w:p w14:paraId="7BA52108" w14:textId="77777777" w:rsidR="00FE0AA5" w:rsidRDefault="00FE0AA5" w:rsidP="00A46211">
      <w:pPr>
        <w:pStyle w:val="PaperSourceCode"/>
      </w:pPr>
    </w:p>
    <w:p w14:paraId="08F1397A" w14:textId="77777777" w:rsidR="00FE0AA5" w:rsidRDefault="00FE0AA5" w:rsidP="00A46211">
      <w:pPr>
        <w:pStyle w:val="PaperSourceCode"/>
      </w:pPr>
      <w:proofErr w:type="gramStart"/>
      <w:r>
        <w:t>function</w:t>
      </w:r>
      <w:proofErr w:type="gramEnd"/>
      <w:r>
        <w:t xml:space="preserve"> </w:t>
      </w:r>
      <w:proofErr w:type="spellStart"/>
      <w:r>
        <w:t>open_popup</w:t>
      </w:r>
      <w:proofErr w:type="spellEnd"/>
      <w:r>
        <w:t>()</w:t>
      </w:r>
    </w:p>
    <w:p w14:paraId="2936C3AE" w14:textId="77777777" w:rsidR="00FE0AA5" w:rsidRDefault="00FE0AA5" w:rsidP="00A46211">
      <w:pPr>
        <w:pStyle w:val="PaperSourceCode"/>
      </w:pPr>
      <w:r>
        <w:t>{</w:t>
      </w:r>
    </w:p>
    <w:p w14:paraId="34FDB331" w14:textId="77777777" w:rsidR="00FE0AA5" w:rsidRDefault="00FE0AA5" w:rsidP="00A46211">
      <w:pPr>
        <w:pStyle w:val="PaperSourceCode"/>
      </w:pPr>
      <w:r>
        <w:t xml:space="preserve">  </w:t>
      </w:r>
      <w:proofErr w:type="gramStart"/>
      <w:r>
        <w:t>if</w:t>
      </w:r>
      <w:proofErr w:type="gramEnd"/>
      <w:r>
        <w:t xml:space="preserve"> (</w:t>
      </w:r>
      <w:proofErr w:type="spellStart"/>
      <w:r>
        <w:t>popwin</w:t>
      </w:r>
      <w:proofErr w:type="spellEnd"/>
      <w:r>
        <w:t xml:space="preserve"> == null)</w:t>
      </w:r>
    </w:p>
    <w:p w14:paraId="03D0357F" w14:textId="77777777" w:rsidR="00FE0AA5" w:rsidRDefault="00FE0AA5" w:rsidP="00A46211">
      <w:pPr>
        <w:pStyle w:val="PaperSourceCode"/>
      </w:pPr>
      <w:r>
        <w:t xml:space="preserve">    </w:t>
      </w:r>
      <w:proofErr w:type="spellStart"/>
      <w:proofErr w:type="gramStart"/>
      <w:r>
        <w:t>popwin</w:t>
      </w:r>
      <w:proofErr w:type="spellEnd"/>
      <w:proofErr w:type="gramEnd"/>
      <w:r>
        <w:t xml:space="preserve"> = </w:t>
      </w:r>
      <w:proofErr w:type="spellStart"/>
      <w:r>
        <w:t>window.open</w:t>
      </w:r>
      <w:proofErr w:type="spellEnd"/>
      <w:r>
        <w:t>('http://xs103:8080/SASStoredProcess1/do?_program=SBIP://Foundation/cmis/info(</w:t>
      </w:r>
      <w:proofErr w:type="spellStart"/>
      <w:r>
        <w:t>StoredProcess</w:t>
      </w:r>
      <w:proofErr w:type="spellEnd"/>
      <w:r>
        <w:t>)','','top=150,left=350,width=250,height=50,status=0,toolbar=0,location=0,menubar=0,directories=0,resizable=0,scrollbars=0') ;</w:t>
      </w:r>
    </w:p>
    <w:p w14:paraId="65A102AE" w14:textId="77777777" w:rsidR="00FE0AA5" w:rsidRDefault="00FE0AA5" w:rsidP="00A46211">
      <w:pPr>
        <w:pStyle w:val="PaperSourceCode"/>
      </w:pPr>
      <w:r>
        <w:t>}</w:t>
      </w:r>
    </w:p>
    <w:p w14:paraId="6CF0BA3B" w14:textId="77777777" w:rsidR="00FE0AA5" w:rsidRDefault="00FE0AA5" w:rsidP="00A46211">
      <w:pPr>
        <w:pStyle w:val="PaperSourceCode"/>
      </w:pPr>
    </w:p>
    <w:p w14:paraId="6A254E49" w14:textId="77777777" w:rsidR="00FE0AA5" w:rsidRDefault="00FE0AA5" w:rsidP="00A46211">
      <w:pPr>
        <w:pStyle w:val="PaperSourceCode"/>
      </w:pPr>
      <w:proofErr w:type="gramStart"/>
      <w:r>
        <w:t>function</w:t>
      </w:r>
      <w:proofErr w:type="gramEnd"/>
      <w:r>
        <w:t xml:space="preserve"> </w:t>
      </w:r>
      <w:proofErr w:type="spellStart"/>
      <w:r>
        <w:t>close_popup</w:t>
      </w:r>
      <w:proofErr w:type="spellEnd"/>
      <w:r>
        <w:t>()</w:t>
      </w:r>
    </w:p>
    <w:p w14:paraId="3439333E" w14:textId="77777777" w:rsidR="00FE0AA5" w:rsidRDefault="00FE0AA5" w:rsidP="00A46211">
      <w:pPr>
        <w:pStyle w:val="PaperSourceCode"/>
      </w:pPr>
      <w:r>
        <w:lastRenderedPageBreak/>
        <w:t>{</w:t>
      </w:r>
    </w:p>
    <w:p w14:paraId="116F9A82" w14:textId="77777777" w:rsidR="00FE0AA5" w:rsidRDefault="00FE0AA5" w:rsidP="00A46211">
      <w:pPr>
        <w:pStyle w:val="PaperSourceCode"/>
      </w:pPr>
      <w:r>
        <w:t xml:space="preserve">  </w:t>
      </w:r>
      <w:proofErr w:type="gramStart"/>
      <w:r>
        <w:t>if</w:t>
      </w:r>
      <w:proofErr w:type="gramEnd"/>
      <w:r>
        <w:t xml:space="preserve"> (</w:t>
      </w:r>
      <w:proofErr w:type="spellStart"/>
      <w:r>
        <w:t>popwin</w:t>
      </w:r>
      <w:proofErr w:type="spellEnd"/>
      <w:r>
        <w:t xml:space="preserve"> != null)</w:t>
      </w:r>
    </w:p>
    <w:p w14:paraId="01871D8F" w14:textId="77777777" w:rsidR="00FE0AA5" w:rsidRDefault="00FE0AA5" w:rsidP="00A46211">
      <w:pPr>
        <w:pStyle w:val="PaperSourceCode"/>
      </w:pPr>
      <w:r>
        <w:t xml:space="preserve">    {</w:t>
      </w:r>
      <w:proofErr w:type="spellStart"/>
      <w:proofErr w:type="gramStart"/>
      <w:r>
        <w:t>popwin.close</w:t>
      </w:r>
      <w:proofErr w:type="spellEnd"/>
      <w:proofErr w:type="gramEnd"/>
      <w:r>
        <w:t xml:space="preserve">() ; </w:t>
      </w:r>
      <w:proofErr w:type="spellStart"/>
      <w:r>
        <w:t>popwin</w:t>
      </w:r>
      <w:proofErr w:type="spellEnd"/>
      <w:r>
        <w:t xml:space="preserve"> = null;}</w:t>
      </w:r>
    </w:p>
    <w:p w14:paraId="3785B07F" w14:textId="77777777" w:rsidR="00FE0AA5" w:rsidRDefault="00FE0AA5" w:rsidP="00A46211">
      <w:pPr>
        <w:pStyle w:val="PaperSourceCode"/>
      </w:pPr>
      <w:r>
        <w:t>}</w:t>
      </w:r>
    </w:p>
    <w:p w14:paraId="1ED0BECC" w14:textId="77777777" w:rsidR="00FE0AA5" w:rsidRDefault="00FE0AA5" w:rsidP="00A46211">
      <w:pPr>
        <w:pStyle w:val="PaperSourceCode"/>
      </w:pPr>
      <w:proofErr w:type="gramStart"/>
      <w:r>
        <w:t>function</w:t>
      </w:r>
      <w:proofErr w:type="gramEnd"/>
      <w:r>
        <w:t xml:space="preserve"> </w:t>
      </w:r>
      <w:proofErr w:type="spellStart"/>
      <w:r>
        <w:t>checkKey</w:t>
      </w:r>
      <w:proofErr w:type="spellEnd"/>
      <w:r>
        <w:t>()</w:t>
      </w:r>
    </w:p>
    <w:p w14:paraId="49346210" w14:textId="77777777" w:rsidR="00FE0AA5" w:rsidRDefault="00FE0AA5" w:rsidP="00A46211">
      <w:pPr>
        <w:pStyle w:val="PaperSourceCode"/>
      </w:pPr>
      <w:r>
        <w:t>{</w:t>
      </w:r>
    </w:p>
    <w:p w14:paraId="79A2E45D" w14:textId="77777777" w:rsidR="00FE0AA5" w:rsidRDefault="00FE0AA5" w:rsidP="00A46211">
      <w:pPr>
        <w:pStyle w:val="PaperSourceCode"/>
      </w:pPr>
      <w:r>
        <w:t xml:space="preserve">  </w:t>
      </w:r>
      <w:proofErr w:type="spellStart"/>
      <w:proofErr w:type="gramStart"/>
      <w:r>
        <w:t>var</w:t>
      </w:r>
      <w:proofErr w:type="spellEnd"/>
      <w:proofErr w:type="gramEnd"/>
      <w:r>
        <w:t xml:space="preserve"> key=</w:t>
      </w:r>
      <w:proofErr w:type="spellStart"/>
      <w:r>
        <w:t>String.fromCharCode</w:t>
      </w:r>
      <w:proofErr w:type="spellEnd"/>
      <w:r>
        <w:t>(</w:t>
      </w:r>
      <w:proofErr w:type="spellStart"/>
      <w:r>
        <w:t>window.event.keyCode</w:t>
      </w:r>
      <w:proofErr w:type="spellEnd"/>
      <w:r>
        <w:t>) ;</w:t>
      </w:r>
    </w:p>
    <w:p w14:paraId="791FBAD8" w14:textId="77777777" w:rsidR="00FE0AA5" w:rsidRDefault="00FE0AA5" w:rsidP="00A46211">
      <w:pPr>
        <w:pStyle w:val="PaperSourceCode"/>
      </w:pPr>
      <w:r>
        <w:t xml:space="preserve">  </w:t>
      </w:r>
      <w:proofErr w:type="gramStart"/>
      <w:r>
        <w:t>if</w:t>
      </w:r>
      <w:proofErr w:type="gramEnd"/>
      <w:r>
        <w:t xml:space="preserve"> (key == 'X')</w:t>
      </w:r>
    </w:p>
    <w:p w14:paraId="514FE26F" w14:textId="77777777" w:rsidR="00FE0AA5" w:rsidRDefault="00FE0AA5" w:rsidP="00A46211">
      <w:pPr>
        <w:pStyle w:val="PaperSourceCode"/>
      </w:pPr>
      <w:r>
        <w:t xml:space="preserve">    </w:t>
      </w:r>
      <w:proofErr w:type="gramStart"/>
      <w:r>
        <w:t>{ alert</w:t>
      </w:r>
      <w:proofErr w:type="gramEnd"/>
      <w:r>
        <w:t>("You pressed the X key") ; }</w:t>
      </w:r>
    </w:p>
    <w:p w14:paraId="00AEA0CF" w14:textId="77777777" w:rsidR="00FE0AA5" w:rsidRDefault="00FE0AA5" w:rsidP="00A46211">
      <w:pPr>
        <w:pStyle w:val="PaperSourceCode"/>
      </w:pPr>
      <w:r>
        <w:t>}</w:t>
      </w:r>
    </w:p>
    <w:p w14:paraId="465BC891" w14:textId="77777777" w:rsidR="00FE0AA5" w:rsidRDefault="00FE0AA5" w:rsidP="00A46211">
      <w:pPr>
        <w:pStyle w:val="PaperSourceCode"/>
      </w:pPr>
    </w:p>
    <w:p w14:paraId="4A2A3253" w14:textId="77777777" w:rsidR="00FE0AA5" w:rsidRDefault="00FE0AA5" w:rsidP="00A46211">
      <w:pPr>
        <w:pStyle w:val="PaperSourceCode"/>
      </w:pPr>
      <w:r>
        <w:t>&lt;/script&gt;</w:t>
      </w:r>
    </w:p>
    <w:p w14:paraId="4FD982AD" w14:textId="77777777" w:rsidR="00FE0AA5" w:rsidRDefault="00FE0AA5" w:rsidP="00A46211">
      <w:pPr>
        <w:pStyle w:val="PaperSourceCode"/>
      </w:pPr>
      <w:r>
        <w:t>&lt;/head&gt;</w:t>
      </w:r>
    </w:p>
    <w:p w14:paraId="66770F98" w14:textId="77777777" w:rsidR="00FE0AA5" w:rsidRDefault="00FE0AA5" w:rsidP="00A46211">
      <w:pPr>
        <w:pStyle w:val="PaperSourceCode"/>
      </w:pPr>
      <w:r>
        <w:t>&lt;</w:t>
      </w:r>
      <w:proofErr w:type="gramStart"/>
      <w:r>
        <w:t>body</w:t>
      </w:r>
      <w:proofErr w:type="gramEnd"/>
      <w:r>
        <w:t xml:space="preserve"> </w:t>
      </w:r>
      <w:proofErr w:type="spellStart"/>
      <w:r>
        <w:t>onload</w:t>
      </w:r>
      <w:proofErr w:type="spellEnd"/>
      <w:r>
        <w:t xml:space="preserve">='alert("finished loading");' </w:t>
      </w:r>
      <w:proofErr w:type="spellStart"/>
      <w:r>
        <w:t>onunload</w:t>
      </w:r>
      <w:proofErr w:type="spellEnd"/>
      <w:r>
        <w:t>='alert("finished unloading");'</w:t>
      </w:r>
    </w:p>
    <w:p w14:paraId="009E37E1" w14:textId="77777777" w:rsidR="00FE0AA5" w:rsidRDefault="00FE0AA5" w:rsidP="00A46211">
      <w:pPr>
        <w:pStyle w:val="PaperSourceCode"/>
      </w:pPr>
      <w:r>
        <w:t xml:space="preserve">      </w:t>
      </w:r>
      <w:proofErr w:type="spellStart"/>
      <w:proofErr w:type="gramStart"/>
      <w:r>
        <w:t>onkeypress</w:t>
      </w:r>
      <w:proofErr w:type="spellEnd"/>
      <w:proofErr w:type="gramEnd"/>
      <w:r>
        <w:t>='</w:t>
      </w:r>
      <w:proofErr w:type="spellStart"/>
      <w:r>
        <w:t>window.status</w:t>
      </w:r>
      <w:proofErr w:type="spellEnd"/>
      <w:r>
        <w:t xml:space="preserve">="key pressed is: " + </w:t>
      </w:r>
      <w:proofErr w:type="spellStart"/>
      <w:r>
        <w:t>String.fromCharCode</w:t>
      </w:r>
      <w:proofErr w:type="spellEnd"/>
      <w:r>
        <w:t>(</w:t>
      </w:r>
      <w:proofErr w:type="spellStart"/>
      <w:r>
        <w:t>window.event.keyCode</w:t>
      </w:r>
      <w:proofErr w:type="spellEnd"/>
      <w:r>
        <w:t>) ;'</w:t>
      </w:r>
    </w:p>
    <w:p w14:paraId="50D2574D" w14:textId="77777777" w:rsidR="00FE0AA5" w:rsidRDefault="00FE0AA5" w:rsidP="00A46211">
      <w:pPr>
        <w:pStyle w:val="PaperSourceCode"/>
      </w:pPr>
      <w:r>
        <w:t xml:space="preserve">      </w:t>
      </w:r>
      <w:proofErr w:type="spellStart"/>
      <w:proofErr w:type="gramStart"/>
      <w:r>
        <w:t>onkeyup</w:t>
      </w:r>
      <w:proofErr w:type="spellEnd"/>
      <w:proofErr w:type="gramEnd"/>
      <w:r>
        <w:t>='</w:t>
      </w:r>
      <w:proofErr w:type="spellStart"/>
      <w:r>
        <w:t>window.status</w:t>
      </w:r>
      <w:proofErr w:type="spellEnd"/>
      <w:r>
        <w:t xml:space="preserve">="key up"; </w:t>
      </w:r>
      <w:proofErr w:type="spellStart"/>
      <w:r>
        <w:t>checkKey</w:t>
      </w:r>
      <w:proofErr w:type="spellEnd"/>
      <w:r>
        <w:t>() ;'&gt;</w:t>
      </w:r>
    </w:p>
    <w:p w14:paraId="306C1764" w14:textId="77777777" w:rsidR="00FE0AA5" w:rsidRDefault="00FE0AA5" w:rsidP="00A46211">
      <w:pPr>
        <w:pStyle w:val="PaperSourceCode"/>
      </w:pPr>
      <w:r>
        <w:t xml:space="preserve">Pop-up a window with information by moving over &lt;a </w:t>
      </w:r>
      <w:proofErr w:type="spellStart"/>
      <w:r>
        <w:t>href</w:t>
      </w:r>
      <w:proofErr w:type="spellEnd"/>
      <w:r>
        <w:t xml:space="preserve">='#' </w:t>
      </w:r>
    </w:p>
    <w:p w14:paraId="3DCA2448" w14:textId="77777777" w:rsidR="00FE0AA5" w:rsidRDefault="00FE0AA5" w:rsidP="00A46211">
      <w:pPr>
        <w:pStyle w:val="PaperSourceCode"/>
      </w:pPr>
      <w:r>
        <w:t xml:space="preserve">      </w:t>
      </w:r>
      <w:proofErr w:type="spellStart"/>
      <w:proofErr w:type="gramStart"/>
      <w:r>
        <w:t>onmouseover</w:t>
      </w:r>
      <w:proofErr w:type="spellEnd"/>
      <w:proofErr w:type="gramEnd"/>
      <w:r>
        <w:t>='</w:t>
      </w:r>
      <w:proofErr w:type="spellStart"/>
      <w:r>
        <w:t>open_popup</w:t>
      </w:r>
      <w:proofErr w:type="spellEnd"/>
      <w:r>
        <w:t xml:space="preserve">(); </w:t>
      </w:r>
      <w:proofErr w:type="spellStart"/>
      <w:r>
        <w:t>window.status</w:t>
      </w:r>
      <w:proofErr w:type="spellEnd"/>
      <w:r>
        <w:t>="Hovering over the link" ; return true ;'</w:t>
      </w:r>
    </w:p>
    <w:p w14:paraId="0EDEA68A" w14:textId="77777777" w:rsidR="00FE0AA5" w:rsidRDefault="00FE0AA5" w:rsidP="00A46211">
      <w:pPr>
        <w:pStyle w:val="PaperSourceCode"/>
      </w:pPr>
      <w:r>
        <w:t xml:space="preserve">      </w:t>
      </w:r>
      <w:proofErr w:type="spellStart"/>
      <w:proofErr w:type="gramStart"/>
      <w:r>
        <w:t>onmouseout</w:t>
      </w:r>
      <w:proofErr w:type="spellEnd"/>
      <w:proofErr w:type="gramEnd"/>
      <w:r>
        <w:t>='</w:t>
      </w:r>
      <w:proofErr w:type="spellStart"/>
      <w:r>
        <w:t>close_popup</w:t>
      </w:r>
      <w:proofErr w:type="spellEnd"/>
      <w:r>
        <w:t xml:space="preserve">(); </w:t>
      </w:r>
      <w:proofErr w:type="spellStart"/>
      <w:r>
        <w:t>window.status</w:t>
      </w:r>
      <w:proofErr w:type="spellEnd"/>
      <w:r>
        <w:t>=" " ; return true ;'&gt;here&lt;/a&gt;.</w:t>
      </w:r>
    </w:p>
    <w:p w14:paraId="0EA7C172" w14:textId="77777777" w:rsidR="00FE0AA5" w:rsidRDefault="00FE0AA5" w:rsidP="00A46211">
      <w:pPr>
        <w:pStyle w:val="PaperSourceCode"/>
      </w:pPr>
      <w:r>
        <w:t>&lt;</w:t>
      </w:r>
      <w:proofErr w:type="gramStart"/>
      <w:r>
        <w:t>p</w:t>
      </w:r>
      <w:proofErr w:type="gramEnd"/>
      <w:r>
        <w:t>&gt;</w:t>
      </w:r>
    </w:p>
    <w:p w14:paraId="54B4E690" w14:textId="77777777" w:rsidR="00FE0AA5" w:rsidRDefault="00FE0AA5" w:rsidP="00A46211">
      <w:pPr>
        <w:pStyle w:val="PaperSourceCode"/>
      </w:pPr>
      <w:r>
        <w:t xml:space="preserve">Pop-up a window with information by clicking &lt;a </w:t>
      </w:r>
      <w:proofErr w:type="spellStart"/>
      <w:r>
        <w:t>href</w:t>
      </w:r>
      <w:proofErr w:type="spellEnd"/>
      <w:r>
        <w:t xml:space="preserve">='#' </w:t>
      </w:r>
      <w:proofErr w:type="spellStart"/>
      <w:r>
        <w:t>onmousedown</w:t>
      </w:r>
      <w:proofErr w:type="spellEnd"/>
      <w:r>
        <w:t>='</w:t>
      </w:r>
      <w:proofErr w:type="spellStart"/>
      <w:r>
        <w:t>open_</w:t>
      </w:r>
      <w:proofErr w:type="gramStart"/>
      <w:r>
        <w:t>popup</w:t>
      </w:r>
      <w:proofErr w:type="spellEnd"/>
      <w:r>
        <w:t>(</w:t>
      </w:r>
      <w:proofErr w:type="gramEnd"/>
      <w:r>
        <w:t xml:space="preserve">);' </w:t>
      </w:r>
      <w:proofErr w:type="spellStart"/>
      <w:r>
        <w:t>onmouseup</w:t>
      </w:r>
      <w:proofErr w:type="spellEnd"/>
      <w:r>
        <w:t>='</w:t>
      </w:r>
      <w:proofErr w:type="spellStart"/>
      <w:r>
        <w:t>close_popup</w:t>
      </w:r>
      <w:proofErr w:type="spellEnd"/>
      <w:r>
        <w:t>();'&gt;here&lt;/a&gt;.</w:t>
      </w:r>
    </w:p>
    <w:p w14:paraId="3AFE0C56" w14:textId="77777777" w:rsidR="00FE0AA5" w:rsidRDefault="00FE0AA5" w:rsidP="00A46211">
      <w:pPr>
        <w:pStyle w:val="PaperSourceCode"/>
      </w:pPr>
      <w:r>
        <w:t>&lt;</w:t>
      </w:r>
      <w:proofErr w:type="gramStart"/>
      <w:r>
        <w:t>p</w:t>
      </w:r>
      <w:proofErr w:type="gramEnd"/>
      <w:r>
        <w:t>&gt;</w:t>
      </w:r>
    </w:p>
    <w:p w14:paraId="3F2C19E8" w14:textId="77777777" w:rsidR="00FE0AA5" w:rsidRDefault="00FE0AA5" w:rsidP="00A46211">
      <w:pPr>
        <w:pStyle w:val="PaperSourceCode"/>
      </w:pPr>
      <w:r>
        <w:t>&lt;</w:t>
      </w:r>
      <w:proofErr w:type="gramStart"/>
      <w:r>
        <w:t>a</w:t>
      </w:r>
      <w:proofErr w:type="gramEnd"/>
      <w:r>
        <w:t xml:space="preserve"> </w:t>
      </w:r>
      <w:proofErr w:type="spellStart"/>
      <w:r>
        <w:t>href</w:t>
      </w:r>
      <w:proofErr w:type="spellEnd"/>
      <w:r>
        <w:t xml:space="preserve">='#' </w:t>
      </w:r>
      <w:proofErr w:type="spellStart"/>
      <w:r>
        <w:t>ondblclick</w:t>
      </w:r>
      <w:proofErr w:type="spellEnd"/>
      <w:r>
        <w:t>='</w:t>
      </w:r>
      <w:proofErr w:type="spellStart"/>
      <w:r>
        <w:t>open_popup</w:t>
      </w:r>
      <w:proofErr w:type="spellEnd"/>
      <w:r>
        <w:t xml:space="preserve">();'&gt;Double click to open&lt;/a&gt;, &lt;a </w:t>
      </w:r>
      <w:proofErr w:type="spellStart"/>
      <w:r>
        <w:t>href</w:t>
      </w:r>
      <w:proofErr w:type="spellEnd"/>
      <w:r>
        <w:t xml:space="preserve">='#' </w:t>
      </w:r>
      <w:proofErr w:type="spellStart"/>
      <w:r>
        <w:t>onclick</w:t>
      </w:r>
      <w:proofErr w:type="spellEnd"/>
      <w:r>
        <w:t>='</w:t>
      </w:r>
      <w:proofErr w:type="spellStart"/>
      <w:r>
        <w:t>close_popup</w:t>
      </w:r>
      <w:proofErr w:type="spellEnd"/>
      <w:r>
        <w:t>();'&gt;single click to close here&lt;/a&gt;.</w:t>
      </w:r>
    </w:p>
    <w:p w14:paraId="19EAAAE1" w14:textId="77777777" w:rsidR="00FE0AA5" w:rsidRDefault="00FE0AA5" w:rsidP="00A46211">
      <w:pPr>
        <w:pStyle w:val="PaperSourceCode"/>
      </w:pPr>
      <w:r>
        <w:t>&lt;</w:t>
      </w:r>
      <w:proofErr w:type="gramStart"/>
      <w:r>
        <w:t>p</w:t>
      </w:r>
      <w:proofErr w:type="gramEnd"/>
      <w:r>
        <w:t>&gt;</w:t>
      </w:r>
    </w:p>
    <w:p w14:paraId="5AAA4C28" w14:textId="77777777" w:rsidR="00FE0AA5" w:rsidRDefault="00FE0AA5" w:rsidP="00A46211">
      <w:pPr>
        <w:pStyle w:val="PaperSourceCode"/>
      </w:pPr>
      <w:r>
        <w:t>&lt;</w:t>
      </w:r>
      <w:proofErr w:type="gramStart"/>
      <w:r>
        <w:t>a</w:t>
      </w:r>
      <w:proofErr w:type="gramEnd"/>
      <w:r>
        <w:t xml:space="preserve"> </w:t>
      </w:r>
      <w:proofErr w:type="spellStart"/>
      <w:r>
        <w:t>href</w:t>
      </w:r>
      <w:proofErr w:type="spellEnd"/>
      <w:r>
        <w:t xml:space="preserve">='#' style='font-size="x-large"' </w:t>
      </w:r>
      <w:proofErr w:type="spellStart"/>
      <w:r>
        <w:t>onmousemove</w:t>
      </w:r>
      <w:proofErr w:type="spellEnd"/>
      <w:r>
        <w:t>='</w:t>
      </w:r>
      <w:proofErr w:type="spellStart"/>
      <w:r>
        <w:t>open_popup</w:t>
      </w:r>
      <w:proofErr w:type="spellEnd"/>
      <w:r>
        <w:t xml:space="preserve">();'&gt;Move mouse over this to open&lt;/a&gt;, &lt;a style='font-size="x-large"' </w:t>
      </w:r>
      <w:proofErr w:type="spellStart"/>
      <w:r>
        <w:t>href</w:t>
      </w:r>
      <w:proofErr w:type="spellEnd"/>
      <w:r>
        <w:t xml:space="preserve">='#' </w:t>
      </w:r>
      <w:proofErr w:type="spellStart"/>
      <w:r>
        <w:t>onmousemove</w:t>
      </w:r>
      <w:proofErr w:type="spellEnd"/>
      <w:r>
        <w:t>='</w:t>
      </w:r>
      <w:proofErr w:type="spellStart"/>
      <w:r>
        <w:t>close_popup</w:t>
      </w:r>
      <w:proofErr w:type="spellEnd"/>
      <w:r>
        <w:t>();'&gt;move over this to close&lt;/a&gt;.</w:t>
      </w:r>
    </w:p>
    <w:p w14:paraId="5238933D" w14:textId="77777777" w:rsidR="00FE0AA5" w:rsidRDefault="00FE0AA5" w:rsidP="00A46211">
      <w:pPr>
        <w:pStyle w:val="PaperSourceCode"/>
      </w:pPr>
      <w:r>
        <w:t>&lt;</w:t>
      </w:r>
      <w:proofErr w:type="gramStart"/>
      <w:r>
        <w:t>p</w:t>
      </w:r>
      <w:proofErr w:type="gramEnd"/>
      <w:r>
        <w:t>&gt;</w:t>
      </w:r>
    </w:p>
    <w:p w14:paraId="5F757CE6" w14:textId="77777777" w:rsidR="00FE0AA5" w:rsidRDefault="00FE0AA5" w:rsidP="00A46211">
      <w:pPr>
        <w:pStyle w:val="PaperSourceCode"/>
      </w:pPr>
      <w:r>
        <w:t>Press &lt;b&gt;X&lt;/b&gt; to make an alert window pop up.</w:t>
      </w:r>
    </w:p>
    <w:p w14:paraId="3945796B" w14:textId="77777777" w:rsidR="00FE0AA5" w:rsidRDefault="00FE0AA5" w:rsidP="00A46211">
      <w:pPr>
        <w:pStyle w:val="PaperSourceCode"/>
      </w:pPr>
      <w:proofErr w:type="gramStart"/>
      <w:r>
        <w:t>;;;;</w:t>
      </w:r>
      <w:proofErr w:type="gramEnd"/>
    </w:p>
    <w:p w14:paraId="394FCCFF" w14:textId="77777777" w:rsidR="00FE0AA5" w:rsidRDefault="00FE0AA5" w:rsidP="00A46211">
      <w:pPr>
        <w:pStyle w:val="PaperSourceCode"/>
      </w:pPr>
      <w:proofErr w:type="gramStart"/>
      <w:r>
        <w:t>run</w:t>
      </w:r>
      <w:proofErr w:type="gramEnd"/>
      <w:r>
        <w:t xml:space="preserve"> ;</w:t>
      </w:r>
    </w:p>
    <w:p w14:paraId="45782548" w14:textId="77777777" w:rsidR="00FE0AA5" w:rsidRDefault="00FE0AA5" w:rsidP="00A46211">
      <w:pPr>
        <w:pStyle w:val="PaperSourceCode"/>
      </w:pPr>
    </w:p>
    <w:p w14:paraId="2D3B2269" w14:textId="77777777" w:rsidR="00FE0AA5" w:rsidRDefault="00FE0AA5" w:rsidP="00A46211">
      <w:pPr>
        <w:pStyle w:val="PaperSourceCode"/>
      </w:pPr>
      <w:proofErr w:type="gramStart"/>
      <w:r>
        <w:t>data</w:t>
      </w:r>
      <w:proofErr w:type="gramEnd"/>
      <w:r>
        <w:t xml:space="preserve"> _null_ ;</w:t>
      </w:r>
    </w:p>
    <w:p w14:paraId="50A3D529" w14:textId="77777777" w:rsidR="00FE0AA5" w:rsidRDefault="00FE0AA5" w:rsidP="00A46211">
      <w:pPr>
        <w:pStyle w:val="PaperSourceCode"/>
      </w:pPr>
      <w:r>
        <w:t xml:space="preserve">  </w:t>
      </w:r>
      <w:proofErr w:type="gramStart"/>
      <w:r>
        <w:t>file</w:t>
      </w:r>
      <w:proofErr w:type="gramEnd"/>
      <w:r>
        <w:t xml:space="preserve"> _</w:t>
      </w:r>
      <w:proofErr w:type="spellStart"/>
      <w:r>
        <w:t>webout</w:t>
      </w:r>
      <w:proofErr w:type="spellEnd"/>
      <w:r>
        <w:t xml:space="preserve"> ;</w:t>
      </w:r>
    </w:p>
    <w:p w14:paraId="38355685" w14:textId="77777777" w:rsidR="00FE0AA5" w:rsidRDefault="00FE0AA5" w:rsidP="00A46211">
      <w:pPr>
        <w:pStyle w:val="PaperSourceCode"/>
      </w:pPr>
      <w:r>
        <w:t xml:space="preserve">  </w:t>
      </w:r>
      <w:proofErr w:type="gramStart"/>
      <w:r>
        <w:t>put</w:t>
      </w:r>
      <w:proofErr w:type="gramEnd"/>
      <w:r>
        <w:t xml:space="preserve"> '&lt;h1&gt;Cookies&lt;/h1&gt;' ;</w:t>
      </w:r>
    </w:p>
    <w:p w14:paraId="7144F0E0" w14:textId="77777777" w:rsidR="00FE0AA5" w:rsidRDefault="00FE0AA5" w:rsidP="00A46211">
      <w:pPr>
        <w:pStyle w:val="PaperSourceCode"/>
      </w:pPr>
      <w:r>
        <w:t xml:space="preserve">  </w:t>
      </w:r>
      <w:proofErr w:type="spellStart"/>
      <w:proofErr w:type="gramStart"/>
      <w:r>
        <w:t>htcook</w:t>
      </w:r>
      <w:proofErr w:type="spellEnd"/>
      <w:proofErr w:type="gramEnd"/>
      <w:r>
        <w:t>=</w:t>
      </w:r>
      <w:proofErr w:type="spellStart"/>
      <w:r>
        <w:t>htmldecode</w:t>
      </w:r>
      <w:proofErr w:type="spellEnd"/>
      <w:r>
        <w:t>("&amp;_</w:t>
      </w:r>
      <w:proofErr w:type="spellStart"/>
      <w:r>
        <w:t>htcook</w:t>
      </w:r>
      <w:proofErr w:type="spellEnd"/>
      <w:r>
        <w:t>") ;</w:t>
      </w:r>
    </w:p>
    <w:p w14:paraId="7CD9A2EE" w14:textId="77777777" w:rsidR="00FE0AA5" w:rsidRDefault="00FE0AA5" w:rsidP="00A46211">
      <w:pPr>
        <w:pStyle w:val="PaperSourceCode"/>
      </w:pPr>
      <w:r>
        <w:t xml:space="preserve">  </w:t>
      </w:r>
      <w:proofErr w:type="gramStart"/>
      <w:r>
        <w:t>put</w:t>
      </w:r>
      <w:proofErr w:type="gramEnd"/>
      <w:r>
        <w:t xml:space="preserve"> </w:t>
      </w:r>
      <w:proofErr w:type="spellStart"/>
      <w:r>
        <w:t>htcook</w:t>
      </w:r>
      <w:proofErr w:type="spellEnd"/>
      <w:r>
        <w:t xml:space="preserve"> ;</w:t>
      </w:r>
    </w:p>
    <w:p w14:paraId="444C717B" w14:textId="77777777" w:rsidR="00FE0AA5" w:rsidRDefault="00FE0AA5" w:rsidP="00A46211">
      <w:pPr>
        <w:pStyle w:val="PaperSourceCode"/>
      </w:pPr>
      <w:r>
        <w:t xml:space="preserve">  </w:t>
      </w:r>
      <w:proofErr w:type="gramStart"/>
      <w:r>
        <w:t>put</w:t>
      </w:r>
      <w:proofErr w:type="gramEnd"/>
      <w:r>
        <w:t xml:space="preserve"> '&lt;/body&gt;' ;</w:t>
      </w:r>
    </w:p>
    <w:p w14:paraId="43AA609D" w14:textId="77777777" w:rsidR="00FE0AA5" w:rsidRDefault="00FE0AA5" w:rsidP="00A46211">
      <w:pPr>
        <w:pStyle w:val="PaperSourceCode"/>
      </w:pPr>
      <w:r>
        <w:t xml:space="preserve">  </w:t>
      </w:r>
      <w:proofErr w:type="gramStart"/>
      <w:r>
        <w:t>put</w:t>
      </w:r>
      <w:proofErr w:type="gramEnd"/>
      <w:r>
        <w:t xml:space="preserve"> '&lt;/html&gt;' ;</w:t>
      </w:r>
    </w:p>
    <w:p w14:paraId="7A493435" w14:textId="77777777" w:rsidR="00FE0AA5" w:rsidRDefault="00FE0AA5" w:rsidP="00A46211">
      <w:pPr>
        <w:pStyle w:val="PaperSourceCode"/>
      </w:pPr>
      <w:proofErr w:type="gramStart"/>
      <w:r>
        <w:t>run</w:t>
      </w:r>
      <w:proofErr w:type="gramEnd"/>
      <w:r>
        <w:t xml:space="preserve"> ;</w:t>
      </w:r>
    </w:p>
    <w:p w14:paraId="6564D8E7" w14:textId="77777777" w:rsidR="00FE0AA5" w:rsidRDefault="00FE0AA5" w:rsidP="00A46211">
      <w:pPr>
        <w:pStyle w:val="PaperSourceCode"/>
      </w:pPr>
      <w:r>
        <w:t>%STPBEGIN;</w:t>
      </w:r>
    </w:p>
    <w:p w14:paraId="68E1F54D" w14:textId="77777777" w:rsidR="00FE0AA5" w:rsidRDefault="00FE0AA5" w:rsidP="00A46211">
      <w:pPr>
        <w:pStyle w:val="PaperSourceCode"/>
      </w:pPr>
      <w:r>
        <w:t>%STPEND;</w:t>
      </w:r>
    </w:p>
    <w:p w14:paraId="3F8C6D94" w14:textId="77777777" w:rsidR="00FE0AA5" w:rsidRDefault="00FE0AA5" w:rsidP="00A46211">
      <w:pPr>
        <w:pStyle w:val="PaperSourceCode"/>
      </w:pPr>
      <w:r>
        <w:t>*'</w:t>
      </w:r>
      <w:proofErr w:type="gramStart"/>
      <w:r>
        <w:t>;*</w:t>
      </w:r>
      <w:proofErr w:type="gramEnd"/>
      <w:r>
        <w:t>";*/;run;</w:t>
      </w:r>
    </w:p>
    <w:p w14:paraId="0954A21B" w14:textId="77AC3730" w:rsidR="00FE0AA5" w:rsidRDefault="00FE0AA5" w:rsidP="00E226A0">
      <w:pPr>
        <w:pStyle w:val="Heading2"/>
      </w:pPr>
      <w:r>
        <w:t>Making use of</w:t>
      </w:r>
      <w:r w:rsidR="005F79C4">
        <w:t xml:space="preserve"> Ext JS</w:t>
      </w:r>
      <w:r>
        <w:t xml:space="preserve"> from Stored processes</w:t>
      </w:r>
    </w:p>
    <w:p w14:paraId="0EDBA966" w14:textId="77777777" w:rsidR="00FE0AA5" w:rsidRDefault="00FE0AA5" w:rsidP="00E74B85">
      <w:pPr>
        <w:pStyle w:val="PaperBody"/>
        <w:jc w:val="both"/>
      </w:pPr>
      <w:r>
        <w:t xml:space="preserve">One of the most useful things that I have discovered in the last 2 years, since I last did a paper on this topic, is how to really use </w:t>
      </w:r>
      <w:r w:rsidR="00327BC0">
        <w:t>JavaScript</w:t>
      </w:r>
      <w:r>
        <w:t xml:space="preserve"> and Flash objects from stored processes. By learning how to make SAS drive these web technologies is very powerful. Traditionally with SAS 8 and beyond we have been able to quite simply have SAS generate HTML to provide output for the web. Through the graphic device drivers available we have been able to add some interactivity very simply by taking advantage of the ActiveX and Java device drivers. These allow us to make a range of </w:t>
      </w:r>
      <w:proofErr w:type="gramStart"/>
      <w:r>
        <w:t>graphs which</w:t>
      </w:r>
      <w:proofErr w:type="gramEnd"/>
      <w:r>
        <w:t xml:space="preserve"> then provide some very good interactive functionality. This is great but has some problems. ActiveX is only supported on Windows platforms, which can be limiting. There is also a potential problem in that data can be edited using the ActiveX driver, and so </w:t>
      </w:r>
      <w:proofErr w:type="gramStart"/>
      <w:r>
        <w:t>output can be changed by the end user</w:t>
      </w:r>
      <w:proofErr w:type="gramEnd"/>
      <w:r>
        <w:t>. There are a range of features available in each, which can be great for users but which you may not want to make available to users.</w:t>
      </w:r>
    </w:p>
    <w:p w14:paraId="1BFE5B64" w14:textId="77777777" w:rsidR="00FE0AA5" w:rsidRDefault="00FE0AA5" w:rsidP="00E74B85">
      <w:pPr>
        <w:pStyle w:val="PaperBody"/>
        <w:jc w:val="both"/>
      </w:pPr>
      <w:r>
        <w:t>If users wanted to go beyond interactivity provided through the HTML ODS tag sets and ActiveX/Java drivers, then they would need to do some work and have a far greater understanding of further technologies in order to achieve this. A range of techniques can be used to do this including the following:</w:t>
      </w:r>
    </w:p>
    <w:p w14:paraId="0804BAB0" w14:textId="77777777" w:rsidR="00FE0AA5" w:rsidRDefault="00FE0AA5" w:rsidP="00E74B85">
      <w:pPr>
        <w:pStyle w:val="PaperBody"/>
        <w:numPr>
          <w:ilvl w:val="0"/>
          <w:numId w:val="18"/>
        </w:numPr>
        <w:jc w:val="both"/>
        <w:rPr>
          <w:position w:val="-2"/>
        </w:rPr>
      </w:pPr>
      <w:r>
        <w:lastRenderedPageBreak/>
        <w:t>Interfacing to another tool (such as EXCEL) and creating your output there via DDE, OLE, VBA or other techniques</w:t>
      </w:r>
    </w:p>
    <w:p w14:paraId="387A9D9F" w14:textId="77777777" w:rsidR="00FE0AA5" w:rsidRDefault="00FE0AA5" w:rsidP="00E74B85">
      <w:pPr>
        <w:pStyle w:val="PaperBody"/>
        <w:numPr>
          <w:ilvl w:val="0"/>
          <w:numId w:val="18"/>
        </w:numPr>
        <w:jc w:val="both"/>
        <w:rPr>
          <w:position w:val="-2"/>
        </w:rPr>
      </w:pPr>
      <w:r>
        <w:t xml:space="preserve">Creating a custom </w:t>
      </w:r>
      <w:proofErr w:type="spellStart"/>
      <w:r>
        <w:t>tagset</w:t>
      </w:r>
      <w:proofErr w:type="spellEnd"/>
      <w:r>
        <w:t>, perhaps modified from an existing one, in order to implement further functionality</w:t>
      </w:r>
    </w:p>
    <w:p w14:paraId="52FDB2A1" w14:textId="77777777" w:rsidR="00FE0AA5" w:rsidRDefault="00FE0AA5" w:rsidP="00E74B85">
      <w:pPr>
        <w:pStyle w:val="PaperBody"/>
        <w:numPr>
          <w:ilvl w:val="0"/>
          <w:numId w:val="18"/>
        </w:numPr>
        <w:jc w:val="both"/>
        <w:rPr>
          <w:position w:val="-2"/>
        </w:rPr>
      </w:pPr>
      <w:r>
        <w:t>Passing raw markup to your output in order to add functionality (e.g. passing raw RTF to MS Word)</w:t>
      </w:r>
    </w:p>
    <w:p w14:paraId="69BAAA78" w14:textId="77777777" w:rsidR="00FE0AA5" w:rsidRDefault="00FE0AA5" w:rsidP="00E74B85">
      <w:pPr>
        <w:pStyle w:val="PaperBody"/>
        <w:numPr>
          <w:ilvl w:val="0"/>
          <w:numId w:val="18"/>
        </w:numPr>
        <w:jc w:val="both"/>
        <w:rPr>
          <w:position w:val="-2"/>
        </w:rPr>
      </w:pPr>
      <w:r>
        <w:t xml:space="preserve">Creating custom </w:t>
      </w:r>
      <w:r w:rsidR="00327BC0">
        <w:t>JavaScript</w:t>
      </w:r>
      <w:r>
        <w:t xml:space="preserve"> within HTML to implement any required functionality</w:t>
      </w:r>
    </w:p>
    <w:p w14:paraId="392AB195" w14:textId="77777777" w:rsidR="00FE0AA5" w:rsidRDefault="00FE0AA5" w:rsidP="00E74B85">
      <w:pPr>
        <w:pStyle w:val="PaperBody"/>
        <w:numPr>
          <w:ilvl w:val="0"/>
          <w:numId w:val="18"/>
        </w:numPr>
        <w:jc w:val="both"/>
      </w:pPr>
      <w:r>
        <w:t xml:space="preserve">Creating HTML to make use of features like the HTML 5 Canvas element (see paper by Edwin van Stein, </w:t>
      </w:r>
      <w:proofErr w:type="spellStart"/>
      <w:r>
        <w:t>Astellas</w:t>
      </w:r>
      <w:proofErr w:type="spellEnd"/>
      <w:r>
        <w:t>).</w:t>
      </w:r>
    </w:p>
    <w:p w14:paraId="35EB81DD" w14:textId="43E4EB38" w:rsidR="00FE0AA5" w:rsidRPr="00A46211" w:rsidRDefault="00FE0AA5" w:rsidP="00E74B85">
      <w:pPr>
        <w:pStyle w:val="PaperBody"/>
        <w:jc w:val="both"/>
      </w:pPr>
      <w:r>
        <w:t>Two other methods that I have found which I prefer are: Generating</w:t>
      </w:r>
      <w:r w:rsidR="005F79C4">
        <w:t xml:space="preserve"> Ext JS</w:t>
      </w:r>
      <w:r>
        <w:t xml:space="preserve"> code and using Flash objects. Why these two? Well,</w:t>
      </w:r>
      <w:r w:rsidR="005F79C4">
        <w:t xml:space="preserve"> Ext JS</w:t>
      </w:r>
      <w:r>
        <w:t xml:space="preserve"> is a </w:t>
      </w:r>
      <w:r w:rsidR="00327BC0">
        <w:t>JavaScript</w:t>
      </w:r>
      <w:r>
        <w:t xml:space="preserve"> </w:t>
      </w:r>
      <w:proofErr w:type="gramStart"/>
      <w:r>
        <w:t>framework which</w:t>
      </w:r>
      <w:proofErr w:type="gramEnd"/>
      <w:r>
        <w:t xml:space="preserve"> provides a large number of objects that can be used to build an application. There are many </w:t>
      </w:r>
      <w:r w:rsidR="00327BC0">
        <w:t>JavaScript</w:t>
      </w:r>
      <w:r>
        <w:t xml:space="preserve"> frameworks, and so people will have their </w:t>
      </w:r>
      <w:proofErr w:type="spellStart"/>
      <w:r>
        <w:t>favourites</w:t>
      </w:r>
      <w:proofErr w:type="spellEnd"/>
      <w:r>
        <w:t xml:space="preserve">, but I chose </w:t>
      </w:r>
      <w:r w:rsidR="005F79C4">
        <w:t>Ext JS</w:t>
      </w:r>
      <w:r>
        <w:t xml:space="preserve"> by surveying the most popular ones and then looking at the application building functionality that each provided at that time. </w:t>
      </w:r>
      <w:r w:rsidR="005F79C4">
        <w:t>Ext JS</w:t>
      </w:r>
      <w:r>
        <w:t xml:space="preserve"> provided far more than most others, and at the time of writing I think it still does. As for Flash, there are a lot of products (some which are free) that provide graph functionality in the form of a flash object. They then provide various ways to provide data to the flash object and to control its functionality with simple </w:t>
      </w:r>
      <w:r w:rsidR="00327BC0">
        <w:t>JavaScript</w:t>
      </w:r>
      <w:r>
        <w:t xml:space="preserve"> calls. There are Flash objects that provide other functionality too, </w:t>
      </w:r>
      <w:proofErr w:type="spellStart"/>
      <w:r>
        <w:t>besdies</w:t>
      </w:r>
      <w:proofErr w:type="spellEnd"/>
      <w:r>
        <w:t xml:space="preserve"> graphs. Both</w:t>
      </w:r>
      <w:r w:rsidR="005F79C4">
        <w:t xml:space="preserve"> Ext JS</w:t>
      </w:r>
      <w:r>
        <w:t xml:space="preserve"> and Flash will give you a huge amount of functionality with fairly minimal coding.</w:t>
      </w:r>
    </w:p>
    <w:p w14:paraId="26E1C1DF" w14:textId="3D748EAC" w:rsidR="00FE0AA5" w:rsidRDefault="00FE0AA5" w:rsidP="00E226A0">
      <w:pPr>
        <w:pStyle w:val="Heading3"/>
      </w:pPr>
      <w:r>
        <w:t>Generating</w:t>
      </w:r>
      <w:r w:rsidR="005F79C4">
        <w:t xml:space="preserve"> Ext JS</w:t>
      </w:r>
      <w:r>
        <w:t xml:space="preserve"> code</w:t>
      </w:r>
    </w:p>
    <w:p w14:paraId="3DD73F89" w14:textId="6D570F73" w:rsidR="00FE0AA5" w:rsidRDefault="00FE0AA5" w:rsidP="00E74B85">
      <w:pPr>
        <w:pStyle w:val="PaperBody"/>
        <w:jc w:val="both"/>
      </w:pPr>
      <w:r>
        <w:t xml:space="preserve">In order to do something in </w:t>
      </w:r>
      <w:r w:rsidR="005F79C4">
        <w:t>Ext JS</w:t>
      </w:r>
      <w:r>
        <w:t xml:space="preserve"> you will usually need some data and some directives telling </w:t>
      </w:r>
      <w:r w:rsidR="005F79C4">
        <w:t>Ext JS</w:t>
      </w:r>
      <w:r>
        <w:t xml:space="preserve"> what you want to do with the data. </w:t>
      </w:r>
    </w:p>
    <w:p w14:paraId="05AD351A" w14:textId="6FC86786" w:rsidR="00FE0AA5" w:rsidRPr="00611AA1" w:rsidRDefault="00FE0AA5" w:rsidP="00E74B85">
      <w:pPr>
        <w:pStyle w:val="PaperBody"/>
        <w:jc w:val="both"/>
      </w:pPr>
      <w:r>
        <w:t>One simple way to provide data to</w:t>
      </w:r>
      <w:r w:rsidR="005F79C4">
        <w:t xml:space="preserve"> Ext JS</w:t>
      </w:r>
      <w:r>
        <w:t xml:space="preserve"> is by using arrays in </w:t>
      </w:r>
      <w:r w:rsidR="00327BC0">
        <w:t>JavaScript</w:t>
      </w:r>
      <w:r>
        <w:t xml:space="preserve">. For example you could use some lines like </w:t>
      </w:r>
      <w:proofErr w:type="gramStart"/>
      <w:r>
        <w:t>these ….</w:t>
      </w:r>
      <w:proofErr w:type="gramEnd"/>
    </w:p>
    <w:p w14:paraId="60DAE11D" w14:textId="77777777" w:rsidR="00FE0AA5" w:rsidRDefault="00FE0AA5" w:rsidP="00A46211">
      <w:pPr>
        <w:pStyle w:val="PaperSourceCode"/>
      </w:pPr>
      <w:r>
        <w:t xml:space="preserve">    // </w:t>
      </w:r>
      <w:proofErr w:type="gramStart"/>
      <w:r>
        <w:t>sample</w:t>
      </w:r>
      <w:proofErr w:type="gramEnd"/>
      <w:r>
        <w:t xml:space="preserve"> static data for the store</w:t>
      </w:r>
    </w:p>
    <w:p w14:paraId="47FAF7FE" w14:textId="77777777" w:rsidR="00FE0AA5" w:rsidRDefault="00FE0AA5" w:rsidP="00A46211">
      <w:pPr>
        <w:pStyle w:val="PaperSourceCode"/>
      </w:pPr>
      <w:r>
        <w:t xml:space="preserve">    </w:t>
      </w:r>
      <w:proofErr w:type="spellStart"/>
      <w:proofErr w:type="gramStart"/>
      <w:r>
        <w:t>var</w:t>
      </w:r>
      <w:proofErr w:type="spellEnd"/>
      <w:proofErr w:type="gramEnd"/>
      <w:r>
        <w:t xml:space="preserve"> </w:t>
      </w:r>
      <w:proofErr w:type="spellStart"/>
      <w:r>
        <w:t>myData</w:t>
      </w:r>
      <w:proofErr w:type="spellEnd"/>
      <w:r>
        <w:t xml:space="preserve"> = [</w:t>
      </w:r>
    </w:p>
    <w:p w14:paraId="020898AE" w14:textId="77777777" w:rsidR="00FE0AA5" w:rsidRDefault="00FE0AA5" w:rsidP="00A46211">
      <w:pPr>
        <w:pStyle w:val="PaperSourceCode"/>
      </w:pPr>
      <w:r>
        <w:t xml:space="preserve">        ['3m Co'</w:t>
      </w:r>
      <w:proofErr w:type="gramStart"/>
      <w:r>
        <w:t>,                               71.72</w:t>
      </w:r>
      <w:proofErr w:type="gramEnd"/>
      <w:r>
        <w:t>, 0.02,  0.03,  '9/1 12:00am'],</w:t>
      </w:r>
    </w:p>
    <w:p w14:paraId="1ED5F0AD" w14:textId="77777777" w:rsidR="00FE0AA5" w:rsidRDefault="00FE0AA5" w:rsidP="00A46211">
      <w:pPr>
        <w:pStyle w:val="PaperSourceCode"/>
      </w:pPr>
      <w:r>
        <w:t xml:space="preserve">        ['Alcoa </w:t>
      </w:r>
      <w:proofErr w:type="spellStart"/>
      <w:r>
        <w:t>Inc</w:t>
      </w:r>
      <w:proofErr w:type="spellEnd"/>
      <w:r>
        <w:t>'</w:t>
      </w:r>
      <w:proofErr w:type="gramStart"/>
      <w:r>
        <w:t>,                           29.01</w:t>
      </w:r>
      <w:proofErr w:type="gramEnd"/>
      <w:r>
        <w:t>, 0.42,  1.47,  '9/1 12:00am'],</w:t>
      </w:r>
    </w:p>
    <w:p w14:paraId="107EEFCD" w14:textId="77777777" w:rsidR="00FE0AA5" w:rsidRDefault="00FE0AA5" w:rsidP="00A46211">
      <w:pPr>
        <w:pStyle w:val="PaperSourceCode"/>
      </w:pPr>
      <w:r>
        <w:t xml:space="preserve">        ['United Technologies Corporation'</w:t>
      </w:r>
      <w:proofErr w:type="gramStart"/>
      <w:r>
        <w:t>,     63.26</w:t>
      </w:r>
      <w:proofErr w:type="gramEnd"/>
      <w:r>
        <w:t>, 0.55,  0.88,  '9/1 12:00am'],</w:t>
      </w:r>
    </w:p>
    <w:p w14:paraId="70C23282" w14:textId="77777777" w:rsidR="00FE0AA5" w:rsidRDefault="00FE0AA5" w:rsidP="00A46211">
      <w:pPr>
        <w:pStyle w:val="PaperSourceCode"/>
      </w:pPr>
      <w:r>
        <w:t xml:space="preserve">        ['Verizon Communications'</w:t>
      </w:r>
      <w:proofErr w:type="gramStart"/>
      <w:r>
        <w:t>,              35.57</w:t>
      </w:r>
      <w:proofErr w:type="gramEnd"/>
      <w:r>
        <w:t xml:space="preserve">, 0.39,  1.11,  '9/1 12:00am'],            </w:t>
      </w:r>
    </w:p>
    <w:p w14:paraId="6518976A" w14:textId="77777777" w:rsidR="00FE0AA5" w:rsidRDefault="00FE0AA5" w:rsidP="00A46211">
      <w:pPr>
        <w:pStyle w:val="PaperSourceCode"/>
      </w:pPr>
      <w:r>
        <w:t xml:space="preserve">        ['Wal-Mart Stores, Inc.'</w:t>
      </w:r>
      <w:proofErr w:type="gramStart"/>
      <w:r>
        <w:t>,               45.45</w:t>
      </w:r>
      <w:proofErr w:type="gramEnd"/>
      <w:r>
        <w:t>, 0.73,  1.63,  '9/1 12:00am']</w:t>
      </w:r>
    </w:p>
    <w:p w14:paraId="7B75B6D0" w14:textId="77777777" w:rsidR="00FE0AA5" w:rsidRDefault="00FE0AA5" w:rsidP="00A46211">
      <w:pPr>
        <w:pStyle w:val="PaperSourceCode"/>
      </w:pPr>
      <w:r>
        <w:t xml:space="preserve">    ];</w:t>
      </w:r>
    </w:p>
    <w:p w14:paraId="6DF34CAF" w14:textId="77777777" w:rsidR="00FE0AA5" w:rsidRDefault="00FE0AA5" w:rsidP="00A46211">
      <w:pPr>
        <w:pStyle w:val="PaperSourceCode"/>
      </w:pPr>
    </w:p>
    <w:p w14:paraId="29D1D0FC" w14:textId="77777777" w:rsidR="00FE0AA5" w:rsidRDefault="00FE0AA5" w:rsidP="00A46211">
      <w:pPr>
        <w:pStyle w:val="PaperSourceCode"/>
      </w:pPr>
      <w:r>
        <w:t xml:space="preserve">    // </w:t>
      </w:r>
      <w:proofErr w:type="gramStart"/>
      <w:r>
        <w:t>create</w:t>
      </w:r>
      <w:proofErr w:type="gramEnd"/>
      <w:r>
        <w:t xml:space="preserve"> the data store</w:t>
      </w:r>
    </w:p>
    <w:p w14:paraId="714B0D50" w14:textId="77777777" w:rsidR="00FE0AA5" w:rsidRDefault="00FE0AA5" w:rsidP="00A46211">
      <w:pPr>
        <w:pStyle w:val="PaperSourceCode"/>
      </w:pPr>
      <w:r>
        <w:t xml:space="preserve">    </w:t>
      </w:r>
      <w:proofErr w:type="spellStart"/>
      <w:proofErr w:type="gramStart"/>
      <w:r>
        <w:t>var</w:t>
      </w:r>
      <w:proofErr w:type="spellEnd"/>
      <w:proofErr w:type="gramEnd"/>
      <w:r>
        <w:t xml:space="preserve"> store = new </w:t>
      </w:r>
      <w:proofErr w:type="spellStart"/>
      <w:r>
        <w:t>Ext.data.ArrayStore</w:t>
      </w:r>
      <w:proofErr w:type="spellEnd"/>
      <w:r>
        <w:t>({</w:t>
      </w:r>
    </w:p>
    <w:p w14:paraId="674AB7FC" w14:textId="77777777" w:rsidR="00FE0AA5" w:rsidRDefault="00FE0AA5" w:rsidP="00A46211">
      <w:pPr>
        <w:pStyle w:val="PaperSourceCode"/>
      </w:pPr>
      <w:r>
        <w:t xml:space="preserve">        </w:t>
      </w:r>
      <w:proofErr w:type="gramStart"/>
      <w:r>
        <w:t>fields</w:t>
      </w:r>
      <w:proofErr w:type="gramEnd"/>
      <w:r>
        <w:t>: [</w:t>
      </w:r>
    </w:p>
    <w:p w14:paraId="38813D8D" w14:textId="77777777" w:rsidR="00FE0AA5" w:rsidRDefault="00FE0AA5" w:rsidP="00A46211">
      <w:pPr>
        <w:pStyle w:val="PaperSourceCode"/>
      </w:pPr>
      <w:r>
        <w:t xml:space="preserve">           {</w:t>
      </w:r>
      <w:proofErr w:type="gramStart"/>
      <w:r>
        <w:t>name</w:t>
      </w:r>
      <w:proofErr w:type="gramEnd"/>
      <w:r>
        <w:t>: 'company'},</w:t>
      </w:r>
    </w:p>
    <w:p w14:paraId="51231F7E" w14:textId="77777777" w:rsidR="00FE0AA5" w:rsidRDefault="00FE0AA5" w:rsidP="00A46211">
      <w:pPr>
        <w:pStyle w:val="PaperSourceCode"/>
      </w:pPr>
      <w:r>
        <w:t xml:space="preserve">           {</w:t>
      </w:r>
      <w:proofErr w:type="gramStart"/>
      <w:r>
        <w:t>name</w:t>
      </w:r>
      <w:proofErr w:type="gramEnd"/>
      <w:r>
        <w:t>: 'price',      type: 'float'},</w:t>
      </w:r>
    </w:p>
    <w:p w14:paraId="4B7BF35F" w14:textId="77777777" w:rsidR="00FE0AA5" w:rsidRDefault="00FE0AA5" w:rsidP="00A46211">
      <w:pPr>
        <w:pStyle w:val="PaperSourceCode"/>
      </w:pPr>
      <w:r>
        <w:t xml:space="preserve">           {</w:t>
      </w:r>
      <w:proofErr w:type="gramStart"/>
      <w:r>
        <w:t>name</w:t>
      </w:r>
      <w:proofErr w:type="gramEnd"/>
      <w:r>
        <w:t>: 'change',     type: 'float'},</w:t>
      </w:r>
    </w:p>
    <w:p w14:paraId="6D34721A" w14:textId="77777777" w:rsidR="00FE0AA5" w:rsidRDefault="00FE0AA5" w:rsidP="00A46211">
      <w:pPr>
        <w:pStyle w:val="PaperSourceCode"/>
      </w:pPr>
      <w:r>
        <w:t xml:space="preserve">           {</w:t>
      </w:r>
      <w:proofErr w:type="gramStart"/>
      <w:r>
        <w:t>name</w:t>
      </w:r>
      <w:proofErr w:type="gramEnd"/>
      <w:r>
        <w:t>: '</w:t>
      </w:r>
      <w:proofErr w:type="spellStart"/>
      <w:r>
        <w:t>pctChange</w:t>
      </w:r>
      <w:proofErr w:type="spellEnd"/>
      <w:r>
        <w:t>',  type: 'float'},</w:t>
      </w:r>
    </w:p>
    <w:p w14:paraId="100A538C" w14:textId="77777777" w:rsidR="00FE0AA5" w:rsidRDefault="00FE0AA5" w:rsidP="00A46211">
      <w:pPr>
        <w:pStyle w:val="PaperSourceCode"/>
      </w:pPr>
      <w:r>
        <w:t xml:space="preserve">           {</w:t>
      </w:r>
      <w:proofErr w:type="gramStart"/>
      <w:r>
        <w:t>name</w:t>
      </w:r>
      <w:proofErr w:type="gramEnd"/>
      <w:r>
        <w:t>: '</w:t>
      </w:r>
      <w:proofErr w:type="spellStart"/>
      <w:r>
        <w:t>lastChange</w:t>
      </w:r>
      <w:proofErr w:type="spellEnd"/>
      <w:r>
        <w:t xml:space="preserve">', type: 'date', </w:t>
      </w:r>
      <w:proofErr w:type="spellStart"/>
      <w:r>
        <w:t>dateFormat</w:t>
      </w:r>
      <w:proofErr w:type="spellEnd"/>
      <w:r>
        <w:t xml:space="preserve">: 'n/j </w:t>
      </w:r>
      <w:proofErr w:type="spellStart"/>
      <w:r>
        <w:t>h:ia</w:t>
      </w:r>
      <w:proofErr w:type="spellEnd"/>
      <w:r>
        <w:t>'}</w:t>
      </w:r>
    </w:p>
    <w:p w14:paraId="7733DE53" w14:textId="77777777" w:rsidR="00FE0AA5" w:rsidRDefault="00FE0AA5" w:rsidP="00A46211">
      <w:pPr>
        <w:pStyle w:val="PaperSourceCode"/>
      </w:pPr>
      <w:r>
        <w:t xml:space="preserve">        ]</w:t>
      </w:r>
    </w:p>
    <w:p w14:paraId="1BE50666" w14:textId="77777777" w:rsidR="00FE0AA5" w:rsidRDefault="00FE0AA5" w:rsidP="00A46211">
      <w:pPr>
        <w:pStyle w:val="PaperSourceCode"/>
      </w:pPr>
      <w:r>
        <w:t xml:space="preserve">    });</w:t>
      </w:r>
    </w:p>
    <w:p w14:paraId="3C332E6D" w14:textId="77777777" w:rsidR="00FE0AA5" w:rsidRDefault="00FE0AA5" w:rsidP="00A46211">
      <w:pPr>
        <w:pStyle w:val="PaperSourceCode"/>
      </w:pPr>
    </w:p>
    <w:p w14:paraId="1288EE5B" w14:textId="77777777" w:rsidR="00FE0AA5" w:rsidRDefault="00FE0AA5" w:rsidP="00A46211">
      <w:pPr>
        <w:pStyle w:val="PaperSourceCode"/>
      </w:pPr>
      <w:r>
        <w:t xml:space="preserve">    // </w:t>
      </w:r>
      <w:proofErr w:type="gramStart"/>
      <w:r>
        <w:t>manually</w:t>
      </w:r>
      <w:proofErr w:type="gramEnd"/>
      <w:r>
        <w:t xml:space="preserve"> load local data</w:t>
      </w:r>
    </w:p>
    <w:p w14:paraId="2A2CDBF9" w14:textId="77777777" w:rsidR="00FE0AA5" w:rsidRDefault="00FE0AA5" w:rsidP="00A46211">
      <w:pPr>
        <w:pStyle w:val="PaperSourceCode"/>
      </w:pPr>
      <w:r>
        <w:t xml:space="preserve">    </w:t>
      </w:r>
      <w:proofErr w:type="spellStart"/>
      <w:proofErr w:type="gramStart"/>
      <w:r>
        <w:t>store.loadData</w:t>
      </w:r>
      <w:proofErr w:type="spellEnd"/>
      <w:proofErr w:type="gramEnd"/>
      <w:r>
        <w:t>(</w:t>
      </w:r>
      <w:proofErr w:type="spellStart"/>
      <w:r>
        <w:t>myData</w:t>
      </w:r>
      <w:proofErr w:type="spellEnd"/>
      <w:r>
        <w:t>);</w:t>
      </w:r>
    </w:p>
    <w:p w14:paraId="15FF9ACE" w14:textId="77777777" w:rsidR="00FE0AA5" w:rsidRDefault="00FE0AA5" w:rsidP="00E74B85">
      <w:pPr>
        <w:pStyle w:val="PaperBody"/>
        <w:jc w:val="both"/>
      </w:pPr>
    </w:p>
    <w:p w14:paraId="09E27EEC" w14:textId="77777777" w:rsidR="00FE0AA5" w:rsidRDefault="00FE0AA5" w:rsidP="00E74B85">
      <w:pPr>
        <w:pStyle w:val="PaperBody"/>
        <w:jc w:val="both"/>
        <w:rPr>
          <w:kern w:val="1"/>
        </w:rPr>
      </w:pPr>
      <w:r>
        <w:t xml:space="preserve">However a better and more flexible way would be to use a data store. The simplest data store is a JSON data store. You may be wondering what a JSON data store is. </w:t>
      </w:r>
      <w:r>
        <w:rPr>
          <w:b/>
          <w:bCs/>
          <w:kern w:val="1"/>
        </w:rPr>
        <w:t>JSON</w:t>
      </w:r>
      <w:r>
        <w:rPr>
          <w:kern w:val="1"/>
        </w:rPr>
        <w:t xml:space="preserve"> (</w:t>
      </w:r>
      <w:r w:rsidR="00327BC0">
        <w:rPr>
          <w:kern w:val="1"/>
        </w:rPr>
        <w:t>JavaScript</w:t>
      </w:r>
      <w:r>
        <w:rPr>
          <w:kern w:val="1"/>
        </w:rPr>
        <w:t xml:space="preserve"> Object Notation) is a lightweight data-interchange format. It is easy for humans to read and write. It is easy for machines to parse and generate. JSON is a text format that is completely language independent but uses conventions that are familiar to programmers of the C-family of languages, including C, C++, C#, Java, </w:t>
      </w:r>
      <w:r w:rsidR="00327BC0">
        <w:rPr>
          <w:kern w:val="1"/>
        </w:rPr>
        <w:t>JavaScript</w:t>
      </w:r>
      <w:r>
        <w:rPr>
          <w:kern w:val="1"/>
        </w:rPr>
        <w:t>, Perl, Python, and many others. These properties make JSON an ideal data-interchange language.</w:t>
      </w:r>
    </w:p>
    <w:p w14:paraId="512BCC0C" w14:textId="77777777" w:rsidR="00FE0AA5" w:rsidRDefault="00FE0AA5" w:rsidP="00E74B85">
      <w:pPr>
        <w:pStyle w:val="PaperBody"/>
        <w:jc w:val="both"/>
        <w:rPr>
          <w:kern w:val="1"/>
        </w:rPr>
      </w:pPr>
      <w:r>
        <w:rPr>
          <w:kern w:val="1"/>
        </w:rPr>
        <w:t>JSON is built on two structures:</w:t>
      </w:r>
    </w:p>
    <w:p w14:paraId="183FB790" w14:textId="77777777" w:rsidR="00FE0AA5" w:rsidRDefault="00FE0AA5" w:rsidP="00E74B85">
      <w:pPr>
        <w:pStyle w:val="PaperBody"/>
        <w:numPr>
          <w:ilvl w:val="0"/>
          <w:numId w:val="19"/>
        </w:numPr>
        <w:jc w:val="both"/>
        <w:rPr>
          <w:kern w:val="1"/>
        </w:rPr>
      </w:pPr>
      <w:r>
        <w:rPr>
          <w:kern w:val="1"/>
        </w:rPr>
        <w:lastRenderedPageBreak/>
        <w:t xml:space="preserve">A collection of name/value pairs. In various languages, this is realized as an </w:t>
      </w:r>
      <w:r>
        <w:rPr>
          <w:i/>
          <w:iCs/>
          <w:kern w:val="1"/>
        </w:rPr>
        <w:t>object</w:t>
      </w:r>
      <w:r>
        <w:rPr>
          <w:kern w:val="1"/>
        </w:rPr>
        <w:t xml:space="preserve">, record, </w:t>
      </w:r>
      <w:proofErr w:type="spellStart"/>
      <w:r>
        <w:rPr>
          <w:kern w:val="1"/>
        </w:rPr>
        <w:t>struct</w:t>
      </w:r>
      <w:proofErr w:type="spellEnd"/>
      <w:r>
        <w:rPr>
          <w:kern w:val="1"/>
        </w:rPr>
        <w:t>, dictionary, hash table, keyed list, or associative array.</w:t>
      </w:r>
    </w:p>
    <w:p w14:paraId="5F71C290" w14:textId="77777777" w:rsidR="00FE0AA5" w:rsidRDefault="00FE0AA5" w:rsidP="00E74B85">
      <w:pPr>
        <w:pStyle w:val="PaperBody"/>
        <w:numPr>
          <w:ilvl w:val="0"/>
          <w:numId w:val="19"/>
        </w:numPr>
        <w:jc w:val="both"/>
        <w:rPr>
          <w:kern w:val="1"/>
        </w:rPr>
      </w:pPr>
      <w:r>
        <w:rPr>
          <w:kern w:val="1"/>
        </w:rPr>
        <w:t xml:space="preserve">An ordered list of values. In most languages, this is realized as an </w:t>
      </w:r>
      <w:r>
        <w:rPr>
          <w:i/>
          <w:iCs/>
          <w:kern w:val="1"/>
        </w:rPr>
        <w:t>array</w:t>
      </w:r>
      <w:r>
        <w:rPr>
          <w:kern w:val="1"/>
        </w:rPr>
        <w:t>, vector, list, or sequence.</w:t>
      </w:r>
    </w:p>
    <w:p w14:paraId="2A41F172" w14:textId="77777777" w:rsidR="00FE0AA5" w:rsidRDefault="00FE0AA5" w:rsidP="00E74B85">
      <w:pPr>
        <w:pStyle w:val="PaperBody"/>
        <w:jc w:val="both"/>
        <w:rPr>
          <w:kern w:val="1"/>
        </w:rPr>
      </w:pPr>
      <w:r>
        <w:rPr>
          <w:kern w:val="1"/>
        </w:rPr>
        <w:t>A simple JSON data store might look like this…</w:t>
      </w:r>
    </w:p>
    <w:p w14:paraId="3ED861CE" w14:textId="77777777" w:rsidR="00FE0AA5" w:rsidRDefault="00FE0AA5" w:rsidP="00A46211">
      <w:pPr>
        <w:pStyle w:val="PaperSourceCode"/>
      </w:pPr>
      <w:r>
        <w:t>{‘TotalCount’:’2’,</w:t>
      </w:r>
    </w:p>
    <w:p w14:paraId="0E2CE8F1" w14:textId="77777777" w:rsidR="00FE0AA5" w:rsidRDefault="00FE0AA5" w:rsidP="00A46211">
      <w:pPr>
        <w:pStyle w:val="PaperSourceCode"/>
      </w:pPr>
      <w:r>
        <w:t xml:space="preserve">  '</w:t>
      </w:r>
      <w:proofErr w:type="spellStart"/>
      <w:proofErr w:type="gramStart"/>
      <w:r>
        <w:t>metaData</w:t>
      </w:r>
      <w:proofErr w:type="spellEnd"/>
      <w:r>
        <w:t>'</w:t>
      </w:r>
      <w:proofErr w:type="gramEnd"/>
      <w:r>
        <w:t>:{'</w:t>
      </w:r>
      <w:proofErr w:type="spellStart"/>
      <w:r>
        <w:t>root':'rows</w:t>
      </w:r>
      <w:proofErr w:type="spellEnd"/>
      <w:r>
        <w:t>', 'fields':["</w:t>
      </w:r>
      <w:proofErr w:type="spellStart"/>
      <w:r>
        <w:t>id","month","sales","wages</w:t>
      </w:r>
      <w:proofErr w:type="spellEnd"/>
      <w:r>
        <w:t>"]</w:t>
      </w:r>
      <w:r>
        <w:tab/>
        <w:t>},</w:t>
      </w:r>
    </w:p>
    <w:p w14:paraId="6BF11581" w14:textId="77777777" w:rsidR="00FE0AA5" w:rsidRDefault="00FE0AA5" w:rsidP="00A46211">
      <w:pPr>
        <w:pStyle w:val="PaperSourceCode"/>
      </w:pPr>
      <w:r>
        <w:t xml:space="preserve">  '</w:t>
      </w:r>
      <w:proofErr w:type="gramStart"/>
      <w:r>
        <w:t>rows'</w:t>
      </w:r>
      <w:proofErr w:type="gramEnd"/>
      <w:r>
        <w:t>:[{"id":"1", "month":"1", "sales": 600, "wages": 900},</w:t>
      </w:r>
    </w:p>
    <w:p w14:paraId="1AD2D94C" w14:textId="77777777" w:rsidR="00FE0AA5" w:rsidRDefault="00FE0AA5" w:rsidP="00A46211">
      <w:pPr>
        <w:pStyle w:val="PaperSourceCode"/>
      </w:pPr>
      <w:r>
        <w:tab/>
      </w:r>
      <w:r>
        <w:tab/>
        <w:t xml:space="preserve"> {"</w:t>
      </w:r>
      <w:proofErr w:type="gramStart"/>
      <w:r>
        <w:t>id</w:t>
      </w:r>
      <w:proofErr w:type="gramEnd"/>
      <w:r>
        <w:t>": "2", "month":"2", "sales": 800, "wages": 1300}</w:t>
      </w:r>
      <w:r>
        <w:tab/>
        <w:t xml:space="preserve">] </w:t>
      </w:r>
      <w:r>
        <w:tab/>
        <w:t>}</w:t>
      </w:r>
    </w:p>
    <w:p w14:paraId="25E6ED96" w14:textId="77777777" w:rsidR="00FE0AA5" w:rsidRDefault="00FE0AA5" w:rsidP="00E74B85">
      <w:pPr>
        <w:pStyle w:val="PaperBody"/>
        <w:jc w:val="both"/>
      </w:pPr>
    </w:p>
    <w:p w14:paraId="27355714" w14:textId="04A4B00C" w:rsidR="00FE0AA5" w:rsidRPr="00BB044B" w:rsidRDefault="00FE0AA5" w:rsidP="00E74B85">
      <w:pPr>
        <w:pStyle w:val="PaperBody"/>
        <w:jc w:val="both"/>
      </w:pPr>
      <w:r>
        <w:t xml:space="preserve">A </w:t>
      </w:r>
      <w:proofErr w:type="gramStart"/>
      <w:r>
        <w:t>JSON data store can be created by a SAS program, written to a file on the server and then used by the stored process that makes the grid</w:t>
      </w:r>
      <w:proofErr w:type="gramEnd"/>
      <w:r>
        <w:t>. As an example, lets look at how to make a grid/table in</w:t>
      </w:r>
      <w:r w:rsidR="005F79C4">
        <w:t xml:space="preserve"> Ext JS</w:t>
      </w:r>
      <w:r>
        <w:t xml:space="preserve">. The following HTML (put together by </w:t>
      </w:r>
      <w:proofErr w:type="spellStart"/>
      <w:r>
        <w:t>Dimitri</w:t>
      </w:r>
      <w:proofErr w:type="spellEnd"/>
      <w:r>
        <w:t xml:space="preserve"> </w:t>
      </w:r>
      <w:proofErr w:type="spellStart"/>
      <w:r>
        <w:t>Woei</w:t>
      </w:r>
      <w:proofErr w:type="spellEnd"/>
      <w:r>
        <w:t>) shows what is involved in doing this. All the lines are well commented, so if you work through this carefully you will see ex</w:t>
      </w:r>
      <w:r w:rsidR="00BB044B">
        <w:t>actly what it is all doing.</w:t>
      </w:r>
    </w:p>
    <w:p w14:paraId="445A6DF6" w14:textId="77777777" w:rsidR="00FE0AA5" w:rsidRDefault="00FE0AA5" w:rsidP="00A46211">
      <w:pPr>
        <w:pStyle w:val="PaperSourceCode"/>
      </w:pPr>
      <w:r>
        <w:t>&lt;</w:t>
      </w:r>
      <w:proofErr w:type="gramStart"/>
      <w:r>
        <w:t>!DOCTYPE</w:t>
      </w:r>
      <w:proofErr w:type="gramEnd"/>
      <w:r>
        <w:t xml:space="preserve"> html PUBLIC "-//W3C//DTD XHTML 1.0 Transitional//EN" </w:t>
      </w:r>
    </w:p>
    <w:p w14:paraId="5C394C15" w14:textId="77777777" w:rsidR="00FE0AA5" w:rsidRDefault="00FE0AA5" w:rsidP="00A46211">
      <w:pPr>
        <w:pStyle w:val="PaperSourceCode"/>
      </w:pPr>
      <w:r>
        <w:t>"http://www.w3.org/TR/xhtml1/DTD/xhtml1-transitional.dtd"&gt;</w:t>
      </w:r>
    </w:p>
    <w:p w14:paraId="1D28BA0B" w14:textId="77777777" w:rsidR="00FE0AA5" w:rsidRDefault="00FE0AA5" w:rsidP="00A46211">
      <w:pPr>
        <w:pStyle w:val="PaperSourceCode"/>
      </w:pPr>
      <w:r>
        <w:t>&lt;</w:t>
      </w:r>
      <w:proofErr w:type="gramStart"/>
      <w:r>
        <w:t>html</w:t>
      </w:r>
      <w:proofErr w:type="gramEnd"/>
      <w:r>
        <w:t>&gt;</w:t>
      </w:r>
    </w:p>
    <w:p w14:paraId="3E75E780" w14:textId="77777777" w:rsidR="00FE0AA5" w:rsidRDefault="00FE0AA5" w:rsidP="00A46211">
      <w:pPr>
        <w:pStyle w:val="PaperSourceCode"/>
      </w:pPr>
      <w:r>
        <w:t xml:space="preserve">   &lt;</w:t>
      </w:r>
      <w:proofErr w:type="gramStart"/>
      <w:r>
        <w:t>head</w:t>
      </w:r>
      <w:proofErr w:type="gramEnd"/>
      <w:r>
        <w:t>&gt;</w:t>
      </w:r>
    </w:p>
    <w:p w14:paraId="4C3EF97C" w14:textId="77777777" w:rsidR="00FE0AA5" w:rsidRDefault="00FE0AA5" w:rsidP="00A46211">
      <w:pPr>
        <w:pStyle w:val="PaperSourceCode"/>
      </w:pPr>
      <w:r>
        <w:t xml:space="preserve">      &lt;</w:t>
      </w:r>
      <w:proofErr w:type="gramStart"/>
      <w:r>
        <w:t>title</w:t>
      </w:r>
      <w:proofErr w:type="gramEnd"/>
      <w:r>
        <w:t>&gt;</w:t>
      </w:r>
      <w:proofErr w:type="spellStart"/>
      <w:r>
        <w:t>ExtJS</w:t>
      </w:r>
      <w:proofErr w:type="spellEnd"/>
      <w:r>
        <w:t xml:space="preserve"> Grid - SAS Dataset Example&lt;/title&gt;</w:t>
      </w:r>
    </w:p>
    <w:p w14:paraId="26F5D7AD" w14:textId="3F894585" w:rsidR="00FE0AA5" w:rsidRDefault="00FE0AA5" w:rsidP="00A46211">
      <w:pPr>
        <w:pStyle w:val="PaperSourceCode"/>
      </w:pPr>
      <w:r>
        <w:t xml:space="preserve">      &lt;</w:t>
      </w:r>
      <w:proofErr w:type="gramStart"/>
      <w:r>
        <w:t>!-</w:t>
      </w:r>
      <w:proofErr w:type="gramEnd"/>
      <w:r>
        <w:t>-</w:t>
      </w:r>
      <w:r w:rsidR="005F79C4">
        <w:t xml:space="preserve"> Ext JS</w:t>
      </w:r>
      <w:r>
        <w:t xml:space="preserve"> libraries --&gt;</w:t>
      </w:r>
    </w:p>
    <w:p w14:paraId="405FC238" w14:textId="77777777" w:rsidR="00FE0AA5" w:rsidRDefault="00FE0AA5" w:rsidP="00A46211">
      <w:pPr>
        <w:pStyle w:val="PaperSourceCode"/>
      </w:pPr>
      <w:r>
        <w:t xml:space="preserve">      &lt;</w:t>
      </w:r>
      <w:proofErr w:type="gramStart"/>
      <w:r>
        <w:t>link</w:t>
      </w:r>
      <w:proofErr w:type="gramEnd"/>
      <w:r>
        <w:t xml:space="preserve">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w:t>
      </w:r>
      <w:proofErr w:type="spellStart"/>
      <w:r>
        <w:t>extjs</w:t>
      </w:r>
      <w:proofErr w:type="spellEnd"/>
      <w:r>
        <w:t>/resources/</w:t>
      </w:r>
      <w:proofErr w:type="spellStart"/>
      <w:r>
        <w:t>css</w:t>
      </w:r>
      <w:proofErr w:type="spellEnd"/>
      <w:r>
        <w:t>/ext-all.css"/&gt;</w:t>
      </w:r>
    </w:p>
    <w:p w14:paraId="34AAA4ED" w14:textId="77777777" w:rsidR="00FE0AA5" w:rsidRDefault="00FE0AA5" w:rsidP="00A46211">
      <w:pPr>
        <w:pStyle w:val="PaperSourceCode"/>
      </w:pPr>
      <w:r>
        <w:t xml:space="preserve">      &lt;</w:t>
      </w:r>
      <w:proofErr w:type="gramStart"/>
      <w:r>
        <w:t>script</w:t>
      </w:r>
      <w:proofErr w:type="gramEnd"/>
      <w:r>
        <w:t xml:space="preserve"> type="text/</w:t>
      </w:r>
      <w:r w:rsidR="00327BC0">
        <w:t>JavaScript</w:t>
      </w:r>
      <w:r>
        <w:t xml:space="preserve">" </w:t>
      </w:r>
      <w:proofErr w:type="spellStart"/>
      <w:r>
        <w:t>src</w:t>
      </w:r>
      <w:proofErr w:type="spellEnd"/>
      <w:r>
        <w:t>="/</w:t>
      </w:r>
      <w:proofErr w:type="spellStart"/>
      <w:r>
        <w:t>extjs</w:t>
      </w:r>
      <w:proofErr w:type="spellEnd"/>
      <w:r>
        <w:t>/adapter/</w:t>
      </w:r>
      <w:proofErr w:type="spellStart"/>
      <w:r>
        <w:t>ext</w:t>
      </w:r>
      <w:proofErr w:type="spellEnd"/>
      <w:r>
        <w:t>/ext-base.js"&gt;&lt;/script&gt;</w:t>
      </w:r>
    </w:p>
    <w:p w14:paraId="1185F5FC" w14:textId="77777777" w:rsidR="00FE0AA5" w:rsidRDefault="00FE0AA5" w:rsidP="00A46211">
      <w:pPr>
        <w:pStyle w:val="PaperSourceCode"/>
      </w:pPr>
      <w:r>
        <w:t xml:space="preserve">      &lt;</w:t>
      </w:r>
      <w:proofErr w:type="gramStart"/>
      <w:r>
        <w:t>script</w:t>
      </w:r>
      <w:proofErr w:type="gramEnd"/>
      <w:r>
        <w:t xml:space="preserve"> type="text/</w:t>
      </w:r>
      <w:r w:rsidR="00327BC0">
        <w:t>JavaScript</w:t>
      </w:r>
      <w:r>
        <w:t xml:space="preserve">" </w:t>
      </w:r>
      <w:proofErr w:type="spellStart"/>
      <w:r>
        <w:t>src</w:t>
      </w:r>
      <w:proofErr w:type="spellEnd"/>
      <w:r>
        <w:t>="/</w:t>
      </w:r>
      <w:proofErr w:type="spellStart"/>
      <w:r>
        <w:t>extjs</w:t>
      </w:r>
      <w:proofErr w:type="spellEnd"/>
      <w:r>
        <w:t>/ext-all-debug.js"&gt;&lt;/script&gt;</w:t>
      </w:r>
    </w:p>
    <w:p w14:paraId="5B3A8EE0" w14:textId="77777777" w:rsidR="00FE0AA5" w:rsidRDefault="00FE0AA5" w:rsidP="00A46211">
      <w:pPr>
        <w:pStyle w:val="PaperSourceCode"/>
      </w:pPr>
      <w:r>
        <w:t xml:space="preserve">      </w:t>
      </w:r>
    </w:p>
    <w:p w14:paraId="70880868" w14:textId="77777777" w:rsidR="00FE0AA5" w:rsidRDefault="00FE0AA5" w:rsidP="00A46211">
      <w:pPr>
        <w:pStyle w:val="PaperSourceCode"/>
      </w:pPr>
      <w:r>
        <w:t xml:space="preserve">      &lt;</w:t>
      </w:r>
      <w:proofErr w:type="gramStart"/>
      <w:r>
        <w:t>script</w:t>
      </w:r>
      <w:proofErr w:type="gramEnd"/>
      <w:r>
        <w:t xml:space="preserve"> type="text/</w:t>
      </w:r>
      <w:r w:rsidR="00327BC0">
        <w:t>JavaScript</w:t>
      </w:r>
      <w:r>
        <w:t>"&gt;</w:t>
      </w:r>
    </w:p>
    <w:p w14:paraId="2DB7603D" w14:textId="0AC5354D" w:rsidR="00FE0AA5" w:rsidRDefault="00FE0AA5" w:rsidP="00A46211">
      <w:pPr>
        <w:pStyle w:val="PaperSourceCode"/>
      </w:pPr>
      <w:r>
        <w:t xml:space="preserve">         </w:t>
      </w:r>
      <w:proofErr w:type="spellStart"/>
      <w:proofErr w:type="gramStart"/>
      <w:r>
        <w:t>Ext.onReady</w:t>
      </w:r>
      <w:proofErr w:type="spellEnd"/>
      <w:r>
        <w:t>(</w:t>
      </w:r>
      <w:proofErr w:type="gramEnd"/>
      <w:r>
        <w:t>function(){ /* When all</w:t>
      </w:r>
      <w:r w:rsidR="005F79C4">
        <w:t xml:space="preserve"> Ext JS</w:t>
      </w:r>
      <w:r>
        <w:t xml:space="preserve"> stuff is loaded we can start defining our application */</w:t>
      </w:r>
    </w:p>
    <w:p w14:paraId="6EF3D1B5" w14:textId="77777777" w:rsidR="00FE0AA5" w:rsidRDefault="00FE0AA5" w:rsidP="00A46211">
      <w:pPr>
        <w:pStyle w:val="PaperSourceCode"/>
      </w:pPr>
      <w:r>
        <w:t xml:space="preserve">            </w:t>
      </w:r>
      <w:proofErr w:type="spellStart"/>
      <w:proofErr w:type="gramStart"/>
      <w:r>
        <w:t>var</w:t>
      </w:r>
      <w:proofErr w:type="spellEnd"/>
      <w:proofErr w:type="gramEnd"/>
      <w:r>
        <w:t xml:space="preserve"> </w:t>
      </w:r>
      <w:proofErr w:type="spellStart"/>
      <w:r>
        <w:t>sasdatasetStore</w:t>
      </w:r>
      <w:proofErr w:type="spellEnd"/>
      <w:r>
        <w:t xml:space="preserve"> = new </w:t>
      </w:r>
      <w:proofErr w:type="spellStart"/>
      <w:r>
        <w:t>Ext.data.JsonStore</w:t>
      </w:r>
      <w:proofErr w:type="spellEnd"/>
      <w:r>
        <w:t>({ /* data store necessary to load data from the server */</w:t>
      </w:r>
    </w:p>
    <w:p w14:paraId="1AC10CE2" w14:textId="77777777" w:rsidR="00FE0AA5" w:rsidRDefault="00FE0AA5" w:rsidP="00A46211">
      <w:pPr>
        <w:pStyle w:val="PaperSourceCode"/>
      </w:pPr>
      <w:r>
        <w:t xml:space="preserve">               </w:t>
      </w:r>
      <w:proofErr w:type="gramStart"/>
      <w:r>
        <w:t>id</w:t>
      </w:r>
      <w:proofErr w:type="gramEnd"/>
      <w:r>
        <w:t xml:space="preserve"> : '</w:t>
      </w:r>
      <w:proofErr w:type="spellStart"/>
      <w:r>
        <w:t>sasdatasetStore</w:t>
      </w:r>
      <w:proofErr w:type="spellEnd"/>
      <w:r>
        <w:t xml:space="preserve">' /* id is a unique id of the component so we can later reference it using </w:t>
      </w:r>
      <w:proofErr w:type="spellStart"/>
      <w:r>
        <w:t>Ext.getCmp</w:t>
      </w:r>
      <w:proofErr w:type="spellEnd"/>
      <w:r>
        <w:t>('</w:t>
      </w:r>
      <w:proofErr w:type="spellStart"/>
      <w:r>
        <w:t>sasdatasetStore</w:t>
      </w:r>
      <w:proofErr w:type="spellEnd"/>
      <w:r>
        <w:t>') */</w:t>
      </w:r>
    </w:p>
    <w:p w14:paraId="7B1804F4" w14:textId="77777777" w:rsidR="00FE0AA5" w:rsidRDefault="00FE0AA5" w:rsidP="00A46211">
      <w:pPr>
        <w:pStyle w:val="PaperSourceCode"/>
      </w:pPr>
      <w:r>
        <w:t xml:space="preserve">              </w:t>
      </w:r>
      <w:proofErr w:type="gramStart"/>
      <w:r>
        <w:t>,</w:t>
      </w:r>
      <w:proofErr w:type="spellStart"/>
      <w:r>
        <w:t>url</w:t>
      </w:r>
      <w:proofErr w:type="spellEnd"/>
      <w:proofErr w:type="gramEnd"/>
      <w:r>
        <w:t>: '</w:t>
      </w:r>
      <w:proofErr w:type="spellStart"/>
      <w:r>
        <w:t>dimitri_grid.json</w:t>
      </w:r>
      <w:proofErr w:type="spellEnd"/>
      <w:r>
        <w:t>' /* stored process to retrieve data */</w:t>
      </w:r>
    </w:p>
    <w:p w14:paraId="6382F016" w14:textId="77777777" w:rsidR="00FE0AA5" w:rsidRDefault="00FE0AA5" w:rsidP="00A46211">
      <w:pPr>
        <w:pStyle w:val="PaperSourceCode"/>
      </w:pPr>
      <w:r>
        <w:t xml:space="preserve">              </w:t>
      </w:r>
      <w:proofErr w:type="gramStart"/>
      <w:r>
        <w:t>,reader</w:t>
      </w:r>
      <w:proofErr w:type="gramEnd"/>
      <w:r>
        <w:t xml:space="preserve">: new </w:t>
      </w:r>
      <w:proofErr w:type="spellStart"/>
      <w:r>
        <w:t>Ext.data.JsonReader</w:t>
      </w:r>
      <w:proofErr w:type="spellEnd"/>
      <w:r>
        <w:t xml:space="preserve">({ /* reader to process the </w:t>
      </w:r>
      <w:proofErr w:type="spellStart"/>
      <w:r>
        <w:t>json</w:t>
      </w:r>
      <w:proofErr w:type="spellEnd"/>
      <w:r>
        <w:t xml:space="preserve"> data */</w:t>
      </w:r>
    </w:p>
    <w:p w14:paraId="3141681D" w14:textId="77777777" w:rsidR="00FE0AA5" w:rsidRDefault="00FE0AA5" w:rsidP="00A46211">
      <w:pPr>
        <w:pStyle w:val="PaperSourceCode"/>
      </w:pPr>
      <w:r>
        <w:t xml:space="preserve">                  </w:t>
      </w:r>
      <w:proofErr w:type="gramStart"/>
      <w:r>
        <w:t>root</w:t>
      </w:r>
      <w:proofErr w:type="gramEnd"/>
      <w:r>
        <w:t>: 'rows', /* The property in the JSON data which contains an Array of record objects */</w:t>
      </w:r>
    </w:p>
    <w:p w14:paraId="3543FE7F" w14:textId="77777777" w:rsidR="00FE0AA5" w:rsidRDefault="00FE0AA5" w:rsidP="00A46211">
      <w:pPr>
        <w:pStyle w:val="PaperSourceCode"/>
      </w:pPr>
      <w:r>
        <w:t xml:space="preserve">                  </w:t>
      </w:r>
      <w:proofErr w:type="gramStart"/>
      <w:r>
        <w:t>id</w:t>
      </w:r>
      <w:proofErr w:type="gramEnd"/>
      <w:r>
        <w:t>: 'name' /* name of the value which is used as id */</w:t>
      </w:r>
    </w:p>
    <w:p w14:paraId="0C871F70" w14:textId="77777777" w:rsidR="00FE0AA5" w:rsidRDefault="00FE0AA5" w:rsidP="00A46211">
      <w:pPr>
        <w:pStyle w:val="PaperSourceCode"/>
      </w:pPr>
      <w:r>
        <w:t xml:space="preserve">               }, [</w:t>
      </w:r>
      <w:proofErr w:type="gramStart"/>
      <w:r>
        <w:t>'name'</w:t>
      </w:r>
      <w:proofErr w:type="gramEnd"/>
      <w:r>
        <w:t>, 'sex', 'age']) /* names of the values */</w:t>
      </w:r>
    </w:p>
    <w:p w14:paraId="36CDC23C" w14:textId="77777777" w:rsidR="00FE0AA5" w:rsidRDefault="00FE0AA5" w:rsidP="00A46211">
      <w:pPr>
        <w:pStyle w:val="PaperSourceCode"/>
      </w:pPr>
      <w:r>
        <w:t xml:space="preserve">            });</w:t>
      </w:r>
    </w:p>
    <w:p w14:paraId="0EA15AA1" w14:textId="77777777" w:rsidR="00FE0AA5" w:rsidRDefault="00FE0AA5" w:rsidP="00A46211">
      <w:pPr>
        <w:pStyle w:val="PaperSourceCode"/>
      </w:pPr>
      <w:r>
        <w:t xml:space="preserve">            </w:t>
      </w:r>
    </w:p>
    <w:p w14:paraId="5F1E9C5E" w14:textId="77777777" w:rsidR="00FE0AA5" w:rsidRDefault="00FE0AA5" w:rsidP="00A46211">
      <w:pPr>
        <w:pStyle w:val="PaperSourceCode"/>
      </w:pPr>
      <w:r>
        <w:t xml:space="preserve">            </w:t>
      </w:r>
      <w:proofErr w:type="spellStart"/>
      <w:proofErr w:type="gramStart"/>
      <w:r>
        <w:t>sasdatasetStore.load</w:t>
      </w:r>
      <w:proofErr w:type="spellEnd"/>
      <w:proofErr w:type="gramEnd"/>
      <w:r>
        <w:t>(); /* load data from server */</w:t>
      </w:r>
    </w:p>
    <w:p w14:paraId="34619FBC" w14:textId="77777777" w:rsidR="00FE0AA5" w:rsidRDefault="00FE0AA5" w:rsidP="00A46211">
      <w:pPr>
        <w:pStyle w:val="PaperSourceCode"/>
      </w:pPr>
      <w:r>
        <w:t xml:space="preserve">            </w:t>
      </w:r>
    </w:p>
    <w:p w14:paraId="2039C41E" w14:textId="77777777" w:rsidR="00FE0AA5" w:rsidRDefault="00FE0AA5" w:rsidP="00A46211">
      <w:pPr>
        <w:pStyle w:val="PaperSourceCode"/>
      </w:pPr>
      <w:r>
        <w:t xml:space="preserve">            </w:t>
      </w:r>
      <w:proofErr w:type="spellStart"/>
      <w:proofErr w:type="gramStart"/>
      <w:r>
        <w:t>var</w:t>
      </w:r>
      <w:proofErr w:type="spellEnd"/>
      <w:proofErr w:type="gramEnd"/>
      <w:r>
        <w:t xml:space="preserve"> </w:t>
      </w:r>
      <w:proofErr w:type="spellStart"/>
      <w:r>
        <w:t>mainwin</w:t>
      </w:r>
      <w:proofErr w:type="spellEnd"/>
      <w:r>
        <w:t xml:space="preserve"> = new </w:t>
      </w:r>
      <w:proofErr w:type="spellStart"/>
      <w:r>
        <w:t>Ext.Window</w:t>
      </w:r>
      <w:proofErr w:type="spellEnd"/>
      <w:r>
        <w:t xml:space="preserve">({ /* Create a window where we put everything, we can later reference this window with the variable name </w:t>
      </w:r>
      <w:proofErr w:type="spellStart"/>
      <w:r>
        <w:t>mainwin</w:t>
      </w:r>
      <w:proofErr w:type="spellEnd"/>
      <w:r>
        <w:t xml:space="preserve"> */</w:t>
      </w:r>
    </w:p>
    <w:p w14:paraId="63257E0D" w14:textId="77777777" w:rsidR="00FE0AA5" w:rsidRDefault="00FE0AA5" w:rsidP="00A46211">
      <w:pPr>
        <w:pStyle w:val="PaperSourceCode"/>
      </w:pPr>
      <w:r>
        <w:t xml:space="preserve">               </w:t>
      </w:r>
      <w:proofErr w:type="spellStart"/>
      <w:proofErr w:type="gramStart"/>
      <w:r>
        <w:t>xtype</w:t>
      </w:r>
      <w:proofErr w:type="spellEnd"/>
      <w:proofErr w:type="gramEnd"/>
      <w:r>
        <w:t xml:space="preserve">  : 'window' /* </w:t>
      </w:r>
      <w:proofErr w:type="spellStart"/>
      <w:r>
        <w:t>xtype</w:t>
      </w:r>
      <w:proofErr w:type="spellEnd"/>
      <w:r>
        <w:t xml:space="preserve"> defines the component type*/</w:t>
      </w:r>
    </w:p>
    <w:p w14:paraId="306199AE" w14:textId="77777777" w:rsidR="00FE0AA5" w:rsidRDefault="00FE0AA5" w:rsidP="00A46211">
      <w:pPr>
        <w:pStyle w:val="PaperSourceCode"/>
      </w:pPr>
      <w:r>
        <w:t xml:space="preserve">              </w:t>
      </w:r>
      <w:proofErr w:type="gramStart"/>
      <w:r>
        <w:t>,id</w:t>
      </w:r>
      <w:proofErr w:type="gramEnd"/>
      <w:r>
        <w:t xml:space="preserve">     : '</w:t>
      </w:r>
      <w:proofErr w:type="spellStart"/>
      <w:r>
        <w:t>main_win</w:t>
      </w:r>
      <w:proofErr w:type="spellEnd"/>
      <w:r>
        <w:t xml:space="preserve">' /* id is a unique id of the component so we can later reference it using </w:t>
      </w:r>
      <w:proofErr w:type="spellStart"/>
      <w:r>
        <w:t>Ext.getCmp</w:t>
      </w:r>
      <w:proofErr w:type="spellEnd"/>
      <w:r>
        <w:t>('</w:t>
      </w:r>
      <w:proofErr w:type="spellStart"/>
      <w:r>
        <w:t>main_win</w:t>
      </w:r>
      <w:proofErr w:type="spellEnd"/>
      <w:r>
        <w:t>') */</w:t>
      </w:r>
    </w:p>
    <w:p w14:paraId="2B5183B3" w14:textId="77777777" w:rsidR="00FE0AA5" w:rsidRDefault="00FE0AA5" w:rsidP="00A46211">
      <w:pPr>
        <w:pStyle w:val="PaperSourceCode"/>
      </w:pPr>
      <w:r>
        <w:t xml:space="preserve">              </w:t>
      </w:r>
      <w:proofErr w:type="gramStart"/>
      <w:r>
        <w:t>,title</w:t>
      </w:r>
      <w:proofErr w:type="gramEnd"/>
      <w:r>
        <w:t xml:space="preserve">  : '</w:t>
      </w:r>
      <w:proofErr w:type="spellStart"/>
      <w:r>
        <w:t>ExtJS</w:t>
      </w:r>
      <w:proofErr w:type="spellEnd"/>
      <w:r>
        <w:t xml:space="preserve"> Grid - Simple Example' /* title of the window */</w:t>
      </w:r>
    </w:p>
    <w:p w14:paraId="71363B8C" w14:textId="77777777" w:rsidR="00FE0AA5" w:rsidRDefault="00FE0AA5" w:rsidP="00A46211">
      <w:pPr>
        <w:pStyle w:val="PaperSourceCode"/>
      </w:pPr>
      <w:r>
        <w:t xml:space="preserve">              </w:t>
      </w:r>
      <w:proofErr w:type="gramStart"/>
      <w:r>
        <w:t>,width</w:t>
      </w:r>
      <w:proofErr w:type="gramEnd"/>
      <w:r>
        <w:t xml:space="preserve">  : 318 /* width of the window self </w:t>
      </w:r>
      <w:proofErr w:type="spellStart"/>
      <w:r>
        <w:t>explainatory</w:t>
      </w:r>
      <w:proofErr w:type="spellEnd"/>
      <w:r>
        <w:t xml:space="preserve"> */</w:t>
      </w:r>
    </w:p>
    <w:p w14:paraId="48975BAD" w14:textId="77777777" w:rsidR="00FE0AA5" w:rsidRDefault="00FE0AA5" w:rsidP="00A46211">
      <w:pPr>
        <w:pStyle w:val="PaperSourceCode"/>
      </w:pPr>
      <w:r>
        <w:t xml:space="preserve">              </w:t>
      </w:r>
      <w:proofErr w:type="gramStart"/>
      <w:r>
        <w:t>,height</w:t>
      </w:r>
      <w:proofErr w:type="gramEnd"/>
      <w:r>
        <w:t xml:space="preserve"> : 480 /* height of the window self </w:t>
      </w:r>
      <w:proofErr w:type="spellStart"/>
      <w:r>
        <w:t>explainatory</w:t>
      </w:r>
      <w:proofErr w:type="spellEnd"/>
      <w:r>
        <w:t xml:space="preserve"> */</w:t>
      </w:r>
    </w:p>
    <w:p w14:paraId="71A4D263" w14:textId="77777777" w:rsidR="00FE0AA5" w:rsidRDefault="00FE0AA5" w:rsidP="00A46211">
      <w:pPr>
        <w:pStyle w:val="PaperSourceCode"/>
      </w:pPr>
      <w:r>
        <w:t xml:space="preserve">              </w:t>
      </w:r>
      <w:proofErr w:type="gramStart"/>
      <w:r>
        <w:t>,resizable</w:t>
      </w:r>
      <w:proofErr w:type="gramEnd"/>
      <w:r>
        <w:t>: false /* configure window not to be resizable (default=true)*/</w:t>
      </w:r>
    </w:p>
    <w:p w14:paraId="5B28184C" w14:textId="77777777" w:rsidR="00FE0AA5" w:rsidRDefault="00FE0AA5" w:rsidP="00A46211">
      <w:pPr>
        <w:pStyle w:val="PaperSourceCode"/>
      </w:pPr>
      <w:r>
        <w:t xml:space="preserve">              </w:t>
      </w:r>
      <w:proofErr w:type="gramStart"/>
      <w:r>
        <w:t>,layout</w:t>
      </w:r>
      <w:proofErr w:type="gramEnd"/>
      <w:r>
        <w:t xml:space="preserve"> : 'absolute' /* layout type absolute, we need to specify the positions of the components. */</w:t>
      </w:r>
    </w:p>
    <w:p w14:paraId="2C391106" w14:textId="77777777" w:rsidR="00FE0AA5" w:rsidRDefault="00FE0AA5" w:rsidP="00A46211">
      <w:pPr>
        <w:pStyle w:val="PaperSourceCode"/>
      </w:pPr>
      <w:r>
        <w:t xml:space="preserve">              </w:t>
      </w:r>
      <w:proofErr w:type="gramStart"/>
      <w:r>
        <w:t>,</w:t>
      </w:r>
      <w:proofErr w:type="spellStart"/>
      <w:r>
        <w:t>closeAction</w:t>
      </w:r>
      <w:proofErr w:type="spellEnd"/>
      <w:proofErr w:type="gramEnd"/>
      <w:r>
        <w:t>: 'hide' /* when we close the window it becomes hidden, so we don't need to create a new object next time we open it*/</w:t>
      </w:r>
    </w:p>
    <w:p w14:paraId="244EDEDC" w14:textId="77777777" w:rsidR="00FE0AA5" w:rsidRDefault="00FE0AA5" w:rsidP="00A46211">
      <w:pPr>
        <w:pStyle w:val="PaperSourceCode"/>
      </w:pPr>
      <w:r>
        <w:t xml:space="preserve">              </w:t>
      </w:r>
      <w:proofErr w:type="gramStart"/>
      <w:r>
        <w:t>,closable</w:t>
      </w:r>
      <w:proofErr w:type="gramEnd"/>
      <w:r>
        <w:t xml:space="preserve"> : true /* x mark in the top left corner to close the window (default) */</w:t>
      </w:r>
    </w:p>
    <w:p w14:paraId="00C862EF" w14:textId="77777777" w:rsidR="00FE0AA5" w:rsidRDefault="00FE0AA5" w:rsidP="00A46211">
      <w:pPr>
        <w:pStyle w:val="PaperSourceCode"/>
      </w:pPr>
      <w:r>
        <w:t xml:space="preserve">              </w:t>
      </w:r>
      <w:proofErr w:type="gramStart"/>
      <w:r>
        <w:t>,items</w:t>
      </w:r>
      <w:proofErr w:type="gramEnd"/>
      <w:r>
        <w:t xml:space="preserve">  : [ /* here we define the components in the window */</w:t>
      </w:r>
    </w:p>
    <w:p w14:paraId="22882977" w14:textId="77777777" w:rsidR="00FE0AA5" w:rsidRDefault="00FE0AA5" w:rsidP="00A46211">
      <w:pPr>
        <w:pStyle w:val="PaperSourceCode"/>
      </w:pPr>
      <w:r>
        <w:t xml:space="preserve">                  </w:t>
      </w:r>
      <w:proofErr w:type="gramStart"/>
      <w:r>
        <w:t>{ /</w:t>
      </w:r>
      <w:proofErr w:type="gramEnd"/>
      <w:r>
        <w:t>* grid to show data */</w:t>
      </w:r>
    </w:p>
    <w:p w14:paraId="5CAB8E60" w14:textId="77777777" w:rsidR="00FE0AA5" w:rsidRDefault="00FE0AA5" w:rsidP="00A46211">
      <w:pPr>
        <w:pStyle w:val="PaperSourceCode"/>
      </w:pPr>
      <w:r>
        <w:lastRenderedPageBreak/>
        <w:t xml:space="preserve">                      </w:t>
      </w:r>
      <w:proofErr w:type="spellStart"/>
      <w:proofErr w:type="gramStart"/>
      <w:r>
        <w:t>xtype</w:t>
      </w:r>
      <w:proofErr w:type="spellEnd"/>
      <w:proofErr w:type="gramEnd"/>
      <w:r>
        <w:t>: '</w:t>
      </w:r>
      <w:proofErr w:type="spellStart"/>
      <w:r>
        <w:t>editorgrid</w:t>
      </w:r>
      <w:proofErr w:type="spellEnd"/>
      <w:r>
        <w:t>' /* this type of grid allows you to edit the fields */</w:t>
      </w:r>
    </w:p>
    <w:p w14:paraId="3C81DD8B" w14:textId="77777777" w:rsidR="00FE0AA5" w:rsidRDefault="00FE0AA5" w:rsidP="00A46211">
      <w:pPr>
        <w:pStyle w:val="PaperSourceCode"/>
      </w:pPr>
      <w:r>
        <w:t xml:space="preserve">                     </w:t>
      </w:r>
      <w:proofErr w:type="gramStart"/>
      <w:r>
        <w:t>,id</w:t>
      </w:r>
      <w:proofErr w:type="gramEnd"/>
      <w:r>
        <w:t>: '</w:t>
      </w:r>
      <w:proofErr w:type="spellStart"/>
      <w:r>
        <w:t>exampleGrid</w:t>
      </w:r>
      <w:proofErr w:type="spellEnd"/>
      <w:r>
        <w:t xml:space="preserve">' /* id is a unique id of the component so we can later reference it using </w:t>
      </w:r>
      <w:proofErr w:type="spellStart"/>
      <w:r>
        <w:t>Ext.getCmp</w:t>
      </w:r>
      <w:proofErr w:type="spellEnd"/>
      <w:r>
        <w:t>('</w:t>
      </w:r>
      <w:proofErr w:type="spellStart"/>
      <w:r>
        <w:t>exampleGrid</w:t>
      </w:r>
      <w:proofErr w:type="spellEnd"/>
      <w:r>
        <w:t>') */</w:t>
      </w:r>
    </w:p>
    <w:p w14:paraId="5D1CE56D" w14:textId="77777777" w:rsidR="00FE0AA5" w:rsidRDefault="00FE0AA5" w:rsidP="00A46211">
      <w:pPr>
        <w:pStyle w:val="PaperSourceCode"/>
      </w:pPr>
      <w:r>
        <w:t xml:space="preserve">                     </w:t>
      </w:r>
      <w:proofErr w:type="gramStart"/>
      <w:r>
        <w:t>,title</w:t>
      </w:r>
      <w:proofErr w:type="gramEnd"/>
      <w:r>
        <w:t>: 'People in my family' /* we can put the name of the table here as a title */</w:t>
      </w:r>
    </w:p>
    <w:p w14:paraId="389A6ED3" w14:textId="77777777" w:rsidR="00FE0AA5" w:rsidRDefault="00FE0AA5" w:rsidP="00A46211">
      <w:pPr>
        <w:pStyle w:val="PaperSourceCode"/>
      </w:pPr>
      <w:r>
        <w:t xml:space="preserve">                     </w:t>
      </w:r>
      <w:proofErr w:type="gramStart"/>
      <w:r>
        <w:t>,height</w:t>
      </w:r>
      <w:proofErr w:type="gramEnd"/>
      <w:r>
        <w:t>: 450</w:t>
      </w:r>
    </w:p>
    <w:p w14:paraId="179A6188" w14:textId="77777777" w:rsidR="00FE0AA5" w:rsidRDefault="00FE0AA5" w:rsidP="00A46211">
      <w:pPr>
        <w:pStyle w:val="PaperSourceCode"/>
      </w:pPr>
      <w:r>
        <w:t xml:space="preserve">                     </w:t>
      </w:r>
      <w:proofErr w:type="gramStart"/>
      <w:r>
        <w:t>,width</w:t>
      </w:r>
      <w:proofErr w:type="gramEnd"/>
      <w:r>
        <w:t>: 304</w:t>
      </w:r>
    </w:p>
    <w:p w14:paraId="189C5FD2" w14:textId="77777777" w:rsidR="00FE0AA5" w:rsidRDefault="00FE0AA5" w:rsidP="00A46211">
      <w:pPr>
        <w:pStyle w:val="PaperSourceCode"/>
      </w:pPr>
      <w:r>
        <w:t xml:space="preserve">                     </w:t>
      </w:r>
      <w:proofErr w:type="gramStart"/>
      <w:r>
        <w:t>,store</w:t>
      </w:r>
      <w:proofErr w:type="gramEnd"/>
      <w:r>
        <w:t xml:space="preserve">: </w:t>
      </w:r>
      <w:proofErr w:type="spellStart"/>
      <w:r>
        <w:t>sasdatasetStore</w:t>
      </w:r>
      <w:proofErr w:type="spellEnd"/>
      <w:r>
        <w:t xml:space="preserve"> /* data store containing the data */</w:t>
      </w:r>
    </w:p>
    <w:p w14:paraId="4214C4B8" w14:textId="77777777" w:rsidR="00FE0AA5" w:rsidRDefault="00FE0AA5" w:rsidP="00A46211">
      <w:pPr>
        <w:pStyle w:val="PaperSourceCode"/>
      </w:pPr>
      <w:r>
        <w:t xml:space="preserve">                     </w:t>
      </w:r>
      <w:proofErr w:type="gramStart"/>
      <w:r>
        <w:t>,columns</w:t>
      </w:r>
      <w:proofErr w:type="gramEnd"/>
      <w:r>
        <w:t>: [ /* define the columns shown in the grid */</w:t>
      </w:r>
    </w:p>
    <w:p w14:paraId="31CBA0FC" w14:textId="77777777" w:rsidR="00FE0AA5" w:rsidRDefault="00FE0AA5" w:rsidP="00A46211">
      <w:pPr>
        <w:pStyle w:val="PaperSourceCode"/>
      </w:pPr>
      <w:r>
        <w:t xml:space="preserve">                          {</w:t>
      </w:r>
    </w:p>
    <w:p w14:paraId="6BEBAABA" w14:textId="77777777" w:rsidR="00FE0AA5" w:rsidRDefault="00FE0AA5" w:rsidP="00A46211">
      <w:pPr>
        <w:pStyle w:val="PaperSourceCode"/>
      </w:pPr>
      <w:r>
        <w:t xml:space="preserve">                              </w:t>
      </w:r>
      <w:proofErr w:type="spellStart"/>
      <w:proofErr w:type="gramStart"/>
      <w:r>
        <w:t>xtype</w:t>
      </w:r>
      <w:proofErr w:type="spellEnd"/>
      <w:proofErr w:type="gramEnd"/>
      <w:r>
        <w:t>: '</w:t>
      </w:r>
      <w:proofErr w:type="spellStart"/>
      <w:r>
        <w:t>gridcolumn</w:t>
      </w:r>
      <w:proofErr w:type="spellEnd"/>
      <w:r>
        <w:t>'</w:t>
      </w:r>
    </w:p>
    <w:p w14:paraId="4B0190D7" w14:textId="77777777" w:rsidR="00FE0AA5" w:rsidRDefault="00FE0AA5" w:rsidP="00A46211">
      <w:pPr>
        <w:pStyle w:val="PaperSourceCode"/>
      </w:pPr>
      <w:r>
        <w:t xml:space="preserve">                             </w:t>
      </w:r>
      <w:proofErr w:type="gramStart"/>
      <w:r>
        <w:t>,</w:t>
      </w:r>
      <w:proofErr w:type="spellStart"/>
      <w:r>
        <w:t>dataIndex</w:t>
      </w:r>
      <w:proofErr w:type="spellEnd"/>
      <w:proofErr w:type="gramEnd"/>
      <w:r>
        <w:t>: 'name' /* name of the variable used as an index*/</w:t>
      </w:r>
    </w:p>
    <w:p w14:paraId="161E57E8" w14:textId="77777777" w:rsidR="00FE0AA5" w:rsidRDefault="00FE0AA5" w:rsidP="00A46211">
      <w:pPr>
        <w:pStyle w:val="PaperSourceCode"/>
      </w:pPr>
      <w:r>
        <w:t xml:space="preserve">                             </w:t>
      </w:r>
      <w:proofErr w:type="gramStart"/>
      <w:r>
        <w:t>,header</w:t>
      </w:r>
      <w:proofErr w:type="gramEnd"/>
      <w:r>
        <w:t>: 'Name' /*label of the column header*/</w:t>
      </w:r>
    </w:p>
    <w:p w14:paraId="251F23EB" w14:textId="77777777" w:rsidR="00FE0AA5" w:rsidRDefault="00FE0AA5" w:rsidP="00A46211">
      <w:pPr>
        <w:pStyle w:val="PaperSourceCode"/>
      </w:pPr>
      <w:r>
        <w:t xml:space="preserve">                             </w:t>
      </w:r>
      <w:proofErr w:type="gramStart"/>
      <w:r>
        <w:t>,width</w:t>
      </w:r>
      <w:proofErr w:type="gramEnd"/>
      <w:r>
        <w:t>: 100</w:t>
      </w:r>
    </w:p>
    <w:p w14:paraId="36B1B089" w14:textId="77777777" w:rsidR="00FE0AA5" w:rsidRDefault="00FE0AA5" w:rsidP="00A46211">
      <w:pPr>
        <w:pStyle w:val="PaperSourceCode"/>
      </w:pPr>
      <w:r>
        <w:t xml:space="preserve">                             </w:t>
      </w:r>
      <w:proofErr w:type="gramStart"/>
      <w:r>
        <w:t>,editor</w:t>
      </w:r>
      <w:proofErr w:type="gramEnd"/>
      <w:r>
        <w:t xml:space="preserve">: { </w:t>
      </w:r>
      <w:proofErr w:type="spellStart"/>
      <w:r>
        <w:t>xtype</w:t>
      </w:r>
      <w:proofErr w:type="spellEnd"/>
      <w:r>
        <w:t>: '</w:t>
      </w:r>
      <w:proofErr w:type="spellStart"/>
      <w:r>
        <w:t>textfield</w:t>
      </w:r>
      <w:proofErr w:type="spellEnd"/>
      <w:r>
        <w:t xml:space="preserve">' } /* we want to use a </w:t>
      </w:r>
      <w:proofErr w:type="spellStart"/>
      <w:r>
        <w:t>textfield</w:t>
      </w:r>
      <w:proofErr w:type="spellEnd"/>
      <w:r>
        <w:t xml:space="preserve"> as an editor */</w:t>
      </w:r>
    </w:p>
    <w:p w14:paraId="59CE3A28" w14:textId="77777777" w:rsidR="00FE0AA5" w:rsidRDefault="00FE0AA5" w:rsidP="00A46211">
      <w:pPr>
        <w:pStyle w:val="PaperSourceCode"/>
      </w:pPr>
      <w:r>
        <w:t xml:space="preserve">                          }</w:t>
      </w:r>
    </w:p>
    <w:p w14:paraId="5799E7D2" w14:textId="77777777" w:rsidR="00FE0AA5" w:rsidRDefault="00FE0AA5" w:rsidP="00A46211">
      <w:pPr>
        <w:pStyle w:val="PaperSourceCode"/>
      </w:pPr>
      <w:r>
        <w:t xml:space="preserve">                         </w:t>
      </w:r>
      <w:proofErr w:type="gramStart"/>
      <w:r>
        <w:t>,{</w:t>
      </w:r>
      <w:proofErr w:type="gramEnd"/>
    </w:p>
    <w:p w14:paraId="465F5495" w14:textId="77777777" w:rsidR="00FE0AA5" w:rsidRDefault="00FE0AA5" w:rsidP="00A46211">
      <w:pPr>
        <w:pStyle w:val="PaperSourceCode"/>
      </w:pPr>
      <w:r>
        <w:t xml:space="preserve">                              </w:t>
      </w:r>
      <w:proofErr w:type="spellStart"/>
      <w:proofErr w:type="gramStart"/>
      <w:r>
        <w:t>xtype</w:t>
      </w:r>
      <w:proofErr w:type="spellEnd"/>
      <w:proofErr w:type="gramEnd"/>
      <w:r>
        <w:t>: '</w:t>
      </w:r>
      <w:proofErr w:type="spellStart"/>
      <w:r>
        <w:t>gridcolumn</w:t>
      </w:r>
      <w:proofErr w:type="spellEnd"/>
      <w:r>
        <w:t>'</w:t>
      </w:r>
    </w:p>
    <w:p w14:paraId="523CA42E" w14:textId="77777777" w:rsidR="00FE0AA5" w:rsidRDefault="00FE0AA5" w:rsidP="00A46211">
      <w:pPr>
        <w:pStyle w:val="PaperSourceCode"/>
      </w:pPr>
      <w:r>
        <w:t xml:space="preserve">                             </w:t>
      </w:r>
      <w:proofErr w:type="gramStart"/>
      <w:r>
        <w:t>,</w:t>
      </w:r>
      <w:proofErr w:type="spellStart"/>
      <w:r>
        <w:t>dataIndex</w:t>
      </w:r>
      <w:proofErr w:type="spellEnd"/>
      <w:proofErr w:type="gramEnd"/>
      <w:r>
        <w:t>: 'sex' /* name of the variable used as an index*/</w:t>
      </w:r>
    </w:p>
    <w:p w14:paraId="7B73608F" w14:textId="77777777" w:rsidR="00FE0AA5" w:rsidRDefault="00FE0AA5" w:rsidP="00A46211">
      <w:pPr>
        <w:pStyle w:val="PaperSourceCode"/>
      </w:pPr>
      <w:r>
        <w:t xml:space="preserve">                             </w:t>
      </w:r>
      <w:proofErr w:type="gramStart"/>
      <w:r>
        <w:t>,header</w:t>
      </w:r>
      <w:proofErr w:type="gramEnd"/>
      <w:r>
        <w:t>: 'Sex' /*label of the column header*/</w:t>
      </w:r>
    </w:p>
    <w:p w14:paraId="144C44B7" w14:textId="77777777" w:rsidR="00FE0AA5" w:rsidRDefault="00FE0AA5" w:rsidP="00A46211">
      <w:pPr>
        <w:pStyle w:val="PaperSourceCode"/>
      </w:pPr>
      <w:r>
        <w:t xml:space="preserve">                             </w:t>
      </w:r>
      <w:proofErr w:type="gramStart"/>
      <w:r>
        <w:t>,width</w:t>
      </w:r>
      <w:proofErr w:type="gramEnd"/>
      <w:r>
        <w:t>: 100</w:t>
      </w:r>
    </w:p>
    <w:p w14:paraId="4CF4D036" w14:textId="77777777" w:rsidR="00FE0AA5" w:rsidRDefault="00FE0AA5" w:rsidP="00A46211">
      <w:pPr>
        <w:pStyle w:val="PaperSourceCode"/>
      </w:pPr>
      <w:r>
        <w:t xml:space="preserve">                             /* </w:t>
      </w:r>
      <w:proofErr w:type="gramStart"/>
      <w:r>
        <w:t>we</w:t>
      </w:r>
      <w:proofErr w:type="gramEnd"/>
      <w:r>
        <w:t xml:space="preserve"> didn't specify an editor, so this field is not editable */</w:t>
      </w:r>
    </w:p>
    <w:p w14:paraId="66E47624" w14:textId="77777777" w:rsidR="00FE0AA5" w:rsidRDefault="00FE0AA5" w:rsidP="00A46211">
      <w:pPr>
        <w:pStyle w:val="PaperSourceCode"/>
      </w:pPr>
      <w:r>
        <w:t xml:space="preserve">                          }</w:t>
      </w:r>
    </w:p>
    <w:p w14:paraId="65952AB4" w14:textId="77777777" w:rsidR="00FE0AA5" w:rsidRDefault="00FE0AA5" w:rsidP="00A46211">
      <w:pPr>
        <w:pStyle w:val="PaperSourceCode"/>
      </w:pPr>
      <w:r>
        <w:t xml:space="preserve">                         </w:t>
      </w:r>
      <w:proofErr w:type="gramStart"/>
      <w:r>
        <w:t>,{</w:t>
      </w:r>
      <w:proofErr w:type="gramEnd"/>
    </w:p>
    <w:p w14:paraId="26941D40" w14:textId="77777777" w:rsidR="00FE0AA5" w:rsidRDefault="00FE0AA5" w:rsidP="00A46211">
      <w:pPr>
        <w:pStyle w:val="PaperSourceCode"/>
      </w:pPr>
      <w:r>
        <w:t xml:space="preserve">                              </w:t>
      </w:r>
      <w:proofErr w:type="spellStart"/>
      <w:proofErr w:type="gramStart"/>
      <w:r>
        <w:t>xtype</w:t>
      </w:r>
      <w:proofErr w:type="spellEnd"/>
      <w:proofErr w:type="gramEnd"/>
      <w:r>
        <w:t>: '</w:t>
      </w:r>
      <w:proofErr w:type="spellStart"/>
      <w:r>
        <w:t>gridcolumn</w:t>
      </w:r>
      <w:proofErr w:type="spellEnd"/>
      <w:r>
        <w:t>'</w:t>
      </w:r>
    </w:p>
    <w:p w14:paraId="1B32DC45" w14:textId="77777777" w:rsidR="00FE0AA5" w:rsidRDefault="00FE0AA5" w:rsidP="00A46211">
      <w:pPr>
        <w:pStyle w:val="PaperSourceCode"/>
      </w:pPr>
      <w:r>
        <w:t xml:space="preserve">                             </w:t>
      </w:r>
      <w:proofErr w:type="gramStart"/>
      <w:r>
        <w:t>,</w:t>
      </w:r>
      <w:proofErr w:type="spellStart"/>
      <w:r>
        <w:t>dataIndex</w:t>
      </w:r>
      <w:proofErr w:type="spellEnd"/>
      <w:proofErr w:type="gramEnd"/>
      <w:r>
        <w:t>: 'age' /* name of the variable used as an index*/</w:t>
      </w:r>
    </w:p>
    <w:p w14:paraId="09390981" w14:textId="77777777" w:rsidR="00FE0AA5" w:rsidRDefault="00FE0AA5" w:rsidP="00A46211">
      <w:pPr>
        <w:pStyle w:val="PaperSourceCode"/>
      </w:pPr>
      <w:r>
        <w:t xml:space="preserve">                             </w:t>
      </w:r>
      <w:proofErr w:type="gramStart"/>
      <w:r>
        <w:t>,header</w:t>
      </w:r>
      <w:proofErr w:type="gramEnd"/>
      <w:r>
        <w:t>: 'Age' /*label of the column header*/</w:t>
      </w:r>
    </w:p>
    <w:p w14:paraId="6C2E4372" w14:textId="77777777" w:rsidR="00FE0AA5" w:rsidRDefault="00FE0AA5" w:rsidP="00A46211">
      <w:pPr>
        <w:pStyle w:val="PaperSourceCode"/>
      </w:pPr>
      <w:r>
        <w:t xml:space="preserve">                             </w:t>
      </w:r>
      <w:proofErr w:type="gramStart"/>
      <w:r>
        <w:t>,width</w:t>
      </w:r>
      <w:proofErr w:type="gramEnd"/>
      <w:r>
        <w:t>: 100</w:t>
      </w:r>
    </w:p>
    <w:p w14:paraId="45DE6559" w14:textId="77777777" w:rsidR="00FE0AA5" w:rsidRDefault="00FE0AA5" w:rsidP="00A46211">
      <w:pPr>
        <w:pStyle w:val="PaperSourceCode"/>
      </w:pPr>
      <w:r>
        <w:t xml:space="preserve">                             </w:t>
      </w:r>
      <w:proofErr w:type="gramStart"/>
      <w:r>
        <w:t>,editor</w:t>
      </w:r>
      <w:proofErr w:type="gramEnd"/>
      <w:r>
        <w:t xml:space="preserve">: { </w:t>
      </w:r>
      <w:proofErr w:type="spellStart"/>
      <w:r>
        <w:t>xtype</w:t>
      </w:r>
      <w:proofErr w:type="spellEnd"/>
      <w:r>
        <w:t>: '</w:t>
      </w:r>
      <w:proofErr w:type="spellStart"/>
      <w:r>
        <w:t>numberfield</w:t>
      </w:r>
      <w:proofErr w:type="spellEnd"/>
      <w:r>
        <w:t xml:space="preserve">' } /* we want to use a </w:t>
      </w:r>
      <w:proofErr w:type="spellStart"/>
      <w:r>
        <w:t>textfield</w:t>
      </w:r>
      <w:proofErr w:type="spellEnd"/>
      <w:r>
        <w:t xml:space="preserve"> as an editor, which allows only numbers */</w:t>
      </w:r>
    </w:p>
    <w:p w14:paraId="7FE2E7C3" w14:textId="77777777" w:rsidR="00FE0AA5" w:rsidRDefault="00FE0AA5" w:rsidP="00A46211">
      <w:pPr>
        <w:pStyle w:val="PaperSourceCode"/>
      </w:pPr>
      <w:r>
        <w:t xml:space="preserve">                          }</w:t>
      </w:r>
    </w:p>
    <w:p w14:paraId="3EE21B47" w14:textId="77777777" w:rsidR="00FE0AA5" w:rsidRDefault="00FE0AA5" w:rsidP="00A46211">
      <w:pPr>
        <w:pStyle w:val="PaperSourceCode"/>
      </w:pPr>
      <w:r>
        <w:t xml:space="preserve">                      ]</w:t>
      </w:r>
    </w:p>
    <w:p w14:paraId="033D3AF4" w14:textId="77777777" w:rsidR="00FE0AA5" w:rsidRDefault="00FE0AA5" w:rsidP="00A46211">
      <w:pPr>
        <w:pStyle w:val="PaperSourceCode"/>
      </w:pPr>
      <w:r>
        <w:t xml:space="preserve">                     </w:t>
      </w:r>
      <w:proofErr w:type="gramStart"/>
      <w:r>
        <w:t>,</w:t>
      </w:r>
      <w:proofErr w:type="spellStart"/>
      <w:r>
        <w:t>sm</w:t>
      </w:r>
      <w:proofErr w:type="spellEnd"/>
      <w:proofErr w:type="gramEnd"/>
      <w:r>
        <w:t xml:space="preserve">: new </w:t>
      </w:r>
      <w:proofErr w:type="spellStart"/>
      <w:r>
        <w:t>Ext.grid.RowSelectionModel</w:t>
      </w:r>
      <w:proofErr w:type="spellEnd"/>
      <w:r>
        <w:t>({ /* selection model needed to handle event when data is selected */</w:t>
      </w:r>
    </w:p>
    <w:p w14:paraId="5F0B530B" w14:textId="77777777" w:rsidR="00FE0AA5" w:rsidRDefault="00FE0AA5" w:rsidP="00A46211">
      <w:pPr>
        <w:pStyle w:val="PaperSourceCode"/>
      </w:pPr>
      <w:r>
        <w:t xml:space="preserve">                         </w:t>
      </w:r>
      <w:proofErr w:type="spellStart"/>
      <w:proofErr w:type="gramStart"/>
      <w:r>
        <w:t>singleSelect</w:t>
      </w:r>
      <w:proofErr w:type="spellEnd"/>
      <w:proofErr w:type="gramEnd"/>
      <w:r>
        <w:t>: true /* only one row can be selected at a time */</w:t>
      </w:r>
    </w:p>
    <w:p w14:paraId="507DB3E0" w14:textId="77777777" w:rsidR="00FE0AA5" w:rsidRDefault="00FE0AA5" w:rsidP="00A46211">
      <w:pPr>
        <w:pStyle w:val="PaperSourceCode"/>
      </w:pPr>
      <w:r>
        <w:t xml:space="preserve">                        </w:t>
      </w:r>
      <w:proofErr w:type="gramStart"/>
      <w:r>
        <w:t>,listeners</w:t>
      </w:r>
      <w:proofErr w:type="gramEnd"/>
      <w:r>
        <w:t>: {</w:t>
      </w:r>
    </w:p>
    <w:p w14:paraId="016A71EB" w14:textId="77777777" w:rsidR="00FE0AA5" w:rsidRDefault="00FE0AA5" w:rsidP="00A46211">
      <w:pPr>
        <w:pStyle w:val="PaperSourceCode"/>
      </w:pPr>
      <w:r>
        <w:t xml:space="preserve">                             </w:t>
      </w:r>
      <w:proofErr w:type="spellStart"/>
      <w:proofErr w:type="gramStart"/>
      <w:r>
        <w:t>rowselect</w:t>
      </w:r>
      <w:proofErr w:type="spellEnd"/>
      <w:proofErr w:type="gramEnd"/>
      <w:r>
        <w:t>: {</w:t>
      </w:r>
    </w:p>
    <w:p w14:paraId="6BA0FA2B" w14:textId="77777777" w:rsidR="00FE0AA5" w:rsidRDefault="00FE0AA5" w:rsidP="00A46211">
      <w:pPr>
        <w:pStyle w:val="PaperSourceCode"/>
      </w:pPr>
      <w:r>
        <w:t xml:space="preserve">                                </w:t>
      </w:r>
      <w:proofErr w:type="spellStart"/>
      <w:proofErr w:type="gramStart"/>
      <w:r>
        <w:t>fn</w:t>
      </w:r>
      <w:proofErr w:type="spellEnd"/>
      <w:proofErr w:type="gramEnd"/>
      <w:r>
        <w:t>: function(</w:t>
      </w:r>
      <w:proofErr w:type="spellStart"/>
      <w:r>
        <w:t>sm</w:t>
      </w:r>
      <w:proofErr w:type="spellEnd"/>
      <w:r>
        <w:t>, index, record) {</w:t>
      </w:r>
    </w:p>
    <w:p w14:paraId="19AA2D80" w14:textId="77777777" w:rsidR="00FE0AA5" w:rsidRDefault="00FE0AA5" w:rsidP="00A46211">
      <w:pPr>
        <w:pStyle w:val="PaperSourceCode"/>
      </w:pPr>
      <w:r>
        <w:t xml:space="preserve">                                    /* </w:t>
      </w:r>
      <w:proofErr w:type="gramStart"/>
      <w:r>
        <w:t>add</w:t>
      </w:r>
      <w:proofErr w:type="gramEnd"/>
      <w:r>
        <w:t xml:space="preserve"> your code here what to do when a row is selected*/</w:t>
      </w:r>
    </w:p>
    <w:p w14:paraId="30A0397A" w14:textId="77777777" w:rsidR="00FE0AA5" w:rsidRDefault="00FE0AA5" w:rsidP="00A46211">
      <w:pPr>
        <w:pStyle w:val="PaperSourceCode"/>
      </w:pPr>
      <w:r>
        <w:t xml:space="preserve">                                }</w:t>
      </w:r>
    </w:p>
    <w:p w14:paraId="0DC9DD15" w14:textId="77777777" w:rsidR="00FE0AA5" w:rsidRDefault="00FE0AA5" w:rsidP="00A46211">
      <w:pPr>
        <w:pStyle w:val="PaperSourceCode"/>
      </w:pPr>
      <w:r>
        <w:t xml:space="preserve">                             }</w:t>
      </w:r>
    </w:p>
    <w:p w14:paraId="1433275A" w14:textId="77777777" w:rsidR="00FE0AA5" w:rsidRDefault="00FE0AA5" w:rsidP="00A46211">
      <w:pPr>
        <w:pStyle w:val="PaperSourceCode"/>
      </w:pPr>
      <w:r>
        <w:t xml:space="preserve">                            </w:t>
      </w:r>
      <w:proofErr w:type="gramStart"/>
      <w:r>
        <w:t>,</w:t>
      </w:r>
      <w:proofErr w:type="spellStart"/>
      <w:r>
        <w:t>rowdeselect</w:t>
      </w:r>
      <w:proofErr w:type="spellEnd"/>
      <w:proofErr w:type="gramEnd"/>
      <w:r>
        <w:t>: {</w:t>
      </w:r>
    </w:p>
    <w:p w14:paraId="09796E6E" w14:textId="77777777" w:rsidR="00FE0AA5" w:rsidRDefault="00FE0AA5" w:rsidP="00A46211">
      <w:pPr>
        <w:pStyle w:val="PaperSourceCode"/>
      </w:pPr>
      <w:r>
        <w:t xml:space="preserve">                                </w:t>
      </w:r>
      <w:proofErr w:type="spellStart"/>
      <w:proofErr w:type="gramStart"/>
      <w:r>
        <w:t>fn</w:t>
      </w:r>
      <w:proofErr w:type="spellEnd"/>
      <w:proofErr w:type="gramEnd"/>
      <w:r>
        <w:t>: function (</w:t>
      </w:r>
      <w:proofErr w:type="spellStart"/>
      <w:r>
        <w:t>sm</w:t>
      </w:r>
      <w:proofErr w:type="spellEnd"/>
      <w:r>
        <w:t>, index, record) {</w:t>
      </w:r>
    </w:p>
    <w:p w14:paraId="128E376C" w14:textId="77777777" w:rsidR="00FE0AA5" w:rsidRDefault="00FE0AA5" w:rsidP="00A46211">
      <w:pPr>
        <w:pStyle w:val="PaperSourceCode"/>
      </w:pPr>
      <w:r>
        <w:t xml:space="preserve">                                   /* </w:t>
      </w:r>
      <w:proofErr w:type="gramStart"/>
      <w:r>
        <w:t>add</w:t>
      </w:r>
      <w:proofErr w:type="gramEnd"/>
      <w:r>
        <w:t xml:space="preserve"> your code here what to do when a row is deselected*/</w:t>
      </w:r>
    </w:p>
    <w:p w14:paraId="74F0EC51" w14:textId="77777777" w:rsidR="00FE0AA5" w:rsidRDefault="00FE0AA5" w:rsidP="00A46211">
      <w:pPr>
        <w:pStyle w:val="PaperSourceCode"/>
      </w:pPr>
      <w:r>
        <w:t xml:space="preserve">                                }</w:t>
      </w:r>
    </w:p>
    <w:p w14:paraId="59A6E792" w14:textId="77777777" w:rsidR="00FE0AA5" w:rsidRDefault="00FE0AA5" w:rsidP="00A46211">
      <w:pPr>
        <w:pStyle w:val="PaperSourceCode"/>
      </w:pPr>
      <w:r>
        <w:t xml:space="preserve">                             }</w:t>
      </w:r>
    </w:p>
    <w:p w14:paraId="730EA786" w14:textId="77777777" w:rsidR="00FE0AA5" w:rsidRDefault="00FE0AA5" w:rsidP="00A46211">
      <w:pPr>
        <w:pStyle w:val="PaperSourceCode"/>
      </w:pPr>
      <w:r>
        <w:t xml:space="preserve">                          }</w:t>
      </w:r>
    </w:p>
    <w:p w14:paraId="143DB791" w14:textId="77777777" w:rsidR="00FE0AA5" w:rsidRDefault="00FE0AA5" w:rsidP="00A46211">
      <w:pPr>
        <w:pStyle w:val="PaperSourceCode"/>
      </w:pPr>
      <w:r>
        <w:t xml:space="preserve">                      })</w:t>
      </w:r>
    </w:p>
    <w:p w14:paraId="1EB80122" w14:textId="77777777" w:rsidR="00FE0AA5" w:rsidRDefault="00FE0AA5" w:rsidP="00A46211">
      <w:pPr>
        <w:pStyle w:val="PaperSourceCode"/>
      </w:pPr>
      <w:r>
        <w:t xml:space="preserve">                  }</w:t>
      </w:r>
    </w:p>
    <w:p w14:paraId="14102575" w14:textId="77777777" w:rsidR="00FE0AA5" w:rsidRDefault="00FE0AA5" w:rsidP="00A46211">
      <w:pPr>
        <w:pStyle w:val="PaperSourceCode"/>
      </w:pPr>
      <w:r>
        <w:t xml:space="preserve">               ]</w:t>
      </w:r>
    </w:p>
    <w:p w14:paraId="4A79C482" w14:textId="77777777" w:rsidR="00FE0AA5" w:rsidRDefault="00FE0AA5" w:rsidP="00A46211">
      <w:pPr>
        <w:pStyle w:val="PaperSourceCode"/>
      </w:pPr>
      <w:r>
        <w:t xml:space="preserve">            });</w:t>
      </w:r>
    </w:p>
    <w:p w14:paraId="3C74823F" w14:textId="77777777" w:rsidR="00FE0AA5" w:rsidRDefault="00FE0AA5" w:rsidP="00A46211">
      <w:pPr>
        <w:pStyle w:val="PaperSourceCode"/>
      </w:pPr>
      <w:r>
        <w:t xml:space="preserve">            </w:t>
      </w:r>
      <w:proofErr w:type="spellStart"/>
      <w:proofErr w:type="gramStart"/>
      <w:r>
        <w:t>mainwin.show</w:t>
      </w:r>
      <w:proofErr w:type="spellEnd"/>
      <w:proofErr w:type="gramEnd"/>
      <w:r>
        <w:t>(); /* show the window */</w:t>
      </w:r>
    </w:p>
    <w:p w14:paraId="5CB58E9D" w14:textId="77777777" w:rsidR="00FE0AA5" w:rsidRDefault="00FE0AA5" w:rsidP="00A46211">
      <w:pPr>
        <w:pStyle w:val="PaperSourceCode"/>
      </w:pPr>
      <w:r>
        <w:t xml:space="preserve">         });</w:t>
      </w:r>
    </w:p>
    <w:p w14:paraId="3C2D142C" w14:textId="77777777" w:rsidR="00FE0AA5" w:rsidRDefault="00FE0AA5" w:rsidP="00A46211">
      <w:pPr>
        <w:pStyle w:val="PaperSourceCode"/>
      </w:pPr>
      <w:r>
        <w:t xml:space="preserve">      &lt;/script&gt;</w:t>
      </w:r>
    </w:p>
    <w:p w14:paraId="286BAE7B" w14:textId="77777777" w:rsidR="00FE0AA5" w:rsidRDefault="00FE0AA5" w:rsidP="00A46211">
      <w:pPr>
        <w:pStyle w:val="PaperSourceCode"/>
      </w:pPr>
      <w:r>
        <w:lastRenderedPageBreak/>
        <w:t xml:space="preserve">      </w:t>
      </w:r>
    </w:p>
    <w:p w14:paraId="46117E00" w14:textId="77777777" w:rsidR="00FE0AA5" w:rsidRDefault="00FE0AA5" w:rsidP="00A46211">
      <w:pPr>
        <w:pStyle w:val="PaperSourceCode"/>
      </w:pPr>
      <w:r>
        <w:t xml:space="preserve">   &lt;/head&gt;</w:t>
      </w:r>
    </w:p>
    <w:p w14:paraId="281B8D42" w14:textId="77777777" w:rsidR="00FE0AA5" w:rsidRDefault="00FE0AA5" w:rsidP="00A46211">
      <w:pPr>
        <w:pStyle w:val="PaperSourceCode"/>
      </w:pPr>
      <w:r>
        <w:t>&lt;</w:t>
      </w:r>
      <w:proofErr w:type="gramStart"/>
      <w:r>
        <w:t>body</w:t>
      </w:r>
      <w:proofErr w:type="gramEnd"/>
      <w:r>
        <w:t>&gt;</w:t>
      </w:r>
    </w:p>
    <w:p w14:paraId="4406ECDA" w14:textId="77777777" w:rsidR="00FE0AA5" w:rsidRDefault="00FE0AA5" w:rsidP="00A46211">
      <w:pPr>
        <w:pStyle w:val="PaperSourceCode"/>
      </w:pPr>
    </w:p>
    <w:p w14:paraId="58B932CC" w14:textId="77777777" w:rsidR="00FE0AA5" w:rsidRDefault="00FE0AA5" w:rsidP="00A46211">
      <w:pPr>
        <w:pStyle w:val="PaperSourceCode"/>
      </w:pPr>
      <w:r>
        <w:t>&lt;/body&gt;</w:t>
      </w:r>
    </w:p>
    <w:p w14:paraId="53DEA083" w14:textId="77777777" w:rsidR="00FE0AA5" w:rsidRDefault="00FE0AA5" w:rsidP="00A46211">
      <w:pPr>
        <w:pStyle w:val="PaperSourceCode"/>
      </w:pPr>
      <w:r>
        <w:t>&lt;/Html&gt;</w:t>
      </w:r>
    </w:p>
    <w:p w14:paraId="1EC0AAB7" w14:textId="77777777" w:rsidR="00FE0AA5" w:rsidRDefault="00FE0AA5" w:rsidP="00E74B85">
      <w:pPr>
        <w:pStyle w:val="PaperBody"/>
        <w:jc w:val="both"/>
      </w:pPr>
      <w:r>
        <w:t xml:space="preserve">Once you understand the basic way that you can use an object like this, </w:t>
      </w:r>
      <w:proofErr w:type="gramStart"/>
      <w:r>
        <w:t>then</w:t>
      </w:r>
      <w:proofErr w:type="gramEnd"/>
      <w:r>
        <w:t xml:space="preserve"> it is quite easy to translate this into a stored process, so that SAS can do the same. This can be very simply done by adding the following code in front of the HTML code that you are using…</w:t>
      </w:r>
    </w:p>
    <w:p w14:paraId="60620240" w14:textId="77777777" w:rsidR="00FE0AA5" w:rsidRDefault="00FE0AA5" w:rsidP="00A46211">
      <w:pPr>
        <w:pStyle w:val="PaperSourceCode"/>
      </w:pPr>
      <w:r>
        <w:t>*</w:t>
      </w:r>
      <w:proofErr w:type="spellStart"/>
      <w:r>
        <w:t>ProcessBody</w:t>
      </w:r>
      <w:proofErr w:type="spellEnd"/>
      <w:r>
        <w:t>;</w:t>
      </w:r>
    </w:p>
    <w:p w14:paraId="2AFD2DF0" w14:textId="77777777" w:rsidR="00FE0AA5" w:rsidRDefault="00FE0AA5" w:rsidP="00A46211">
      <w:pPr>
        <w:pStyle w:val="PaperSourceCode"/>
      </w:pPr>
    </w:p>
    <w:p w14:paraId="4DD81E1D" w14:textId="77777777" w:rsidR="00FE0AA5" w:rsidRDefault="00FE0AA5" w:rsidP="00A46211">
      <w:pPr>
        <w:pStyle w:val="PaperSourceCode"/>
      </w:pPr>
      <w:r>
        <w:t xml:space="preserve">/* </w:t>
      </w:r>
      <w:proofErr w:type="gramStart"/>
      <w:r>
        <w:t>generate</w:t>
      </w:r>
      <w:proofErr w:type="gramEnd"/>
      <w:r>
        <w:t xml:space="preserve"> html code */</w:t>
      </w:r>
    </w:p>
    <w:p w14:paraId="770814C6" w14:textId="77777777" w:rsidR="00FE0AA5" w:rsidRDefault="00FE0AA5" w:rsidP="00A46211">
      <w:pPr>
        <w:pStyle w:val="PaperSourceCode"/>
      </w:pPr>
      <w:proofErr w:type="gramStart"/>
      <w:r>
        <w:t>data</w:t>
      </w:r>
      <w:proofErr w:type="gramEnd"/>
      <w:r>
        <w:t xml:space="preserve"> </w:t>
      </w:r>
      <w:proofErr w:type="spellStart"/>
      <w:r>
        <w:t>html_code</w:t>
      </w:r>
      <w:proofErr w:type="spellEnd"/>
      <w:r>
        <w:t>;</w:t>
      </w:r>
    </w:p>
    <w:p w14:paraId="0C11F2C2" w14:textId="77777777" w:rsidR="00FE0AA5" w:rsidRDefault="00FE0AA5" w:rsidP="00A46211">
      <w:pPr>
        <w:pStyle w:val="PaperSourceCode"/>
      </w:pPr>
      <w:r>
        <w:t xml:space="preserve">   </w:t>
      </w:r>
      <w:proofErr w:type="spellStart"/>
      <w:proofErr w:type="gramStart"/>
      <w:r>
        <w:t>infile</w:t>
      </w:r>
      <w:proofErr w:type="spellEnd"/>
      <w:proofErr w:type="gramEnd"/>
      <w:r>
        <w:t xml:space="preserve"> datalines4 length=l;</w:t>
      </w:r>
    </w:p>
    <w:p w14:paraId="279AB5A6" w14:textId="77777777" w:rsidR="00FE0AA5" w:rsidRDefault="00FE0AA5" w:rsidP="00A46211">
      <w:pPr>
        <w:pStyle w:val="PaperSourceCode"/>
      </w:pPr>
      <w:r>
        <w:t xml:space="preserve">   </w:t>
      </w:r>
      <w:proofErr w:type="gramStart"/>
      <w:r>
        <w:t>input</w:t>
      </w:r>
      <w:proofErr w:type="gramEnd"/>
      <w:r>
        <w:t xml:space="preserve"> #1 </w:t>
      </w:r>
      <w:proofErr w:type="spellStart"/>
      <w:r>
        <w:t>htmlline</w:t>
      </w:r>
      <w:proofErr w:type="spellEnd"/>
      <w:r>
        <w:t xml:space="preserve"> $varying400. </w:t>
      </w:r>
      <w:proofErr w:type="gramStart"/>
      <w:r>
        <w:t>l</w:t>
      </w:r>
      <w:proofErr w:type="gramEnd"/>
      <w:r>
        <w:t>;</w:t>
      </w:r>
    </w:p>
    <w:p w14:paraId="75376B7B" w14:textId="77777777" w:rsidR="00FE0AA5" w:rsidRDefault="00FE0AA5" w:rsidP="00A46211">
      <w:pPr>
        <w:pStyle w:val="PaperSourceCode"/>
      </w:pPr>
      <w:proofErr w:type="gramStart"/>
      <w:r>
        <w:t>datalines4</w:t>
      </w:r>
      <w:proofErr w:type="gramEnd"/>
      <w:r>
        <w:t>;</w:t>
      </w:r>
    </w:p>
    <w:p w14:paraId="6A234724" w14:textId="77777777" w:rsidR="00FE0AA5" w:rsidRDefault="00FE0AA5" w:rsidP="00E74B85">
      <w:pPr>
        <w:pStyle w:val="PaperBody"/>
        <w:jc w:val="both"/>
      </w:pPr>
      <w:r>
        <w:t>And then add the next code after the HTML code you are using…</w:t>
      </w:r>
    </w:p>
    <w:p w14:paraId="666D1AD9" w14:textId="77777777" w:rsidR="00FE0AA5" w:rsidRDefault="00FE0AA5" w:rsidP="00A46211">
      <w:pPr>
        <w:pStyle w:val="PaperSourceCode"/>
      </w:pPr>
      <w:proofErr w:type="gramStart"/>
      <w:r>
        <w:t>;;;;</w:t>
      </w:r>
      <w:proofErr w:type="gramEnd"/>
    </w:p>
    <w:p w14:paraId="02ABF0D2" w14:textId="77777777" w:rsidR="00FE0AA5" w:rsidRDefault="00FE0AA5" w:rsidP="00A46211">
      <w:pPr>
        <w:pStyle w:val="PaperSourceCode"/>
      </w:pPr>
      <w:proofErr w:type="gramStart"/>
      <w:r>
        <w:t>run</w:t>
      </w:r>
      <w:proofErr w:type="gramEnd"/>
      <w:r>
        <w:t>;</w:t>
      </w:r>
    </w:p>
    <w:p w14:paraId="194250AE" w14:textId="77777777" w:rsidR="00FE0AA5" w:rsidRDefault="00FE0AA5" w:rsidP="00A46211">
      <w:pPr>
        <w:pStyle w:val="PaperSourceCode"/>
      </w:pPr>
      <w:r>
        <w:t xml:space="preserve">/* </w:t>
      </w:r>
      <w:proofErr w:type="gramStart"/>
      <w:r>
        <w:t>stream</w:t>
      </w:r>
      <w:proofErr w:type="gramEnd"/>
      <w:r>
        <w:t xml:space="preserve"> html code to browser */</w:t>
      </w:r>
    </w:p>
    <w:p w14:paraId="201DD305" w14:textId="77777777" w:rsidR="00FE0AA5" w:rsidRDefault="00FE0AA5" w:rsidP="00A46211">
      <w:pPr>
        <w:pStyle w:val="PaperSourceCode"/>
      </w:pPr>
      <w:proofErr w:type="gramStart"/>
      <w:r>
        <w:t>data</w:t>
      </w:r>
      <w:proofErr w:type="gramEnd"/>
      <w:r>
        <w:t xml:space="preserve"> _null_;</w:t>
      </w:r>
    </w:p>
    <w:p w14:paraId="33352CF3" w14:textId="77777777" w:rsidR="00FE0AA5" w:rsidRDefault="00FE0AA5" w:rsidP="00A46211">
      <w:pPr>
        <w:pStyle w:val="PaperSourceCode"/>
      </w:pPr>
      <w:r>
        <w:t xml:space="preserve">   </w:t>
      </w:r>
      <w:proofErr w:type="gramStart"/>
      <w:r>
        <w:t>file</w:t>
      </w:r>
      <w:proofErr w:type="gramEnd"/>
      <w:r>
        <w:t xml:space="preserve"> _</w:t>
      </w:r>
      <w:proofErr w:type="spellStart"/>
      <w:r>
        <w:t>webout</w:t>
      </w:r>
      <w:proofErr w:type="spellEnd"/>
      <w:r>
        <w:t>;</w:t>
      </w:r>
    </w:p>
    <w:p w14:paraId="1A0A40B8" w14:textId="77777777" w:rsidR="00FE0AA5" w:rsidRDefault="00FE0AA5" w:rsidP="00A46211">
      <w:pPr>
        <w:pStyle w:val="PaperSourceCode"/>
      </w:pPr>
      <w:r>
        <w:t xml:space="preserve">   </w:t>
      </w:r>
      <w:proofErr w:type="gramStart"/>
      <w:r>
        <w:t>set</w:t>
      </w:r>
      <w:proofErr w:type="gramEnd"/>
      <w:r>
        <w:t xml:space="preserve"> </w:t>
      </w:r>
      <w:proofErr w:type="spellStart"/>
      <w:r>
        <w:t>html_code</w:t>
      </w:r>
      <w:proofErr w:type="spellEnd"/>
      <w:r>
        <w:t>;</w:t>
      </w:r>
    </w:p>
    <w:p w14:paraId="16618F8A" w14:textId="77777777" w:rsidR="00FE0AA5" w:rsidRDefault="00FE0AA5" w:rsidP="00A46211">
      <w:pPr>
        <w:pStyle w:val="PaperSourceCode"/>
      </w:pPr>
      <w:r>
        <w:t xml:space="preserve">   </w:t>
      </w:r>
      <w:proofErr w:type="gramStart"/>
      <w:r>
        <w:t>put</w:t>
      </w:r>
      <w:proofErr w:type="gramEnd"/>
      <w:r>
        <w:t xml:space="preserve"> </w:t>
      </w:r>
      <w:proofErr w:type="spellStart"/>
      <w:r>
        <w:t>htmlline</w:t>
      </w:r>
      <w:proofErr w:type="spellEnd"/>
      <w:r>
        <w:t>;</w:t>
      </w:r>
    </w:p>
    <w:p w14:paraId="37CC598E" w14:textId="77777777" w:rsidR="00FE0AA5" w:rsidRDefault="00FE0AA5" w:rsidP="00A46211">
      <w:pPr>
        <w:pStyle w:val="PaperSourceCode"/>
      </w:pPr>
      <w:proofErr w:type="gramStart"/>
      <w:r>
        <w:t>run</w:t>
      </w:r>
      <w:proofErr w:type="gramEnd"/>
      <w:r>
        <w:t>;</w:t>
      </w:r>
    </w:p>
    <w:p w14:paraId="35946DCF" w14:textId="77777777" w:rsidR="00FE0AA5" w:rsidRDefault="00FE0AA5" w:rsidP="00A46211">
      <w:pPr>
        <w:pStyle w:val="PaperSourceCode"/>
      </w:pPr>
      <w:r>
        <w:t>*'</w:t>
      </w:r>
      <w:proofErr w:type="gramStart"/>
      <w:r>
        <w:t>;*</w:t>
      </w:r>
      <w:proofErr w:type="gramEnd"/>
      <w:r>
        <w:t>";*/;run;</w:t>
      </w:r>
    </w:p>
    <w:p w14:paraId="1A457425" w14:textId="77777777" w:rsidR="00FE0AA5" w:rsidRPr="00BB044B" w:rsidRDefault="00FE0AA5" w:rsidP="00E74B85">
      <w:pPr>
        <w:pStyle w:val="PaperBody"/>
        <w:jc w:val="both"/>
      </w:pPr>
      <w:r>
        <w:t xml:space="preserve">This then gives you the SAS Stored Process code required to run a Stored Process, putting all your HTML code into a dataset, and then writing it to the web browser. You can see how this technique can easily then be extended to create parts of the HTML and </w:t>
      </w:r>
      <w:r w:rsidR="00327BC0">
        <w:t>JavaScript</w:t>
      </w:r>
      <w:r>
        <w:t xml:space="preserve"> code before it is written out.</w:t>
      </w:r>
    </w:p>
    <w:p w14:paraId="75857007" w14:textId="77777777" w:rsidR="00FE0AA5" w:rsidRPr="00BB044B" w:rsidRDefault="00FE0AA5" w:rsidP="00E74B85">
      <w:pPr>
        <w:pStyle w:val="PaperBody"/>
        <w:jc w:val="both"/>
      </w:pPr>
      <w:r w:rsidRPr="00BB044B">
        <w:t>An even better way to do this is to have another SAS stored process generate the JSON data store on the fly. A stored process to make a JSON data store could look like this.</w:t>
      </w:r>
    </w:p>
    <w:p w14:paraId="1B27AC6A" w14:textId="77777777" w:rsidR="00FE0AA5" w:rsidRDefault="00FE0AA5" w:rsidP="00A46211">
      <w:pPr>
        <w:pStyle w:val="PaperSourceCode"/>
      </w:pPr>
      <w:r>
        <w:t>*</w:t>
      </w:r>
      <w:proofErr w:type="spellStart"/>
      <w:r>
        <w:t>ProcessBody</w:t>
      </w:r>
      <w:proofErr w:type="spellEnd"/>
      <w:r>
        <w:t>;</w:t>
      </w:r>
    </w:p>
    <w:p w14:paraId="5C0E1953" w14:textId="77777777" w:rsidR="00FE0AA5" w:rsidRDefault="00FE0AA5" w:rsidP="00A46211">
      <w:pPr>
        <w:pStyle w:val="PaperSourceCode"/>
      </w:pPr>
    </w:p>
    <w:p w14:paraId="23EE758C" w14:textId="77777777" w:rsidR="00FE0AA5" w:rsidRDefault="00FE0AA5" w:rsidP="00A46211">
      <w:pPr>
        <w:pStyle w:val="PaperSourceCode"/>
      </w:pPr>
      <w:r>
        <w:t xml:space="preserve">/* </w:t>
      </w:r>
      <w:proofErr w:type="gramStart"/>
      <w:r>
        <w:t>stream</w:t>
      </w:r>
      <w:proofErr w:type="gramEnd"/>
      <w:r>
        <w:t xml:space="preserve"> data to browser in JSON format */</w:t>
      </w:r>
    </w:p>
    <w:p w14:paraId="0E204106" w14:textId="77777777" w:rsidR="00FE0AA5" w:rsidRDefault="00FE0AA5" w:rsidP="00A46211">
      <w:pPr>
        <w:pStyle w:val="PaperSourceCode"/>
      </w:pPr>
      <w:proofErr w:type="gramStart"/>
      <w:r>
        <w:t>data</w:t>
      </w:r>
      <w:proofErr w:type="gramEnd"/>
      <w:r>
        <w:t xml:space="preserve"> _null_;</w:t>
      </w:r>
    </w:p>
    <w:p w14:paraId="066B2966" w14:textId="77777777" w:rsidR="00FE0AA5" w:rsidRDefault="00FE0AA5" w:rsidP="00A46211">
      <w:pPr>
        <w:pStyle w:val="PaperSourceCode"/>
      </w:pPr>
      <w:r>
        <w:t xml:space="preserve">   </w:t>
      </w:r>
      <w:proofErr w:type="gramStart"/>
      <w:r>
        <w:t>file</w:t>
      </w:r>
      <w:proofErr w:type="gramEnd"/>
      <w:r>
        <w:t xml:space="preserve"> _</w:t>
      </w:r>
      <w:proofErr w:type="spellStart"/>
      <w:r>
        <w:t>webout</w:t>
      </w:r>
      <w:proofErr w:type="spellEnd"/>
      <w:r>
        <w:t>;</w:t>
      </w:r>
    </w:p>
    <w:p w14:paraId="581FD398" w14:textId="77777777" w:rsidR="00FE0AA5" w:rsidRDefault="00FE0AA5" w:rsidP="00A46211">
      <w:pPr>
        <w:pStyle w:val="PaperSourceCode"/>
      </w:pPr>
      <w:r>
        <w:t xml:space="preserve">   </w:t>
      </w:r>
      <w:proofErr w:type="gramStart"/>
      <w:r>
        <w:t>set</w:t>
      </w:r>
      <w:proofErr w:type="gramEnd"/>
      <w:r>
        <w:t xml:space="preserve"> </w:t>
      </w:r>
      <w:proofErr w:type="spellStart"/>
      <w:r>
        <w:t>sashelp.class</w:t>
      </w:r>
      <w:proofErr w:type="spellEnd"/>
      <w:r>
        <w:t xml:space="preserve"> end=last;</w:t>
      </w:r>
    </w:p>
    <w:p w14:paraId="58054822" w14:textId="77777777" w:rsidR="00FE0AA5" w:rsidRDefault="00FE0AA5" w:rsidP="00A46211">
      <w:pPr>
        <w:pStyle w:val="PaperSourceCode"/>
      </w:pPr>
      <w:r>
        <w:t xml:space="preserve">   </w:t>
      </w:r>
      <w:proofErr w:type="gramStart"/>
      <w:r>
        <w:t>if</w:t>
      </w:r>
      <w:proofErr w:type="gramEnd"/>
      <w:r>
        <w:t xml:space="preserve"> _n_ =1 then</w:t>
      </w:r>
    </w:p>
    <w:p w14:paraId="5DAD18FE" w14:textId="77777777" w:rsidR="00FE0AA5" w:rsidRDefault="00FE0AA5" w:rsidP="00A46211">
      <w:pPr>
        <w:pStyle w:val="PaperSourceCode"/>
      </w:pPr>
      <w:r>
        <w:t xml:space="preserve">      </w:t>
      </w:r>
      <w:proofErr w:type="gramStart"/>
      <w:r>
        <w:t>put</w:t>
      </w:r>
      <w:proofErr w:type="gramEnd"/>
      <w:r>
        <w:t xml:space="preserve"> "{ </w:t>
      </w:r>
      <w:proofErr w:type="spellStart"/>
      <w:r>
        <w:t>success:true</w:t>
      </w:r>
      <w:proofErr w:type="spellEnd"/>
      <w:r>
        <w:t>, rows:["; /* return data retrieved was a success, rows is an array containing all the data */</w:t>
      </w:r>
    </w:p>
    <w:p w14:paraId="54A49D8A" w14:textId="77777777" w:rsidR="00FE0AA5" w:rsidRDefault="00FE0AA5" w:rsidP="00A46211">
      <w:pPr>
        <w:pStyle w:val="PaperSourceCode"/>
      </w:pPr>
      <w:r>
        <w:t xml:space="preserve">   </w:t>
      </w:r>
      <w:proofErr w:type="gramStart"/>
      <w:r>
        <w:t>else</w:t>
      </w:r>
      <w:proofErr w:type="gramEnd"/>
    </w:p>
    <w:p w14:paraId="4A3CAC18" w14:textId="77777777" w:rsidR="00FE0AA5" w:rsidRDefault="00FE0AA5" w:rsidP="00A46211">
      <w:pPr>
        <w:pStyle w:val="PaperSourceCode"/>
      </w:pPr>
      <w:r>
        <w:t xml:space="preserve">      </w:t>
      </w:r>
      <w:proofErr w:type="gramStart"/>
      <w:r>
        <w:t>put</w:t>
      </w:r>
      <w:proofErr w:type="gramEnd"/>
      <w:r>
        <w:t xml:space="preserve"> ","; /* </w:t>
      </w:r>
      <w:proofErr w:type="spellStart"/>
      <w:r>
        <w:t>seperator</w:t>
      </w:r>
      <w:proofErr w:type="spellEnd"/>
      <w:r>
        <w:t xml:space="preserve"> for each row in the data */</w:t>
      </w:r>
    </w:p>
    <w:p w14:paraId="14A30351" w14:textId="77777777" w:rsidR="00FE0AA5" w:rsidRDefault="00FE0AA5" w:rsidP="00A46211">
      <w:pPr>
        <w:pStyle w:val="PaperSourceCode"/>
      </w:pPr>
      <w:r>
        <w:t xml:space="preserve">   </w:t>
      </w:r>
      <w:proofErr w:type="gramStart"/>
      <w:r>
        <w:t>put</w:t>
      </w:r>
      <w:proofErr w:type="gramEnd"/>
      <w:r>
        <w:t xml:space="preserve"> "{ name: '" name+(-1) "', sex: '" sex+(-1) "', age: '" age+(-1) "'}";</w:t>
      </w:r>
    </w:p>
    <w:p w14:paraId="4CC2F1CC" w14:textId="77777777" w:rsidR="00FE0AA5" w:rsidRDefault="00FE0AA5" w:rsidP="00A46211">
      <w:pPr>
        <w:pStyle w:val="PaperSourceCode"/>
      </w:pPr>
      <w:r>
        <w:t xml:space="preserve">   </w:t>
      </w:r>
      <w:proofErr w:type="gramStart"/>
      <w:r>
        <w:t>if</w:t>
      </w:r>
      <w:proofErr w:type="gramEnd"/>
      <w:r>
        <w:t xml:space="preserve"> last then</w:t>
      </w:r>
    </w:p>
    <w:p w14:paraId="6DC301DD" w14:textId="77777777" w:rsidR="00FE0AA5" w:rsidRDefault="00FE0AA5" w:rsidP="00A46211">
      <w:pPr>
        <w:pStyle w:val="PaperSourceCode"/>
      </w:pPr>
      <w:r>
        <w:t xml:space="preserve">     </w:t>
      </w:r>
      <w:proofErr w:type="gramStart"/>
      <w:r>
        <w:t>put</w:t>
      </w:r>
      <w:proofErr w:type="gramEnd"/>
      <w:r>
        <w:t xml:space="preserve"> "]}"; /* close array and JSON dataset */</w:t>
      </w:r>
    </w:p>
    <w:p w14:paraId="6D2B648F" w14:textId="77777777" w:rsidR="00FE0AA5" w:rsidRDefault="00FE0AA5" w:rsidP="00A46211">
      <w:pPr>
        <w:pStyle w:val="PaperSourceCode"/>
      </w:pPr>
      <w:proofErr w:type="gramStart"/>
      <w:r>
        <w:t>run</w:t>
      </w:r>
      <w:proofErr w:type="gramEnd"/>
      <w:r>
        <w:t>;</w:t>
      </w:r>
    </w:p>
    <w:p w14:paraId="34BDA3BB" w14:textId="77777777" w:rsidR="00FE0AA5" w:rsidRDefault="00FE0AA5" w:rsidP="00A46211">
      <w:pPr>
        <w:pStyle w:val="PaperSourceCode"/>
      </w:pPr>
      <w:r>
        <w:t>*'</w:t>
      </w:r>
      <w:proofErr w:type="gramStart"/>
      <w:r>
        <w:t>;*</w:t>
      </w:r>
      <w:proofErr w:type="gramEnd"/>
      <w:r>
        <w:t>";*/;run;</w:t>
      </w:r>
    </w:p>
    <w:p w14:paraId="6A3F186B" w14:textId="1F7C8488" w:rsidR="00FE0AA5" w:rsidRDefault="00FE0AA5" w:rsidP="00E74B85">
      <w:pPr>
        <w:pStyle w:val="PaperBody"/>
        <w:jc w:val="both"/>
      </w:pPr>
      <w:r>
        <w:t>The</w:t>
      </w:r>
      <w:r w:rsidR="005F79C4">
        <w:t xml:space="preserve"> Ext JS</w:t>
      </w:r>
      <w:r>
        <w:t xml:space="preserve"> to use this would then look like this. It could replace the</w:t>
      </w:r>
      <w:r w:rsidR="005F79C4">
        <w:t xml:space="preserve"> Ext JS</w:t>
      </w:r>
      <w:r>
        <w:t xml:space="preserve"> for the </w:t>
      </w:r>
      <w:proofErr w:type="spellStart"/>
      <w:r>
        <w:t>sasdatasetStore</w:t>
      </w:r>
      <w:proofErr w:type="spellEnd"/>
      <w:r>
        <w:t xml:space="preserve"> variable that was shown in the previous complete version.</w:t>
      </w:r>
    </w:p>
    <w:p w14:paraId="1198B8C2" w14:textId="77777777" w:rsidR="00FE0AA5" w:rsidRDefault="00FE0AA5" w:rsidP="00611AA1">
      <w:pPr>
        <w:pStyle w:val="PaperSourceCode"/>
        <w:ind w:left="0"/>
      </w:pPr>
      <w:proofErr w:type="spellStart"/>
      <w:proofErr w:type="gramStart"/>
      <w:r>
        <w:t>var</w:t>
      </w:r>
      <w:proofErr w:type="spellEnd"/>
      <w:proofErr w:type="gramEnd"/>
      <w:r>
        <w:t xml:space="preserve"> </w:t>
      </w:r>
      <w:proofErr w:type="spellStart"/>
      <w:r>
        <w:t>sasdatasetStore</w:t>
      </w:r>
      <w:proofErr w:type="spellEnd"/>
      <w:r>
        <w:t xml:space="preserve"> = new </w:t>
      </w:r>
      <w:proofErr w:type="spellStart"/>
      <w:r>
        <w:t>Ext.data.Store</w:t>
      </w:r>
      <w:proofErr w:type="spellEnd"/>
      <w:r>
        <w:t>({ /* data store necessary to load data from the server */</w:t>
      </w:r>
    </w:p>
    <w:p w14:paraId="2AF4B5EE" w14:textId="77777777" w:rsidR="00FE0AA5" w:rsidRDefault="00FE0AA5" w:rsidP="00A46211">
      <w:pPr>
        <w:pStyle w:val="PaperSourceCode"/>
      </w:pPr>
      <w:r>
        <w:t xml:space="preserve">               </w:t>
      </w:r>
      <w:proofErr w:type="gramStart"/>
      <w:r>
        <w:t>id</w:t>
      </w:r>
      <w:proofErr w:type="gramEnd"/>
      <w:r>
        <w:t xml:space="preserve"> : '</w:t>
      </w:r>
      <w:proofErr w:type="spellStart"/>
      <w:r>
        <w:t>sasdatasetStore</w:t>
      </w:r>
      <w:proofErr w:type="spellEnd"/>
      <w:r>
        <w:t xml:space="preserve">' /* id is a unique id of the component so we can later reference it using </w:t>
      </w:r>
      <w:proofErr w:type="spellStart"/>
      <w:r>
        <w:t>Ext.getCmp</w:t>
      </w:r>
      <w:proofErr w:type="spellEnd"/>
      <w:r>
        <w:t>('</w:t>
      </w:r>
      <w:proofErr w:type="spellStart"/>
      <w:r>
        <w:t>sasdatasetStore</w:t>
      </w:r>
      <w:proofErr w:type="spellEnd"/>
      <w:r>
        <w:t>') */</w:t>
      </w:r>
    </w:p>
    <w:p w14:paraId="08F441EF" w14:textId="77777777" w:rsidR="00FE0AA5" w:rsidRDefault="00FE0AA5" w:rsidP="00A46211">
      <w:pPr>
        <w:pStyle w:val="PaperSourceCode"/>
      </w:pPr>
      <w:r>
        <w:t xml:space="preserve">              </w:t>
      </w:r>
      <w:proofErr w:type="gramStart"/>
      <w:r>
        <w:t>,</w:t>
      </w:r>
      <w:proofErr w:type="spellStart"/>
      <w:r>
        <w:t>url</w:t>
      </w:r>
      <w:proofErr w:type="spellEnd"/>
      <w:proofErr w:type="gramEnd"/>
      <w:r>
        <w:t>: '</w:t>
      </w:r>
      <w:proofErr w:type="spellStart"/>
      <w:r>
        <w:t>do?_program</w:t>
      </w:r>
      <w:proofErr w:type="spellEnd"/>
      <w:r>
        <w:t>=/CBA/dimitri_test2' /* stored process to retrieve data */</w:t>
      </w:r>
    </w:p>
    <w:p w14:paraId="1D921277" w14:textId="77777777" w:rsidR="00FE0AA5" w:rsidRDefault="00FE0AA5" w:rsidP="00A46211">
      <w:pPr>
        <w:pStyle w:val="PaperSourceCode"/>
      </w:pPr>
      <w:r>
        <w:t xml:space="preserve">              </w:t>
      </w:r>
      <w:proofErr w:type="gramStart"/>
      <w:r>
        <w:t>,reader</w:t>
      </w:r>
      <w:proofErr w:type="gramEnd"/>
      <w:r>
        <w:t xml:space="preserve">: new </w:t>
      </w:r>
      <w:proofErr w:type="spellStart"/>
      <w:r>
        <w:t>Ext.data.JsonReader</w:t>
      </w:r>
      <w:proofErr w:type="spellEnd"/>
      <w:r>
        <w:t xml:space="preserve">({ /* reader to process the </w:t>
      </w:r>
      <w:proofErr w:type="spellStart"/>
      <w:r>
        <w:t>json</w:t>
      </w:r>
      <w:proofErr w:type="spellEnd"/>
      <w:r>
        <w:t xml:space="preserve"> data */</w:t>
      </w:r>
    </w:p>
    <w:p w14:paraId="07DB3241" w14:textId="77777777" w:rsidR="00FE0AA5" w:rsidRDefault="00FE0AA5" w:rsidP="00A46211">
      <w:pPr>
        <w:pStyle w:val="PaperSourceCode"/>
      </w:pPr>
      <w:r>
        <w:t xml:space="preserve">                  </w:t>
      </w:r>
      <w:proofErr w:type="gramStart"/>
      <w:r>
        <w:t>root</w:t>
      </w:r>
      <w:proofErr w:type="gramEnd"/>
      <w:r>
        <w:t>: 'rows', /* The property in the JSON data which contains an Array of record objects */</w:t>
      </w:r>
    </w:p>
    <w:p w14:paraId="7F23A4FA" w14:textId="77777777" w:rsidR="00FE0AA5" w:rsidRDefault="00FE0AA5" w:rsidP="00A46211">
      <w:pPr>
        <w:pStyle w:val="PaperSourceCode"/>
      </w:pPr>
      <w:r>
        <w:t xml:space="preserve">                  </w:t>
      </w:r>
      <w:proofErr w:type="gramStart"/>
      <w:r>
        <w:t>id</w:t>
      </w:r>
      <w:proofErr w:type="gramEnd"/>
      <w:r>
        <w:t>: 'name' /* name of the value which is used as id */</w:t>
      </w:r>
    </w:p>
    <w:p w14:paraId="157D01F6" w14:textId="77777777" w:rsidR="00FE0AA5" w:rsidRDefault="00FE0AA5" w:rsidP="00A46211">
      <w:pPr>
        <w:pStyle w:val="PaperSourceCode"/>
      </w:pPr>
      <w:r>
        <w:lastRenderedPageBreak/>
        <w:t xml:space="preserve">               }, [</w:t>
      </w:r>
      <w:proofErr w:type="gramStart"/>
      <w:r>
        <w:t>'name'</w:t>
      </w:r>
      <w:proofErr w:type="gramEnd"/>
      <w:r>
        <w:t>, 'sex', 'age']) /* names of the values */</w:t>
      </w:r>
    </w:p>
    <w:p w14:paraId="77C0E6A6" w14:textId="77777777" w:rsidR="00FE0AA5" w:rsidRDefault="00FE0AA5" w:rsidP="00A46211">
      <w:pPr>
        <w:pStyle w:val="PaperSourceCode"/>
      </w:pPr>
      <w:r>
        <w:t xml:space="preserve">            });</w:t>
      </w:r>
    </w:p>
    <w:p w14:paraId="3E5D558E" w14:textId="02796B3C" w:rsidR="00FE0AA5" w:rsidRDefault="00FE0AA5" w:rsidP="00E74B85">
      <w:pPr>
        <w:pStyle w:val="PaperBody"/>
        <w:jc w:val="both"/>
      </w:pPr>
      <w:r>
        <w:t>You could also create a macro to create JSON data stores, so then it could be used in various stored processes as require. All of this means that by building 2 stored processes you can make a single URL that can be called and will deliver a nice looking grid with all the functionality that the</w:t>
      </w:r>
      <w:r w:rsidR="005F79C4">
        <w:t xml:space="preserve"> Ext JS</w:t>
      </w:r>
      <w:r>
        <w:t xml:space="preserve"> grid provides as standard, including:</w:t>
      </w:r>
    </w:p>
    <w:p w14:paraId="1DA80E1E" w14:textId="77777777" w:rsidR="00FE0AA5" w:rsidRDefault="00FE0AA5" w:rsidP="00E74B85">
      <w:pPr>
        <w:pStyle w:val="PaperBody"/>
        <w:numPr>
          <w:ilvl w:val="0"/>
          <w:numId w:val="20"/>
        </w:numPr>
        <w:jc w:val="both"/>
        <w:rPr>
          <w:position w:val="-2"/>
        </w:rPr>
      </w:pPr>
      <w:proofErr w:type="gramStart"/>
      <w:r>
        <w:t>column</w:t>
      </w:r>
      <w:proofErr w:type="gramEnd"/>
      <w:r>
        <w:t xml:space="preserve"> sorting, on host or client</w:t>
      </w:r>
    </w:p>
    <w:p w14:paraId="53324D18" w14:textId="77777777" w:rsidR="00FE0AA5" w:rsidRDefault="00FE0AA5" w:rsidP="00E74B85">
      <w:pPr>
        <w:pStyle w:val="PaperBody"/>
        <w:numPr>
          <w:ilvl w:val="0"/>
          <w:numId w:val="20"/>
        </w:numPr>
        <w:jc w:val="both"/>
        <w:rPr>
          <w:position w:val="-2"/>
        </w:rPr>
      </w:pPr>
      <w:proofErr w:type="gramStart"/>
      <w:r>
        <w:t>excluding</w:t>
      </w:r>
      <w:proofErr w:type="gramEnd"/>
      <w:r>
        <w:t xml:space="preserve"> columns</w:t>
      </w:r>
    </w:p>
    <w:p w14:paraId="4BC47466" w14:textId="77777777" w:rsidR="00FE0AA5" w:rsidRDefault="00FE0AA5" w:rsidP="00E74B85">
      <w:pPr>
        <w:pStyle w:val="PaperBody"/>
        <w:numPr>
          <w:ilvl w:val="0"/>
          <w:numId w:val="20"/>
        </w:numPr>
        <w:jc w:val="both"/>
        <w:rPr>
          <w:position w:val="-2"/>
        </w:rPr>
      </w:pPr>
      <w:proofErr w:type="gramStart"/>
      <w:r>
        <w:t>paging</w:t>
      </w:r>
      <w:proofErr w:type="gramEnd"/>
      <w:r>
        <w:t xml:space="preserve"> long tables</w:t>
      </w:r>
    </w:p>
    <w:p w14:paraId="4AB24F5C" w14:textId="12175BB0" w:rsidR="00FE0AA5" w:rsidRDefault="00FE0AA5" w:rsidP="00E74B85">
      <w:pPr>
        <w:pStyle w:val="PaperBody"/>
        <w:jc w:val="both"/>
      </w:pPr>
      <w:r>
        <w:t>There are many other features that can be added to</w:t>
      </w:r>
      <w:r w:rsidR="005F79C4">
        <w:t xml:space="preserve"> Ext JS</w:t>
      </w:r>
      <w:r>
        <w:t xml:space="preserve"> grids by adding a little more complexity to your </w:t>
      </w:r>
      <w:r w:rsidR="00327BC0">
        <w:t>JavaScript</w:t>
      </w:r>
      <w:r>
        <w:t>. This can then achieve things like traffic lighting, putting special objects into table cells and so on.</w:t>
      </w:r>
    </w:p>
    <w:p w14:paraId="359B6240" w14:textId="1E889C7B" w:rsidR="00FE0AA5" w:rsidRDefault="00FE0AA5" w:rsidP="00E74B85">
      <w:pPr>
        <w:pStyle w:val="PaperBody"/>
        <w:jc w:val="both"/>
      </w:pPr>
      <w:r>
        <w:t>As an example, the following code shows how to implement traffic lighting with an</w:t>
      </w:r>
      <w:r w:rsidR="005F79C4">
        <w:t xml:space="preserve"> Ext JS</w:t>
      </w:r>
      <w:r>
        <w:t xml:space="preserve"> grid.</w:t>
      </w:r>
    </w:p>
    <w:p w14:paraId="25150552" w14:textId="77777777" w:rsidR="00327BC0" w:rsidRDefault="00327BC0" w:rsidP="00327BC0">
      <w:pPr>
        <w:pStyle w:val="PaperSourceCode"/>
      </w:pPr>
      <w:r>
        <w:t xml:space="preserve">    /**</w:t>
      </w:r>
    </w:p>
    <w:p w14:paraId="3279ECFD" w14:textId="77777777" w:rsidR="00327BC0" w:rsidRDefault="00327BC0" w:rsidP="00327BC0">
      <w:pPr>
        <w:pStyle w:val="PaperSourceCode"/>
      </w:pPr>
      <w:r>
        <w:t xml:space="preserve">     * Custom function used for column renderer</w:t>
      </w:r>
    </w:p>
    <w:p w14:paraId="0A85635B" w14:textId="77777777" w:rsidR="00327BC0" w:rsidRDefault="00327BC0" w:rsidP="00327BC0">
      <w:pPr>
        <w:pStyle w:val="PaperSourceCode"/>
      </w:pPr>
      <w:r>
        <w:t xml:space="preserve">     * @</w:t>
      </w:r>
      <w:proofErr w:type="spellStart"/>
      <w:proofErr w:type="gramStart"/>
      <w:r>
        <w:t>param</w:t>
      </w:r>
      <w:proofErr w:type="spellEnd"/>
      <w:proofErr w:type="gramEnd"/>
      <w:r>
        <w:t xml:space="preserve"> {Object} </w:t>
      </w:r>
      <w:proofErr w:type="spellStart"/>
      <w:r>
        <w:t>val</w:t>
      </w:r>
      <w:proofErr w:type="spellEnd"/>
    </w:p>
    <w:p w14:paraId="3A414B70" w14:textId="77777777" w:rsidR="00327BC0" w:rsidRDefault="00327BC0" w:rsidP="00327BC0">
      <w:pPr>
        <w:pStyle w:val="PaperSourceCode"/>
      </w:pPr>
      <w:r>
        <w:t xml:space="preserve">     */</w:t>
      </w:r>
    </w:p>
    <w:p w14:paraId="75F7D60F" w14:textId="77777777" w:rsidR="00FE0AA5" w:rsidRDefault="00FE0AA5" w:rsidP="00A46211">
      <w:pPr>
        <w:pStyle w:val="PaperSourceCode"/>
      </w:pPr>
      <w:r>
        <w:t xml:space="preserve">    </w:t>
      </w:r>
      <w:proofErr w:type="gramStart"/>
      <w:r>
        <w:t>function</w:t>
      </w:r>
      <w:proofErr w:type="gramEnd"/>
      <w:r>
        <w:t xml:space="preserve"> change(</w:t>
      </w:r>
      <w:proofErr w:type="spellStart"/>
      <w:r>
        <w:t>val</w:t>
      </w:r>
      <w:proofErr w:type="spellEnd"/>
      <w:r>
        <w:t>) {</w:t>
      </w:r>
    </w:p>
    <w:p w14:paraId="3FDBFD81" w14:textId="77777777" w:rsidR="00FE0AA5" w:rsidRDefault="00FE0AA5" w:rsidP="00A46211">
      <w:pPr>
        <w:pStyle w:val="PaperSourceCode"/>
      </w:pPr>
      <w:r>
        <w:t xml:space="preserve">        </w:t>
      </w:r>
      <w:proofErr w:type="gramStart"/>
      <w:r>
        <w:t>if</w:t>
      </w:r>
      <w:proofErr w:type="gramEnd"/>
      <w:r>
        <w:t xml:space="preserve"> (</w:t>
      </w:r>
      <w:proofErr w:type="spellStart"/>
      <w:r>
        <w:t>val</w:t>
      </w:r>
      <w:proofErr w:type="spellEnd"/>
      <w:r>
        <w:t xml:space="preserve"> &gt; 0) {</w:t>
      </w:r>
    </w:p>
    <w:p w14:paraId="759901AC" w14:textId="77777777" w:rsidR="00FE0AA5" w:rsidRDefault="00FE0AA5" w:rsidP="00A46211">
      <w:pPr>
        <w:pStyle w:val="PaperSourceCode"/>
      </w:pPr>
      <w:r>
        <w:t xml:space="preserve">            </w:t>
      </w:r>
      <w:proofErr w:type="gramStart"/>
      <w:r>
        <w:t>return</w:t>
      </w:r>
      <w:proofErr w:type="gramEnd"/>
      <w:r>
        <w:t xml:space="preserve"> '&lt;span style="</w:t>
      </w:r>
      <w:proofErr w:type="spellStart"/>
      <w:r>
        <w:t>color:green</w:t>
      </w:r>
      <w:proofErr w:type="spellEnd"/>
      <w:r>
        <w:t xml:space="preserve">;"&gt;' + </w:t>
      </w:r>
      <w:proofErr w:type="spellStart"/>
      <w:r>
        <w:t>val</w:t>
      </w:r>
      <w:proofErr w:type="spellEnd"/>
      <w:r>
        <w:t xml:space="preserve"> + '&lt;/span&gt;';</w:t>
      </w:r>
    </w:p>
    <w:p w14:paraId="09E20C17" w14:textId="77777777" w:rsidR="00FE0AA5" w:rsidRDefault="00FE0AA5" w:rsidP="00A46211">
      <w:pPr>
        <w:pStyle w:val="PaperSourceCode"/>
      </w:pPr>
      <w:r>
        <w:t xml:space="preserve">        } </w:t>
      </w:r>
      <w:proofErr w:type="gramStart"/>
      <w:r>
        <w:t>else</w:t>
      </w:r>
      <w:proofErr w:type="gramEnd"/>
      <w:r>
        <w:t xml:space="preserve"> if (</w:t>
      </w:r>
      <w:proofErr w:type="spellStart"/>
      <w:r>
        <w:t>val</w:t>
      </w:r>
      <w:proofErr w:type="spellEnd"/>
      <w:r>
        <w:t xml:space="preserve"> &lt; 0) {</w:t>
      </w:r>
    </w:p>
    <w:p w14:paraId="3FF67159" w14:textId="77777777" w:rsidR="00FE0AA5" w:rsidRDefault="00FE0AA5" w:rsidP="00A46211">
      <w:pPr>
        <w:pStyle w:val="PaperSourceCode"/>
      </w:pPr>
      <w:r>
        <w:t xml:space="preserve">            </w:t>
      </w:r>
      <w:proofErr w:type="gramStart"/>
      <w:r>
        <w:t>return</w:t>
      </w:r>
      <w:proofErr w:type="gramEnd"/>
      <w:r>
        <w:t xml:space="preserve"> '&lt;span style="</w:t>
      </w:r>
      <w:proofErr w:type="spellStart"/>
      <w:r>
        <w:t>color:red</w:t>
      </w:r>
      <w:proofErr w:type="spellEnd"/>
      <w:r>
        <w:t xml:space="preserve">;"&gt;' + </w:t>
      </w:r>
      <w:proofErr w:type="spellStart"/>
      <w:r>
        <w:t>val</w:t>
      </w:r>
      <w:proofErr w:type="spellEnd"/>
      <w:r>
        <w:t xml:space="preserve"> + '&lt;/span&gt;';</w:t>
      </w:r>
    </w:p>
    <w:p w14:paraId="6C673680" w14:textId="77777777" w:rsidR="00FE0AA5" w:rsidRDefault="00FE0AA5" w:rsidP="00A46211">
      <w:pPr>
        <w:pStyle w:val="PaperSourceCode"/>
      </w:pPr>
      <w:r>
        <w:t xml:space="preserve">        }</w:t>
      </w:r>
    </w:p>
    <w:p w14:paraId="4EA2BE2A" w14:textId="77777777" w:rsidR="00FE0AA5" w:rsidRDefault="00FE0AA5" w:rsidP="00A46211">
      <w:pPr>
        <w:pStyle w:val="PaperSourceCode"/>
      </w:pPr>
      <w:r>
        <w:t xml:space="preserve">        </w:t>
      </w:r>
      <w:proofErr w:type="gramStart"/>
      <w:r>
        <w:t>return</w:t>
      </w:r>
      <w:proofErr w:type="gramEnd"/>
      <w:r>
        <w:t xml:space="preserve"> </w:t>
      </w:r>
      <w:proofErr w:type="spellStart"/>
      <w:r>
        <w:t>val</w:t>
      </w:r>
      <w:proofErr w:type="spellEnd"/>
      <w:r>
        <w:t>;</w:t>
      </w:r>
    </w:p>
    <w:p w14:paraId="5466403A" w14:textId="77777777" w:rsidR="00FE0AA5" w:rsidRDefault="00FE0AA5" w:rsidP="00A46211">
      <w:pPr>
        <w:pStyle w:val="PaperSourceCode"/>
      </w:pPr>
      <w:r>
        <w:t xml:space="preserve">    }</w:t>
      </w:r>
    </w:p>
    <w:p w14:paraId="71BACB48" w14:textId="77777777" w:rsidR="00FE0AA5" w:rsidRDefault="00FE0AA5" w:rsidP="00A46211">
      <w:pPr>
        <w:pStyle w:val="PaperSourceCode"/>
      </w:pPr>
    </w:p>
    <w:p w14:paraId="26157DAC" w14:textId="77777777" w:rsidR="00FE0AA5" w:rsidRDefault="00FE0AA5" w:rsidP="00A46211">
      <w:pPr>
        <w:pStyle w:val="PaperSourceCode"/>
      </w:pPr>
      <w:proofErr w:type="gramStart"/>
      <w:r>
        <w:t>function</w:t>
      </w:r>
      <w:proofErr w:type="gramEnd"/>
      <w:r>
        <w:t xml:space="preserve"> </w:t>
      </w:r>
      <w:proofErr w:type="spellStart"/>
      <w:r>
        <w:t>pctChange</w:t>
      </w:r>
      <w:proofErr w:type="spellEnd"/>
      <w:r>
        <w:t>(</w:t>
      </w:r>
      <w:proofErr w:type="spellStart"/>
      <w:r>
        <w:t>val</w:t>
      </w:r>
      <w:proofErr w:type="spellEnd"/>
      <w:r>
        <w:t>) {</w:t>
      </w:r>
    </w:p>
    <w:p w14:paraId="2182F458" w14:textId="77777777" w:rsidR="00FE0AA5" w:rsidRDefault="00FE0AA5" w:rsidP="00A46211">
      <w:pPr>
        <w:pStyle w:val="PaperSourceCode"/>
      </w:pPr>
      <w:r>
        <w:t xml:space="preserve">        </w:t>
      </w:r>
      <w:proofErr w:type="gramStart"/>
      <w:r>
        <w:t>if</w:t>
      </w:r>
      <w:proofErr w:type="gramEnd"/>
      <w:r>
        <w:t xml:space="preserve"> (</w:t>
      </w:r>
      <w:proofErr w:type="spellStart"/>
      <w:r>
        <w:t>val</w:t>
      </w:r>
      <w:proofErr w:type="spellEnd"/>
      <w:r>
        <w:t xml:space="preserve"> &gt; 0) {</w:t>
      </w:r>
    </w:p>
    <w:p w14:paraId="37E4AB09" w14:textId="77777777" w:rsidR="00FE0AA5" w:rsidRDefault="00FE0AA5" w:rsidP="00A46211">
      <w:pPr>
        <w:pStyle w:val="PaperSourceCode"/>
      </w:pPr>
      <w:r>
        <w:t xml:space="preserve">            </w:t>
      </w:r>
      <w:proofErr w:type="gramStart"/>
      <w:r>
        <w:t>return</w:t>
      </w:r>
      <w:proofErr w:type="gramEnd"/>
      <w:r>
        <w:t xml:space="preserve"> '&lt;span style="</w:t>
      </w:r>
      <w:proofErr w:type="spellStart"/>
      <w:r>
        <w:t>color:green</w:t>
      </w:r>
      <w:proofErr w:type="spellEnd"/>
      <w:r>
        <w:t xml:space="preserve">;"&gt;' + </w:t>
      </w:r>
      <w:proofErr w:type="spellStart"/>
      <w:r>
        <w:t>val</w:t>
      </w:r>
      <w:proofErr w:type="spellEnd"/>
      <w:r>
        <w:t xml:space="preserve"> + '%&lt;/span&gt;';</w:t>
      </w:r>
    </w:p>
    <w:p w14:paraId="5A8254A8" w14:textId="77777777" w:rsidR="00FE0AA5" w:rsidRDefault="00FE0AA5" w:rsidP="00A46211">
      <w:pPr>
        <w:pStyle w:val="PaperSourceCode"/>
      </w:pPr>
      <w:r>
        <w:t xml:space="preserve">        } </w:t>
      </w:r>
      <w:proofErr w:type="gramStart"/>
      <w:r>
        <w:t>else</w:t>
      </w:r>
      <w:proofErr w:type="gramEnd"/>
      <w:r>
        <w:t xml:space="preserve"> if (</w:t>
      </w:r>
      <w:proofErr w:type="spellStart"/>
      <w:r>
        <w:t>val</w:t>
      </w:r>
      <w:proofErr w:type="spellEnd"/>
      <w:r>
        <w:t xml:space="preserve"> &lt; 0) {</w:t>
      </w:r>
    </w:p>
    <w:p w14:paraId="54F68972" w14:textId="77777777" w:rsidR="00FE0AA5" w:rsidRDefault="00FE0AA5" w:rsidP="00A46211">
      <w:pPr>
        <w:pStyle w:val="PaperSourceCode"/>
      </w:pPr>
      <w:r>
        <w:t xml:space="preserve">            </w:t>
      </w:r>
      <w:proofErr w:type="gramStart"/>
      <w:r>
        <w:t>return</w:t>
      </w:r>
      <w:proofErr w:type="gramEnd"/>
      <w:r>
        <w:t xml:space="preserve"> '&lt;span style="</w:t>
      </w:r>
      <w:proofErr w:type="spellStart"/>
      <w:r>
        <w:t>color:red</w:t>
      </w:r>
      <w:proofErr w:type="spellEnd"/>
      <w:r>
        <w:t xml:space="preserve">;"&gt;' + </w:t>
      </w:r>
      <w:proofErr w:type="spellStart"/>
      <w:r>
        <w:t>val</w:t>
      </w:r>
      <w:proofErr w:type="spellEnd"/>
      <w:r>
        <w:t xml:space="preserve"> + '%&lt;/span&gt;';</w:t>
      </w:r>
    </w:p>
    <w:p w14:paraId="1103C125" w14:textId="77777777" w:rsidR="00FE0AA5" w:rsidRDefault="00FE0AA5" w:rsidP="00A46211">
      <w:pPr>
        <w:pStyle w:val="PaperSourceCode"/>
      </w:pPr>
      <w:r>
        <w:t xml:space="preserve">        }</w:t>
      </w:r>
    </w:p>
    <w:p w14:paraId="58155D0A" w14:textId="77777777" w:rsidR="00FE0AA5" w:rsidRDefault="00FE0AA5" w:rsidP="00A46211">
      <w:pPr>
        <w:pStyle w:val="PaperSourceCode"/>
      </w:pPr>
      <w:r>
        <w:t xml:space="preserve">        </w:t>
      </w:r>
      <w:proofErr w:type="gramStart"/>
      <w:r>
        <w:t>return</w:t>
      </w:r>
      <w:proofErr w:type="gramEnd"/>
      <w:r>
        <w:t xml:space="preserve"> </w:t>
      </w:r>
      <w:proofErr w:type="spellStart"/>
      <w:r>
        <w:t>val</w:t>
      </w:r>
      <w:proofErr w:type="spellEnd"/>
      <w:r>
        <w:t>;</w:t>
      </w:r>
    </w:p>
    <w:p w14:paraId="469F361A" w14:textId="77777777" w:rsidR="00FE0AA5" w:rsidRDefault="00FE0AA5" w:rsidP="00A46211">
      <w:pPr>
        <w:pStyle w:val="PaperSourceCode"/>
      </w:pPr>
      <w:r>
        <w:t xml:space="preserve">    }</w:t>
      </w:r>
    </w:p>
    <w:p w14:paraId="64EB6BBE" w14:textId="4F9B9CF2" w:rsidR="00FE0AA5" w:rsidRDefault="00FE0AA5" w:rsidP="00E74B85">
      <w:pPr>
        <w:pStyle w:val="PaperBody"/>
        <w:jc w:val="both"/>
      </w:pPr>
      <w:r>
        <w:t>The best place to find useful examples of</w:t>
      </w:r>
      <w:r w:rsidR="005F79C4">
        <w:t xml:space="preserve"> Ext JS</w:t>
      </w:r>
      <w:r>
        <w:t xml:space="preserve"> is in the samples section of their web site, which contains many samples along with full source code. </w:t>
      </w:r>
      <w:hyperlink r:id="rId10" w:history="1">
        <w:r>
          <w:t>http://www.sencha.com/products/extjs/examples/</w:t>
        </w:r>
      </w:hyperlink>
    </w:p>
    <w:p w14:paraId="3691523B" w14:textId="7058ED42" w:rsidR="00FE0AA5" w:rsidRDefault="00FE0AA5" w:rsidP="00E74B85">
      <w:pPr>
        <w:pStyle w:val="PaperBody"/>
        <w:jc w:val="both"/>
        <w:rPr>
          <w:kern w:val="1"/>
        </w:rPr>
      </w:pPr>
      <w:r>
        <w:t>Another great thing you can do with</w:t>
      </w:r>
      <w:r w:rsidR="005F79C4">
        <w:t xml:space="preserve"> Ext JS</w:t>
      </w:r>
      <w:r>
        <w:t xml:space="preserve"> is graphics. This is really a cross over area between Flash and</w:t>
      </w:r>
      <w:r w:rsidR="005F79C4">
        <w:t xml:space="preserve"> Ext JS</w:t>
      </w:r>
      <w:r>
        <w:t xml:space="preserve"> since</w:t>
      </w:r>
      <w:r w:rsidR="005F79C4">
        <w:t xml:space="preserve"> Ext JS</w:t>
      </w:r>
      <w:r>
        <w:t xml:space="preserve"> implements its graphs using flash technology.</w:t>
      </w:r>
      <w:r w:rsidR="005F79C4">
        <w:t xml:space="preserve"> Ext JS</w:t>
      </w:r>
      <w:r>
        <w:rPr>
          <w:kern w:val="1"/>
        </w:rPr>
        <w:t xml:space="preserve"> provides some flash objects to implement their graphics in</w:t>
      </w:r>
      <w:r w:rsidR="005F79C4">
        <w:rPr>
          <w:kern w:val="1"/>
        </w:rPr>
        <w:t xml:space="preserve"> Ext JS</w:t>
      </w:r>
      <w:r>
        <w:rPr>
          <w:kern w:val="1"/>
        </w:rPr>
        <w:t xml:space="preserve"> version 3. However in version 4, which came out early 2011 they have changed to a completely </w:t>
      </w:r>
      <w:r w:rsidR="00327BC0">
        <w:rPr>
          <w:kern w:val="1"/>
        </w:rPr>
        <w:t>JavaScript</w:t>
      </w:r>
      <w:r>
        <w:rPr>
          <w:kern w:val="1"/>
        </w:rPr>
        <w:t xml:space="preserve"> based graph technology. However</w:t>
      </w:r>
      <w:r w:rsidR="005F79C4">
        <w:rPr>
          <w:kern w:val="1"/>
        </w:rPr>
        <w:t xml:space="preserve"> Ext JS</w:t>
      </w:r>
      <w:r>
        <w:rPr>
          <w:kern w:val="1"/>
        </w:rPr>
        <w:t xml:space="preserve"> 3 provides a nice way to demonstrate how to do graphs in</w:t>
      </w:r>
      <w:r w:rsidR="005F79C4">
        <w:rPr>
          <w:kern w:val="1"/>
        </w:rPr>
        <w:t xml:space="preserve"> Ext JS</w:t>
      </w:r>
      <w:r>
        <w:rPr>
          <w:kern w:val="1"/>
        </w:rPr>
        <w:t xml:space="preserve"> with flash.</w:t>
      </w:r>
    </w:p>
    <w:p w14:paraId="000C8518" w14:textId="046CE90D" w:rsidR="00FE0AA5" w:rsidRDefault="00FE0AA5" w:rsidP="00E74B85">
      <w:pPr>
        <w:pStyle w:val="PaperBody"/>
        <w:jc w:val="both"/>
        <w:rPr>
          <w:kern w:val="1"/>
        </w:rPr>
      </w:pPr>
      <w:r>
        <w:rPr>
          <w:kern w:val="1"/>
        </w:rPr>
        <w:t>The following code is a very simple example (put together by Chris Brooks</w:t>
      </w:r>
      <w:proofErr w:type="gramStart"/>
      <w:r>
        <w:rPr>
          <w:kern w:val="1"/>
        </w:rPr>
        <w:t>) which</w:t>
      </w:r>
      <w:proofErr w:type="gramEnd"/>
      <w:r>
        <w:rPr>
          <w:kern w:val="1"/>
        </w:rPr>
        <w:t xml:space="preserve"> demonstrates almost the bare minimum required to produce an</w:t>
      </w:r>
      <w:r w:rsidR="005F79C4">
        <w:rPr>
          <w:kern w:val="1"/>
        </w:rPr>
        <w:t xml:space="preserve"> Ext JS</w:t>
      </w:r>
      <w:r>
        <w:rPr>
          <w:kern w:val="1"/>
        </w:rPr>
        <w:t xml:space="preserve"> Graph. The HTML (with </w:t>
      </w:r>
      <w:r w:rsidR="00327BC0">
        <w:rPr>
          <w:kern w:val="1"/>
        </w:rPr>
        <w:t>JavaScript</w:t>
      </w:r>
      <w:r>
        <w:rPr>
          <w:kern w:val="1"/>
        </w:rPr>
        <w:t xml:space="preserve"> embedded) also required another </w:t>
      </w:r>
      <w:proofErr w:type="gramStart"/>
      <w:r>
        <w:rPr>
          <w:kern w:val="1"/>
        </w:rPr>
        <w:t>file which</w:t>
      </w:r>
      <w:proofErr w:type="gramEnd"/>
      <w:r>
        <w:rPr>
          <w:kern w:val="1"/>
        </w:rPr>
        <w:t xml:space="preserve"> has the JSON data.</w:t>
      </w:r>
    </w:p>
    <w:p w14:paraId="7B5A8D28" w14:textId="77777777" w:rsidR="00FE0AA5" w:rsidRDefault="00FE0AA5" w:rsidP="00A46211">
      <w:pPr>
        <w:pStyle w:val="PaperSourceCode"/>
      </w:pPr>
      <w:r>
        <w:t>&lt;</w:t>
      </w:r>
      <w:proofErr w:type="gramStart"/>
      <w:r>
        <w:t>html</w:t>
      </w:r>
      <w:proofErr w:type="gramEnd"/>
      <w:r>
        <w:t>&gt;</w:t>
      </w:r>
    </w:p>
    <w:p w14:paraId="5BE63483" w14:textId="77777777" w:rsidR="00FE0AA5" w:rsidRDefault="00FE0AA5" w:rsidP="00A46211">
      <w:pPr>
        <w:pStyle w:val="PaperSourceCode"/>
      </w:pPr>
      <w:r>
        <w:t>&lt;</w:t>
      </w:r>
      <w:proofErr w:type="gramStart"/>
      <w:r>
        <w:t>head</w:t>
      </w:r>
      <w:proofErr w:type="gramEnd"/>
      <w:r>
        <w:t>&gt;</w:t>
      </w:r>
    </w:p>
    <w:p w14:paraId="29796C51" w14:textId="77777777" w:rsidR="00FE0AA5" w:rsidRDefault="00FE0AA5" w:rsidP="00A46211">
      <w:pPr>
        <w:pStyle w:val="PaperSourceCode"/>
      </w:pPr>
      <w:r>
        <w:tab/>
        <w:t>&lt;</w:t>
      </w:r>
      <w:proofErr w:type="gramStart"/>
      <w:r>
        <w:t>title</w:t>
      </w:r>
      <w:proofErr w:type="gramEnd"/>
      <w:r>
        <w:t>&gt;Chart Example&lt;/title&gt;</w:t>
      </w:r>
    </w:p>
    <w:p w14:paraId="323D3A64" w14:textId="77777777" w:rsidR="00FE0AA5" w:rsidRDefault="00FE0AA5" w:rsidP="00A46211">
      <w:pPr>
        <w:pStyle w:val="PaperSourceCode"/>
      </w:pPr>
      <w:r>
        <w:tab/>
        <w:t>&lt;</w:t>
      </w:r>
      <w:proofErr w:type="gramStart"/>
      <w:r>
        <w:t>link</w:t>
      </w:r>
      <w:proofErr w:type="gramEnd"/>
      <w:r>
        <w:t xml:space="preserve">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w:t>
      </w:r>
      <w:proofErr w:type="spellStart"/>
      <w:r>
        <w:t>extjs</w:t>
      </w:r>
      <w:proofErr w:type="spellEnd"/>
      <w:r>
        <w:t>/resources/</w:t>
      </w:r>
      <w:proofErr w:type="spellStart"/>
      <w:r>
        <w:t>css</w:t>
      </w:r>
      <w:proofErr w:type="spellEnd"/>
      <w:r>
        <w:t>/ext-all.css" /&gt;</w:t>
      </w:r>
    </w:p>
    <w:p w14:paraId="71F5D56F" w14:textId="77777777" w:rsidR="00FE0AA5" w:rsidRDefault="00FE0AA5" w:rsidP="00A46211">
      <w:pPr>
        <w:pStyle w:val="PaperSourceCode"/>
      </w:pPr>
      <w:r>
        <w:tab/>
        <w:t>&lt;</w:t>
      </w:r>
      <w:proofErr w:type="gramStart"/>
      <w:r>
        <w:t>script</w:t>
      </w:r>
      <w:proofErr w:type="gramEnd"/>
      <w:r>
        <w:t xml:space="preserve"> type="text/</w:t>
      </w:r>
      <w:r w:rsidR="00327BC0">
        <w:t>JavaScript</w:t>
      </w:r>
      <w:r>
        <w:t xml:space="preserve">" </w:t>
      </w:r>
      <w:proofErr w:type="spellStart"/>
      <w:r>
        <w:t>src</w:t>
      </w:r>
      <w:proofErr w:type="spellEnd"/>
      <w:r>
        <w:t>="</w:t>
      </w:r>
      <w:proofErr w:type="spellStart"/>
      <w:r>
        <w:t>extjs</w:t>
      </w:r>
      <w:proofErr w:type="spellEnd"/>
      <w:r>
        <w:t>/adapter/</w:t>
      </w:r>
      <w:proofErr w:type="spellStart"/>
      <w:r>
        <w:t>ext</w:t>
      </w:r>
      <w:proofErr w:type="spellEnd"/>
      <w:r>
        <w:t>/ext-base.js"&gt;&lt;/script&gt;</w:t>
      </w:r>
    </w:p>
    <w:p w14:paraId="7F09EB9F" w14:textId="77777777" w:rsidR="00FE0AA5" w:rsidRDefault="00FE0AA5" w:rsidP="00A46211">
      <w:pPr>
        <w:pStyle w:val="PaperSourceCode"/>
      </w:pPr>
      <w:r>
        <w:tab/>
        <w:t>&lt;</w:t>
      </w:r>
      <w:proofErr w:type="gramStart"/>
      <w:r>
        <w:t>script</w:t>
      </w:r>
      <w:proofErr w:type="gramEnd"/>
      <w:r>
        <w:t xml:space="preserve"> </w:t>
      </w:r>
      <w:proofErr w:type="spellStart"/>
      <w:r>
        <w:t>src</w:t>
      </w:r>
      <w:proofErr w:type="spellEnd"/>
      <w:r>
        <w:t>="</w:t>
      </w:r>
      <w:proofErr w:type="spellStart"/>
      <w:r>
        <w:t>extjs</w:t>
      </w:r>
      <w:proofErr w:type="spellEnd"/>
      <w:r>
        <w:t>/ext-all-debug.js"&gt;&lt;/script&gt;</w:t>
      </w:r>
    </w:p>
    <w:p w14:paraId="3AA12CF8" w14:textId="77777777" w:rsidR="00FE0AA5" w:rsidRDefault="00FE0AA5" w:rsidP="00A46211">
      <w:pPr>
        <w:pStyle w:val="PaperSourceCode"/>
      </w:pPr>
      <w:r>
        <w:tab/>
      </w:r>
    </w:p>
    <w:p w14:paraId="544709D3" w14:textId="77777777" w:rsidR="00FE0AA5" w:rsidRDefault="00FE0AA5" w:rsidP="00A46211">
      <w:pPr>
        <w:pStyle w:val="PaperSourceCode"/>
      </w:pPr>
      <w:r>
        <w:tab/>
        <w:t>&lt;</w:t>
      </w:r>
      <w:proofErr w:type="gramStart"/>
      <w:r>
        <w:t>script</w:t>
      </w:r>
      <w:proofErr w:type="gramEnd"/>
      <w:r>
        <w:t xml:space="preserve"> type="text/</w:t>
      </w:r>
      <w:r w:rsidR="00327BC0">
        <w:t>JavaScript</w:t>
      </w:r>
      <w:r>
        <w:t>"&gt;</w:t>
      </w:r>
    </w:p>
    <w:p w14:paraId="4450B46D" w14:textId="77777777" w:rsidR="00FE0AA5" w:rsidRDefault="00FE0AA5" w:rsidP="00A46211">
      <w:pPr>
        <w:pStyle w:val="PaperSourceCode"/>
      </w:pPr>
    </w:p>
    <w:p w14:paraId="67268C17" w14:textId="77777777" w:rsidR="00FE0AA5" w:rsidRDefault="00FE0AA5" w:rsidP="00A46211">
      <w:pPr>
        <w:pStyle w:val="PaperSourceCode"/>
      </w:pPr>
      <w:r>
        <w:t xml:space="preserve">        </w:t>
      </w:r>
      <w:proofErr w:type="spellStart"/>
      <w:r>
        <w:t>Ext.BLANK_IMAGE_URL</w:t>
      </w:r>
      <w:proofErr w:type="spellEnd"/>
      <w:r>
        <w:t xml:space="preserve"> = "</w:t>
      </w:r>
      <w:proofErr w:type="spellStart"/>
      <w:r>
        <w:t>extjs</w:t>
      </w:r>
      <w:proofErr w:type="spellEnd"/>
      <w:r>
        <w:t>/images/default/s.gif";</w:t>
      </w:r>
    </w:p>
    <w:p w14:paraId="4CD94E08" w14:textId="77777777" w:rsidR="00FE0AA5" w:rsidRDefault="00FE0AA5" w:rsidP="00A46211">
      <w:pPr>
        <w:pStyle w:val="PaperSourceCode"/>
      </w:pPr>
      <w:r>
        <w:t xml:space="preserve">        </w:t>
      </w:r>
      <w:proofErr w:type="spellStart"/>
      <w:r>
        <w:t>Ext.chart.Chart.CHART_URL</w:t>
      </w:r>
      <w:proofErr w:type="spellEnd"/>
      <w:r>
        <w:t xml:space="preserve"> = "</w:t>
      </w:r>
      <w:proofErr w:type="spellStart"/>
      <w:r>
        <w:t>extjs</w:t>
      </w:r>
      <w:proofErr w:type="spellEnd"/>
      <w:r>
        <w:t>/resources/charts.swf";</w:t>
      </w:r>
    </w:p>
    <w:p w14:paraId="47937687" w14:textId="77777777" w:rsidR="00FE0AA5" w:rsidRDefault="00FE0AA5" w:rsidP="00A46211">
      <w:pPr>
        <w:pStyle w:val="PaperSourceCode"/>
      </w:pPr>
      <w:r>
        <w:tab/>
      </w:r>
    </w:p>
    <w:p w14:paraId="7F36E8EA" w14:textId="77777777" w:rsidR="00FE0AA5" w:rsidRDefault="00FE0AA5" w:rsidP="00A46211">
      <w:pPr>
        <w:pStyle w:val="PaperSourceCode"/>
      </w:pPr>
      <w:r>
        <w:tab/>
      </w:r>
      <w:proofErr w:type="spellStart"/>
      <w:proofErr w:type="gramStart"/>
      <w:r>
        <w:t>Ext.onReady</w:t>
      </w:r>
      <w:proofErr w:type="spellEnd"/>
      <w:r>
        <w:t>(</w:t>
      </w:r>
      <w:proofErr w:type="gramEnd"/>
      <w:r>
        <w:t>function(){</w:t>
      </w:r>
    </w:p>
    <w:p w14:paraId="78924AF8" w14:textId="77777777" w:rsidR="00FE0AA5" w:rsidRDefault="00FE0AA5" w:rsidP="00327BC0">
      <w:pPr>
        <w:pStyle w:val="PaperSourceCode"/>
      </w:pPr>
      <w:r>
        <w:tab/>
      </w:r>
      <w:r>
        <w:tab/>
      </w:r>
    </w:p>
    <w:p w14:paraId="1F5316F0" w14:textId="77777777" w:rsidR="00FE0AA5" w:rsidRDefault="00FE0AA5" w:rsidP="00A46211">
      <w:pPr>
        <w:pStyle w:val="PaperSourceCode"/>
      </w:pPr>
      <w:r>
        <w:lastRenderedPageBreak/>
        <w:tab/>
      </w:r>
      <w:r>
        <w:tab/>
      </w:r>
      <w:proofErr w:type="spellStart"/>
      <w:proofErr w:type="gramStart"/>
      <w:r>
        <w:t>var</w:t>
      </w:r>
      <w:proofErr w:type="spellEnd"/>
      <w:proofErr w:type="gramEnd"/>
      <w:r>
        <w:t xml:space="preserve"> </w:t>
      </w:r>
      <w:proofErr w:type="spellStart"/>
      <w:r>
        <w:t>figstore</w:t>
      </w:r>
      <w:proofErr w:type="spellEnd"/>
      <w:r>
        <w:t xml:space="preserve"> = new </w:t>
      </w:r>
      <w:proofErr w:type="spellStart"/>
      <w:r>
        <w:t>Ext.data.JsonStore</w:t>
      </w:r>
      <w:proofErr w:type="spellEnd"/>
      <w:r>
        <w:t>({</w:t>
      </w:r>
    </w:p>
    <w:p w14:paraId="51A3BEFE" w14:textId="77777777" w:rsidR="00FE0AA5" w:rsidRDefault="00FE0AA5" w:rsidP="00A46211">
      <w:pPr>
        <w:pStyle w:val="PaperSourceCode"/>
      </w:pPr>
      <w:r>
        <w:tab/>
      </w:r>
      <w:r>
        <w:tab/>
      </w:r>
      <w:r>
        <w:tab/>
      </w:r>
      <w:proofErr w:type="spellStart"/>
      <w:proofErr w:type="gramStart"/>
      <w:r>
        <w:t>url</w:t>
      </w:r>
      <w:proofErr w:type="spellEnd"/>
      <w:proofErr w:type="gramEnd"/>
      <w:r>
        <w:t>: '</w:t>
      </w:r>
      <w:proofErr w:type="spellStart"/>
      <w:r>
        <w:t>figures.json</w:t>
      </w:r>
      <w:proofErr w:type="spellEnd"/>
      <w:r>
        <w:t>',</w:t>
      </w:r>
    </w:p>
    <w:p w14:paraId="11E2ECE5" w14:textId="77777777" w:rsidR="00FE0AA5" w:rsidRDefault="00FE0AA5" w:rsidP="00A46211">
      <w:pPr>
        <w:pStyle w:val="PaperSourceCode"/>
      </w:pPr>
      <w:r>
        <w:tab/>
      </w:r>
      <w:r>
        <w:tab/>
      </w:r>
      <w:r>
        <w:tab/>
      </w:r>
      <w:proofErr w:type="gramStart"/>
      <w:r>
        <w:t>root</w:t>
      </w:r>
      <w:proofErr w:type="gramEnd"/>
      <w:r>
        <w:t>: 'rows',</w:t>
      </w:r>
    </w:p>
    <w:p w14:paraId="49A6BFC5" w14:textId="77777777" w:rsidR="00FE0AA5" w:rsidRDefault="00FE0AA5" w:rsidP="00A46211">
      <w:pPr>
        <w:pStyle w:val="PaperSourceCode"/>
      </w:pPr>
      <w:r>
        <w:tab/>
      </w:r>
      <w:r>
        <w:tab/>
        <w:t>//</w:t>
      </w:r>
      <w:r>
        <w:tab/>
      </w:r>
      <w:proofErr w:type="gramStart"/>
      <w:r>
        <w:t>fields</w:t>
      </w:r>
      <w:proofErr w:type="gramEnd"/>
      <w:r>
        <w:t>: ['id', 'month', 'sales', 'wages', 'red', 'amber', 'green'],</w:t>
      </w:r>
    </w:p>
    <w:p w14:paraId="1D17B359" w14:textId="77777777" w:rsidR="00FE0AA5" w:rsidRDefault="00FE0AA5" w:rsidP="00A46211">
      <w:pPr>
        <w:pStyle w:val="PaperSourceCode"/>
      </w:pPr>
      <w:r>
        <w:tab/>
      </w:r>
      <w:r>
        <w:tab/>
      </w:r>
    </w:p>
    <w:p w14:paraId="31481B73" w14:textId="77777777" w:rsidR="00FE0AA5" w:rsidRDefault="00FE0AA5" w:rsidP="00A46211">
      <w:pPr>
        <w:pStyle w:val="PaperSourceCode"/>
      </w:pPr>
      <w:r>
        <w:tab/>
      </w:r>
      <w:r>
        <w:tab/>
      </w:r>
      <w:r>
        <w:tab/>
      </w:r>
      <w:proofErr w:type="spellStart"/>
      <w:proofErr w:type="gramStart"/>
      <w:r>
        <w:t>autoLoad</w:t>
      </w:r>
      <w:proofErr w:type="spellEnd"/>
      <w:proofErr w:type="gramEnd"/>
      <w:r>
        <w:t>: true</w:t>
      </w:r>
    </w:p>
    <w:p w14:paraId="3651D482" w14:textId="77777777" w:rsidR="00FE0AA5" w:rsidRDefault="00FE0AA5" w:rsidP="00A46211">
      <w:pPr>
        <w:pStyle w:val="PaperSourceCode"/>
      </w:pPr>
      <w:r>
        <w:tab/>
      </w:r>
      <w:r>
        <w:tab/>
        <w:t>});</w:t>
      </w:r>
    </w:p>
    <w:p w14:paraId="7C524EDF" w14:textId="77777777" w:rsidR="00FE0AA5" w:rsidRDefault="00FE0AA5" w:rsidP="00A46211">
      <w:pPr>
        <w:pStyle w:val="PaperSourceCode"/>
      </w:pPr>
      <w:r>
        <w:tab/>
      </w:r>
      <w:r>
        <w:tab/>
      </w:r>
    </w:p>
    <w:p w14:paraId="7CA8C46F" w14:textId="77777777" w:rsidR="00FE0AA5" w:rsidRDefault="00FE0AA5" w:rsidP="00A46211">
      <w:pPr>
        <w:pStyle w:val="PaperSourceCode"/>
      </w:pPr>
      <w:r>
        <w:tab/>
      </w:r>
      <w:r>
        <w:tab/>
      </w:r>
      <w:r>
        <w:tab/>
      </w:r>
      <w:r>
        <w:tab/>
      </w:r>
    </w:p>
    <w:p w14:paraId="7184C73D" w14:textId="77777777" w:rsidR="00FE0AA5" w:rsidRDefault="00FE0AA5" w:rsidP="00A46211">
      <w:pPr>
        <w:pStyle w:val="PaperSourceCode"/>
      </w:pPr>
      <w:r>
        <w:tab/>
      </w:r>
      <w:r>
        <w:tab/>
      </w:r>
      <w:proofErr w:type="spellStart"/>
      <w:proofErr w:type="gramStart"/>
      <w:r>
        <w:t>var</w:t>
      </w:r>
      <w:proofErr w:type="spellEnd"/>
      <w:proofErr w:type="gramEnd"/>
      <w:r>
        <w:t xml:space="preserve"> </w:t>
      </w:r>
      <w:proofErr w:type="spellStart"/>
      <w:r>
        <w:t>pnl</w:t>
      </w:r>
      <w:proofErr w:type="spellEnd"/>
      <w:r>
        <w:t xml:space="preserve"> = new </w:t>
      </w:r>
      <w:proofErr w:type="spellStart"/>
      <w:r>
        <w:t>Ext.Panel</w:t>
      </w:r>
      <w:proofErr w:type="spellEnd"/>
      <w:r>
        <w:t>({</w:t>
      </w:r>
    </w:p>
    <w:p w14:paraId="0DDC652D" w14:textId="77777777" w:rsidR="00FE0AA5" w:rsidRDefault="00FE0AA5" w:rsidP="00A46211">
      <w:pPr>
        <w:pStyle w:val="PaperSourceCode"/>
      </w:pPr>
      <w:r>
        <w:tab/>
      </w:r>
      <w:r>
        <w:tab/>
      </w:r>
      <w:r>
        <w:tab/>
      </w:r>
      <w:proofErr w:type="gramStart"/>
      <w:r>
        <w:t>title</w:t>
      </w:r>
      <w:proofErr w:type="gramEnd"/>
      <w:r>
        <w:t>: "Monthly Figures",</w:t>
      </w:r>
    </w:p>
    <w:p w14:paraId="5B22261E" w14:textId="77777777" w:rsidR="00FE0AA5" w:rsidRDefault="00FE0AA5" w:rsidP="00A46211">
      <w:pPr>
        <w:pStyle w:val="PaperSourceCode"/>
      </w:pPr>
      <w:r>
        <w:tab/>
      </w:r>
      <w:r>
        <w:tab/>
      </w:r>
      <w:r>
        <w:tab/>
      </w:r>
      <w:proofErr w:type="spellStart"/>
      <w:proofErr w:type="gramStart"/>
      <w:r>
        <w:t>renderTo</w:t>
      </w:r>
      <w:proofErr w:type="spellEnd"/>
      <w:proofErr w:type="gramEnd"/>
      <w:r>
        <w:t xml:space="preserve">: </w:t>
      </w:r>
      <w:proofErr w:type="spellStart"/>
      <w:r>
        <w:t>Ext.getBody</w:t>
      </w:r>
      <w:proofErr w:type="spellEnd"/>
      <w:r>
        <w:t>(),</w:t>
      </w:r>
    </w:p>
    <w:p w14:paraId="481D44A2" w14:textId="77777777" w:rsidR="00FE0AA5" w:rsidRDefault="00FE0AA5" w:rsidP="00A46211">
      <w:pPr>
        <w:pStyle w:val="PaperSourceCode"/>
      </w:pPr>
      <w:r>
        <w:tab/>
      </w:r>
      <w:r>
        <w:tab/>
      </w:r>
      <w:r>
        <w:tab/>
      </w:r>
      <w:proofErr w:type="gramStart"/>
      <w:r>
        <w:t>width</w:t>
      </w:r>
      <w:proofErr w:type="gramEnd"/>
      <w:r>
        <w:t>: 500,</w:t>
      </w:r>
    </w:p>
    <w:p w14:paraId="25DEDEBC" w14:textId="77777777" w:rsidR="00FE0AA5" w:rsidRDefault="00FE0AA5" w:rsidP="00A46211">
      <w:pPr>
        <w:pStyle w:val="PaperSourceCode"/>
      </w:pPr>
      <w:r>
        <w:tab/>
      </w:r>
      <w:r>
        <w:tab/>
      </w:r>
      <w:r>
        <w:tab/>
      </w:r>
      <w:proofErr w:type="gramStart"/>
      <w:r>
        <w:t>height</w:t>
      </w:r>
      <w:proofErr w:type="gramEnd"/>
      <w:r>
        <w:t>: 300,</w:t>
      </w:r>
    </w:p>
    <w:p w14:paraId="72138AA4" w14:textId="77777777" w:rsidR="00FE0AA5" w:rsidRDefault="00FE0AA5" w:rsidP="00A46211">
      <w:pPr>
        <w:pStyle w:val="PaperSourceCode"/>
      </w:pPr>
      <w:r>
        <w:tab/>
      </w:r>
      <w:r>
        <w:tab/>
      </w:r>
      <w:r>
        <w:tab/>
      </w:r>
      <w:proofErr w:type="gramStart"/>
      <w:r>
        <w:t>layout</w:t>
      </w:r>
      <w:proofErr w:type="gramEnd"/>
      <w:r>
        <w:t>: 'fit',</w:t>
      </w:r>
    </w:p>
    <w:p w14:paraId="72BAA631" w14:textId="77777777" w:rsidR="00FE0AA5" w:rsidRDefault="00FE0AA5" w:rsidP="00A46211">
      <w:pPr>
        <w:pStyle w:val="PaperSourceCode"/>
      </w:pPr>
      <w:r>
        <w:tab/>
      </w:r>
      <w:r>
        <w:tab/>
      </w:r>
      <w:r>
        <w:tab/>
      </w:r>
      <w:proofErr w:type="gramStart"/>
      <w:r>
        <w:t>items</w:t>
      </w:r>
      <w:proofErr w:type="gramEnd"/>
      <w:r>
        <w:t xml:space="preserve">: { </w:t>
      </w:r>
    </w:p>
    <w:p w14:paraId="7D86A64D" w14:textId="77777777" w:rsidR="00FE0AA5" w:rsidRDefault="00FE0AA5" w:rsidP="00A46211">
      <w:pPr>
        <w:pStyle w:val="PaperSourceCode"/>
      </w:pPr>
      <w:r>
        <w:tab/>
      </w:r>
      <w:r>
        <w:tab/>
      </w:r>
      <w:r>
        <w:tab/>
      </w:r>
      <w:r>
        <w:tab/>
      </w:r>
      <w:proofErr w:type="spellStart"/>
      <w:proofErr w:type="gramStart"/>
      <w:r>
        <w:t>xtype</w:t>
      </w:r>
      <w:proofErr w:type="spellEnd"/>
      <w:proofErr w:type="gramEnd"/>
      <w:r>
        <w:t>: '</w:t>
      </w:r>
      <w:proofErr w:type="spellStart"/>
      <w:r>
        <w:t>linechart</w:t>
      </w:r>
      <w:proofErr w:type="spellEnd"/>
      <w:r>
        <w:t>',</w:t>
      </w:r>
    </w:p>
    <w:p w14:paraId="31A6C598" w14:textId="77777777" w:rsidR="00FE0AA5" w:rsidRDefault="00FE0AA5" w:rsidP="00A46211">
      <w:pPr>
        <w:pStyle w:val="PaperSourceCode"/>
      </w:pPr>
      <w:r>
        <w:tab/>
      </w:r>
      <w:r>
        <w:tab/>
      </w:r>
      <w:r>
        <w:tab/>
      </w:r>
      <w:r>
        <w:tab/>
      </w:r>
      <w:proofErr w:type="gramStart"/>
      <w:r>
        <w:t>store</w:t>
      </w:r>
      <w:proofErr w:type="gramEnd"/>
      <w:r>
        <w:t xml:space="preserve">: </w:t>
      </w:r>
      <w:proofErr w:type="spellStart"/>
      <w:r>
        <w:t>figstore</w:t>
      </w:r>
      <w:proofErr w:type="spellEnd"/>
      <w:r>
        <w:t>,</w:t>
      </w:r>
    </w:p>
    <w:p w14:paraId="65F7282A" w14:textId="77777777" w:rsidR="00FE0AA5" w:rsidRDefault="00FE0AA5" w:rsidP="00A46211">
      <w:pPr>
        <w:pStyle w:val="PaperSourceCode"/>
      </w:pPr>
      <w:r>
        <w:tab/>
      </w:r>
      <w:r>
        <w:tab/>
      </w:r>
      <w:r>
        <w:tab/>
      </w:r>
      <w:r>
        <w:tab/>
      </w:r>
      <w:proofErr w:type="spellStart"/>
      <w:proofErr w:type="gramStart"/>
      <w:r>
        <w:t>xField</w:t>
      </w:r>
      <w:proofErr w:type="spellEnd"/>
      <w:proofErr w:type="gramEnd"/>
      <w:r>
        <w:t>: 'month',</w:t>
      </w:r>
    </w:p>
    <w:p w14:paraId="55CCCC31" w14:textId="77777777" w:rsidR="00FE0AA5" w:rsidRDefault="00FE0AA5" w:rsidP="00A46211">
      <w:pPr>
        <w:pStyle w:val="PaperSourceCode"/>
      </w:pPr>
      <w:r>
        <w:tab/>
      </w:r>
      <w:r>
        <w:tab/>
      </w:r>
      <w:r>
        <w:tab/>
      </w:r>
      <w:r>
        <w:tab/>
      </w:r>
      <w:proofErr w:type="gramStart"/>
      <w:r>
        <w:t>padding:0</w:t>
      </w:r>
      <w:proofErr w:type="gramEnd"/>
      <w:r>
        <w:t>,</w:t>
      </w:r>
    </w:p>
    <w:p w14:paraId="2CC25416" w14:textId="77777777" w:rsidR="00FE0AA5" w:rsidRDefault="00FE0AA5" w:rsidP="00A46211">
      <w:pPr>
        <w:pStyle w:val="PaperSourceCode"/>
      </w:pPr>
      <w:r>
        <w:tab/>
      </w:r>
      <w:r>
        <w:tab/>
      </w:r>
      <w:r>
        <w:tab/>
      </w:r>
      <w:r>
        <w:tab/>
      </w:r>
    </w:p>
    <w:p w14:paraId="36209321" w14:textId="77777777" w:rsidR="00FE0AA5" w:rsidRDefault="00FE0AA5" w:rsidP="00A46211">
      <w:pPr>
        <w:pStyle w:val="PaperSourceCode"/>
      </w:pPr>
      <w:r>
        <w:tab/>
      </w:r>
      <w:r>
        <w:tab/>
      </w:r>
      <w:r>
        <w:tab/>
      </w:r>
      <w:r>
        <w:tab/>
      </w:r>
      <w:proofErr w:type="spellStart"/>
      <w:proofErr w:type="gramStart"/>
      <w:r>
        <w:t>yAxis</w:t>
      </w:r>
      <w:proofErr w:type="spellEnd"/>
      <w:proofErr w:type="gramEnd"/>
      <w:r>
        <w:t xml:space="preserve">: new </w:t>
      </w:r>
      <w:proofErr w:type="spellStart"/>
      <w:r>
        <w:t>Ext.chart.NumericAxis</w:t>
      </w:r>
      <w:proofErr w:type="spellEnd"/>
      <w:r>
        <w:t>({</w:t>
      </w:r>
    </w:p>
    <w:p w14:paraId="1AB9293D" w14:textId="77777777" w:rsidR="00FE0AA5" w:rsidRDefault="00FE0AA5" w:rsidP="00A46211">
      <w:pPr>
        <w:pStyle w:val="PaperSourceCode"/>
      </w:pPr>
      <w:r>
        <w:tab/>
      </w:r>
      <w:r>
        <w:tab/>
      </w:r>
      <w:r>
        <w:tab/>
      </w:r>
      <w:r>
        <w:tab/>
      </w:r>
      <w:r>
        <w:tab/>
      </w:r>
      <w:proofErr w:type="gramStart"/>
      <w:r>
        <w:t>title</w:t>
      </w:r>
      <w:proofErr w:type="gramEnd"/>
      <w:r>
        <w:t>: "Figures",</w:t>
      </w:r>
    </w:p>
    <w:p w14:paraId="4C6FD13E" w14:textId="77777777" w:rsidR="00FE0AA5" w:rsidRDefault="00FE0AA5" w:rsidP="00A46211">
      <w:pPr>
        <w:pStyle w:val="PaperSourceCode"/>
      </w:pPr>
      <w:r>
        <w:tab/>
      </w:r>
      <w:r>
        <w:tab/>
      </w:r>
      <w:r>
        <w:tab/>
      </w:r>
      <w:r>
        <w:tab/>
      </w:r>
      <w:r>
        <w:tab/>
      </w:r>
      <w:proofErr w:type="spellStart"/>
      <w:proofErr w:type="gramStart"/>
      <w:r>
        <w:t>majorUnit</w:t>
      </w:r>
      <w:proofErr w:type="spellEnd"/>
      <w:proofErr w:type="gramEnd"/>
      <w:r>
        <w:t>: 500,</w:t>
      </w:r>
    </w:p>
    <w:p w14:paraId="78BB0752" w14:textId="77777777" w:rsidR="00FE0AA5" w:rsidRDefault="00FE0AA5" w:rsidP="00A46211">
      <w:pPr>
        <w:pStyle w:val="PaperSourceCode"/>
      </w:pPr>
      <w:r>
        <w:tab/>
      </w:r>
      <w:r>
        <w:tab/>
      </w:r>
      <w:r>
        <w:tab/>
      </w:r>
      <w:r>
        <w:tab/>
      </w:r>
      <w:r>
        <w:tab/>
      </w:r>
      <w:proofErr w:type="spellStart"/>
      <w:proofErr w:type="gramStart"/>
      <w:r>
        <w:t>labelRenderer</w:t>
      </w:r>
      <w:proofErr w:type="spellEnd"/>
      <w:proofErr w:type="gramEnd"/>
      <w:r>
        <w:t xml:space="preserve">: </w:t>
      </w:r>
      <w:proofErr w:type="spellStart"/>
      <w:r>
        <w:t>Ext.util.Format.numberRenderer</w:t>
      </w:r>
      <w:proofErr w:type="spellEnd"/>
      <w:r>
        <w:t>("0,0")</w:t>
      </w:r>
    </w:p>
    <w:p w14:paraId="3A14BFCA" w14:textId="77777777" w:rsidR="00FE0AA5" w:rsidRDefault="00FE0AA5" w:rsidP="00A46211">
      <w:pPr>
        <w:pStyle w:val="PaperSourceCode"/>
      </w:pPr>
      <w:r>
        <w:tab/>
      </w:r>
      <w:r>
        <w:tab/>
      </w:r>
      <w:r>
        <w:tab/>
      </w:r>
      <w:r>
        <w:tab/>
        <w:t>}),</w:t>
      </w:r>
    </w:p>
    <w:p w14:paraId="490E6A8B" w14:textId="77777777" w:rsidR="00FE0AA5" w:rsidRDefault="00FE0AA5" w:rsidP="00A46211">
      <w:pPr>
        <w:pStyle w:val="PaperSourceCode"/>
      </w:pPr>
      <w:r>
        <w:tab/>
      </w:r>
      <w:r>
        <w:tab/>
      </w:r>
      <w:r>
        <w:tab/>
      </w:r>
      <w:r>
        <w:tab/>
      </w:r>
      <w:proofErr w:type="spellStart"/>
      <w:proofErr w:type="gramStart"/>
      <w:r>
        <w:t>xAxis</w:t>
      </w:r>
      <w:proofErr w:type="spellEnd"/>
      <w:proofErr w:type="gramEnd"/>
      <w:r>
        <w:t xml:space="preserve">: new </w:t>
      </w:r>
      <w:proofErr w:type="spellStart"/>
      <w:r>
        <w:t>Ext.chart.CategoryAxis</w:t>
      </w:r>
      <w:proofErr w:type="spellEnd"/>
      <w:r>
        <w:t>({</w:t>
      </w:r>
    </w:p>
    <w:p w14:paraId="491A3F3F" w14:textId="77777777" w:rsidR="00FE0AA5" w:rsidRDefault="00FE0AA5" w:rsidP="00A46211">
      <w:pPr>
        <w:pStyle w:val="PaperSourceCode"/>
      </w:pPr>
      <w:r>
        <w:tab/>
      </w:r>
      <w:r>
        <w:tab/>
      </w:r>
      <w:r>
        <w:tab/>
      </w:r>
      <w:r>
        <w:tab/>
      </w:r>
      <w:r>
        <w:tab/>
      </w:r>
      <w:proofErr w:type="spellStart"/>
      <w:proofErr w:type="gramStart"/>
      <w:r>
        <w:t>title</w:t>
      </w:r>
      <w:proofErr w:type="gramEnd"/>
      <w:r>
        <w:t>:'Month</w:t>
      </w:r>
      <w:proofErr w:type="spellEnd"/>
      <w:r>
        <w:t>'</w:t>
      </w:r>
    </w:p>
    <w:p w14:paraId="0EF92B2E" w14:textId="77777777" w:rsidR="00FE0AA5" w:rsidRDefault="00FE0AA5" w:rsidP="00A46211">
      <w:pPr>
        <w:pStyle w:val="PaperSourceCode"/>
      </w:pPr>
      <w:r>
        <w:tab/>
      </w:r>
      <w:r>
        <w:tab/>
      </w:r>
      <w:r>
        <w:tab/>
      </w:r>
      <w:r>
        <w:tab/>
        <w:t>}),</w:t>
      </w:r>
    </w:p>
    <w:p w14:paraId="07FA4EA5" w14:textId="77777777" w:rsidR="00FE0AA5" w:rsidRDefault="00FE0AA5" w:rsidP="00A46211">
      <w:pPr>
        <w:pStyle w:val="PaperSourceCode"/>
      </w:pPr>
      <w:r>
        <w:tab/>
      </w:r>
      <w:r>
        <w:tab/>
      </w:r>
      <w:r>
        <w:tab/>
      </w:r>
      <w:r>
        <w:tab/>
      </w:r>
    </w:p>
    <w:p w14:paraId="28A7B5A2" w14:textId="77777777" w:rsidR="00FE0AA5" w:rsidRDefault="00FE0AA5" w:rsidP="00A46211">
      <w:pPr>
        <w:pStyle w:val="PaperSourceCode"/>
      </w:pPr>
      <w:r>
        <w:tab/>
      </w:r>
      <w:r>
        <w:tab/>
      </w:r>
      <w:r>
        <w:tab/>
      </w:r>
      <w:r>
        <w:tab/>
      </w:r>
      <w:proofErr w:type="gramStart"/>
      <w:r>
        <w:t>series</w:t>
      </w:r>
      <w:proofErr w:type="gramEnd"/>
      <w:r>
        <w:t>: [</w:t>
      </w:r>
    </w:p>
    <w:p w14:paraId="44EFC957" w14:textId="77777777" w:rsidR="00FE0AA5" w:rsidRDefault="00FE0AA5" w:rsidP="00A46211">
      <w:pPr>
        <w:pStyle w:val="PaperSourceCode"/>
      </w:pPr>
      <w:r>
        <w:tab/>
      </w:r>
      <w:r>
        <w:tab/>
      </w:r>
      <w:r>
        <w:tab/>
      </w:r>
      <w:r>
        <w:tab/>
      </w:r>
      <w:r>
        <w:tab/>
        <w:t>{</w:t>
      </w:r>
    </w:p>
    <w:p w14:paraId="3E0BDF01" w14:textId="77777777" w:rsidR="00FE0AA5" w:rsidRDefault="00FE0AA5" w:rsidP="00A46211">
      <w:pPr>
        <w:pStyle w:val="PaperSourceCode"/>
      </w:pPr>
      <w:r>
        <w:tab/>
      </w:r>
      <w:r>
        <w:tab/>
      </w:r>
      <w:r>
        <w:tab/>
      </w:r>
      <w:r>
        <w:tab/>
      </w:r>
      <w:r>
        <w:tab/>
        <w:t xml:space="preserve">// </w:t>
      </w:r>
      <w:proofErr w:type="gramStart"/>
      <w:r>
        <w:t>type</w:t>
      </w:r>
      <w:proofErr w:type="gramEnd"/>
      <w:r>
        <w:t>: 'column',</w:t>
      </w:r>
    </w:p>
    <w:p w14:paraId="6876FF61" w14:textId="77777777" w:rsidR="00FE0AA5" w:rsidRDefault="00FE0AA5" w:rsidP="00A46211">
      <w:pPr>
        <w:pStyle w:val="PaperSourceCode"/>
      </w:pPr>
      <w:r>
        <w:tab/>
      </w:r>
      <w:r>
        <w:tab/>
      </w:r>
      <w:r>
        <w:tab/>
      </w:r>
      <w:r>
        <w:tab/>
      </w:r>
      <w:r>
        <w:tab/>
      </w:r>
      <w:proofErr w:type="spellStart"/>
      <w:proofErr w:type="gramStart"/>
      <w:r>
        <w:t>displayName</w:t>
      </w:r>
      <w:proofErr w:type="spellEnd"/>
      <w:proofErr w:type="gramEnd"/>
      <w:r>
        <w:t>: "sales",</w:t>
      </w:r>
    </w:p>
    <w:p w14:paraId="38301A29" w14:textId="77777777" w:rsidR="00FE0AA5" w:rsidRDefault="00FE0AA5" w:rsidP="00A46211">
      <w:pPr>
        <w:pStyle w:val="PaperSourceCode"/>
      </w:pPr>
      <w:r>
        <w:tab/>
      </w:r>
      <w:r>
        <w:tab/>
      </w:r>
      <w:r>
        <w:tab/>
      </w:r>
      <w:r>
        <w:tab/>
      </w:r>
      <w:r>
        <w:tab/>
      </w:r>
      <w:proofErr w:type="spellStart"/>
      <w:proofErr w:type="gramStart"/>
      <w:r>
        <w:t>yField</w:t>
      </w:r>
      <w:proofErr w:type="spellEnd"/>
      <w:proofErr w:type="gramEnd"/>
      <w:r>
        <w:t>: 'sales',</w:t>
      </w:r>
    </w:p>
    <w:p w14:paraId="28685C48" w14:textId="77777777" w:rsidR="00FE0AA5" w:rsidRDefault="00FE0AA5" w:rsidP="00A46211">
      <w:pPr>
        <w:pStyle w:val="PaperSourceCode"/>
      </w:pPr>
      <w:r>
        <w:tab/>
      </w:r>
      <w:r>
        <w:tab/>
      </w:r>
      <w:r>
        <w:tab/>
      </w:r>
      <w:r>
        <w:tab/>
      </w:r>
      <w:r>
        <w:tab/>
      </w:r>
      <w:proofErr w:type="gramStart"/>
      <w:r>
        <w:t>style</w:t>
      </w:r>
      <w:proofErr w:type="gramEnd"/>
      <w:r>
        <w:t>: {color: '#000000'}</w:t>
      </w:r>
    </w:p>
    <w:p w14:paraId="46A8F146" w14:textId="77777777" w:rsidR="00FE0AA5" w:rsidRDefault="00FE0AA5" w:rsidP="00A46211">
      <w:pPr>
        <w:pStyle w:val="PaperSourceCode"/>
      </w:pPr>
      <w:r>
        <w:tab/>
      </w:r>
      <w:r>
        <w:tab/>
      </w:r>
      <w:r>
        <w:tab/>
      </w:r>
      <w:r>
        <w:tab/>
      </w:r>
      <w:r>
        <w:tab/>
        <w:t>},</w:t>
      </w:r>
    </w:p>
    <w:p w14:paraId="5A3CF055" w14:textId="77777777" w:rsidR="00FE0AA5" w:rsidRDefault="00FE0AA5" w:rsidP="00A46211">
      <w:pPr>
        <w:pStyle w:val="PaperSourceCode"/>
      </w:pPr>
      <w:r>
        <w:tab/>
      </w:r>
      <w:r>
        <w:tab/>
      </w:r>
      <w:r>
        <w:tab/>
      </w:r>
      <w:r>
        <w:tab/>
      </w:r>
      <w:r>
        <w:tab/>
        <w:t>{</w:t>
      </w:r>
    </w:p>
    <w:p w14:paraId="6EDCC7EA" w14:textId="77777777" w:rsidR="00FE0AA5" w:rsidRDefault="00FE0AA5" w:rsidP="00A46211">
      <w:pPr>
        <w:pStyle w:val="PaperSourceCode"/>
      </w:pPr>
      <w:r>
        <w:tab/>
      </w:r>
      <w:r>
        <w:tab/>
      </w:r>
      <w:r>
        <w:tab/>
      </w:r>
      <w:r>
        <w:tab/>
      </w:r>
      <w:r>
        <w:tab/>
      </w:r>
    </w:p>
    <w:p w14:paraId="26EE5073" w14:textId="77777777" w:rsidR="00FE0AA5" w:rsidRDefault="00FE0AA5" w:rsidP="00A46211">
      <w:pPr>
        <w:pStyle w:val="PaperSourceCode"/>
      </w:pPr>
      <w:r>
        <w:tab/>
      </w:r>
      <w:r>
        <w:tab/>
      </w:r>
      <w:r>
        <w:tab/>
      </w:r>
      <w:r>
        <w:tab/>
      </w:r>
      <w:r>
        <w:tab/>
      </w:r>
      <w:proofErr w:type="spellStart"/>
      <w:proofErr w:type="gramStart"/>
      <w:r>
        <w:t>displayName</w:t>
      </w:r>
      <w:proofErr w:type="spellEnd"/>
      <w:proofErr w:type="gramEnd"/>
      <w:r>
        <w:t>: "wages",</w:t>
      </w:r>
    </w:p>
    <w:p w14:paraId="1F9109BF" w14:textId="77777777" w:rsidR="00FE0AA5" w:rsidRDefault="00FE0AA5" w:rsidP="00A46211">
      <w:pPr>
        <w:pStyle w:val="PaperSourceCode"/>
      </w:pPr>
      <w:r>
        <w:tab/>
      </w:r>
      <w:r>
        <w:tab/>
      </w:r>
      <w:r>
        <w:tab/>
      </w:r>
      <w:r>
        <w:tab/>
      </w:r>
      <w:r>
        <w:tab/>
      </w:r>
      <w:proofErr w:type="spellStart"/>
      <w:proofErr w:type="gramStart"/>
      <w:r>
        <w:t>yField</w:t>
      </w:r>
      <w:proofErr w:type="spellEnd"/>
      <w:proofErr w:type="gramEnd"/>
      <w:r>
        <w:t>: 'wages',</w:t>
      </w:r>
    </w:p>
    <w:p w14:paraId="1A2FA02F" w14:textId="77777777" w:rsidR="00FE0AA5" w:rsidRDefault="00FE0AA5" w:rsidP="00A46211">
      <w:pPr>
        <w:pStyle w:val="PaperSourceCode"/>
      </w:pPr>
      <w:r>
        <w:tab/>
      </w:r>
      <w:r>
        <w:tab/>
      </w:r>
      <w:r>
        <w:tab/>
      </w:r>
      <w:r>
        <w:tab/>
      </w:r>
      <w:r>
        <w:tab/>
      </w:r>
      <w:proofErr w:type="gramStart"/>
      <w:r>
        <w:t>style</w:t>
      </w:r>
      <w:proofErr w:type="gramEnd"/>
      <w:r>
        <w:t>: {color: '#FF00FF',size:5}</w:t>
      </w:r>
    </w:p>
    <w:p w14:paraId="3020DC9A" w14:textId="77777777" w:rsidR="00FE0AA5" w:rsidRDefault="00FE0AA5" w:rsidP="00A46211">
      <w:pPr>
        <w:pStyle w:val="PaperSourceCode"/>
      </w:pPr>
      <w:r>
        <w:tab/>
      </w:r>
      <w:r>
        <w:tab/>
      </w:r>
      <w:r>
        <w:tab/>
      </w:r>
      <w:r>
        <w:tab/>
      </w:r>
      <w:r>
        <w:tab/>
        <w:t>}</w:t>
      </w:r>
    </w:p>
    <w:p w14:paraId="77BBDC41" w14:textId="77777777" w:rsidR="00FE0AA5" w:rsidRDefault="00FE0AA5" w:rsidP="00A46211">
      <w:pPr>
        <w:pStyle w:val="PaperSourceCode"/>
      </w:pPr>
      <w:r>
        <w:tab/>
      </w:r>
      <w:r>
        <w:tab/>
      </w:r>
      <w:r>
        <w:tab/>
      </w:r>
      <w:r>
        <w:tab/>
        <w:t>],</w:t>
      </w:r>
    </w:p>
    <w:p w14:paraId="7CFDA16C" w14:textId="77777777" w:rsidR="00FE0AA5" w:rsidRDefault="00FE0AA5" w:rsidP="00A46211">
      <w:pPr>
        <w:pStyle w:val="PaperSourceCode"/>
      </w:pPr>
      <w:r>
        <w:tab/>
      </w:r>
      <w:r>
        <w:tab/>
      </w:r>
      <w:r>
        <w:tab/>
      </w:r>
      <w:r>
        <w:tab/>
      </w:r>
      <w:proofErr w:type="spellStart"/>
      <w:proofErr w:type="gramStart"/>
      <w:r>
        <w:t>extraStyle</w:t>
      </w:r>
      <w:proofErr w:type="spellEnd"/>
      <w:proofErr w:type="gramEnd"/>
      <w:r>
        <w:t>:{</w:t>
      </w:r>
    </w:p>
    <w:p w14:paraId="29269729" w14:textId="77777777" w:rsidR="00FE0AA5" w:rsidRDefault="00FE0AA5" w:rsidP="00A46211">
      <w:pPr>
        <w:pStyle w:val="PaperSourceCode"/>
      </w:pPr>
      <w:r>
        <w:tab/>
      </w:r>
      <w:r>
        <w:tab/>
      </w:r>
      <w:r>
        <w:tab/>
      </w:r>
      <w:r>
        <w:tab/>
      </w:r>
      <w:r>
        <w:tab/>
      </w:r>
      <w:proofErr w:type="gramStart"/>
      <w:r>
        <w:t>legend</w:t>
      </w:r>
      <w:proofErr w:type="gramEnd"/>
      <w:r>
        <w:t>: {</w:t>
      </w:r>
    </w:p>
    <w:p w14:paraId="4881BB2A" w14:textId="77777777" w:rsidR="00FE0AA5" w:rsidRDefault="00FE0AA5" w:rsidP="00A46211">
      <w:pPr>
        <w:pStyle w:val="PaperSourceCode"/>
      </w:pPr>
      <w:r>
        <w:tab/>
      </w:r>
      <w:r>
        <w:tab/>
      </w:r>
      <w:r>
        <w:tab/>
      </w:r>
      <w:r>
        <w:tab/>
      </w:r>
      <w:r>
        <w:tab/>
      </w:r>
      <w:r>
        <w:tab/>
      </w:r>
      <w:proofErr w:type="gramStart"/>
      <w:r>
        <w:t>display</w:t>
      </w:r>
      <w:proofErr w:type="gramEnd"/>
      <w:r>
        <w:t>: 'bottom'</w:t>
      </w:r>
    </w:p>
    <w:p w14:paraId="33F607BC" w14:textId="77777777" w:rsidR="00FE0AA5" w:rsidRDefault="00FE0AA5" w:rsidP="00A46211">
      <w:pPr>
        <w:pStyle w:val="PaperSourceCode"/>
      </w:pPr>
      <w:r>
        <w:tab/>
      </w:r>
      <w:r>
        <w:tab/>
      </w:r>
      <w:r>
        <w:tab/>
      </w:r>
      <w:r>
        <w:tab/>
      </w:r>
      <w:r>
        <w:tab/>
        <w:t>}</w:t>
      </w:r>
    </w:p>
    <w:p w14:paraId="00938A19" w14:textId="77777777" w:rsidR="00FE0AA5" w:rsidRDefault="00FE0AA5" w:rsidP="00A46211">
      <w:pPr>
        <w:pStyle w:val="PaperSourceCode"/>
      </w:pPr>
      <w:r>
        <w:tab/>
      </w:r>
      <w:r>
        <w:tab/>
      </w:r>
      <w:r>
        <w:tab/>
      </w:r>
      <w:r>
        <w:tab/>
        <w:t>}</w:t>
      </w:r>
    </w:p>
    <w:p w14:paraId="3725898B" w14:textId="77777777" w:rsidR="00FE0AA5" w:rsidRDefault="00FE0AA5" w:rsidP="00A46211">
      <w:pPr>
        <w:pStyle w:val="PaperSourceCode"/>
      </w:pPr>
      <w:r>
        <w:tab/>
      </w:r>
      <w:r>
        <w:tab/>
      </w:r>
      <w:r>
        <w:tab/>
        <w:t>}</w:t>
      </w:r>
    </w:p>
    <w:p w14:paraId="361A76A2" w14:textId="77777777" w:rsidR="00FE0AA5" w:rsidRDefault="00FE0AA5" w:rsidP="00A46211">
      <w:pPr>
        <w:pStyle w:val="PaperSourceCode"/>
      </w:pPr>
      <w:r>
        <w:tab/>
      </w:r>
      <w:r>
        <w:tab/>
        <w:t>});</w:t>
      </w:r>
    </w:p>
    <w:p w14:paraId="304601B0" w14:textId="77777777" w:rsidR="00FE0AA5" w:rsidRDefault="00FE0AA5" w:rsidP="00A46211">
      <w:pPr>
        <w:pStyle w:val="PaperSourceCode"/>
      </w:pPr>
      <w:r>
        <w:tab/>
        <w:t>});</w:t>
      </w:r>
    </w:p>
    <w:p w14:paraId="08BB98CE" w14:textId="77777777" w:rsidR="00FE0AA5" w:rsidRDefault="00FE0AA5" w:rsidP="00A46211">
      <w:pPr>
        <w:pStyle w:val="PaperSourceCode"/>
      </w:pPr>
      <w:r>
        <w:tab/>
        <w:t>&lt;/script&gt;</w:t>
      </w:r>
    </w:p>
    <w:p w14:paraId="1FE1BE7A" w14:textId="77777777" w:rsidR="00FE0AA5" w:rsidRDefault="00FE0AA5" w:rsidP="00A46211">
      <w:pPr>
        <w:pStyle w:val="PaperSourceCode"/>
      </w:pPr>
      <w:r>
        <w:t>&lt;/head&gt;</w:t>
      </w:r>
    </w:p>
    <w:p w14:paraId="3255052B" w14:textId="77777777" w:rsidR="00FE0AA5" w:rsidRDefault="00FE0AA5" w:rsidP="00A46211">
      <w:pPr>
        <w:pStyle w:val="PaperSourceCode"/>
      </w:pPr>
    </w:p>
    <w:p w14:paraId="02B41AF7" w14:textId="77777777" w:rsidR="00FE0AA5" w:rsidRDefault="00FE0AA5" w:rsidP="00A46211">
      <w:pPr>
        <w:pStyle w:val="PaperSourceCode"/>
      </w:pPr>
      <w:r>
        <w:t>&lt;</w:t>
      </w:r>
      <w:proofErr w:type="gramStart"/>
      <w:r>
        <w:t>body</w:t>
      </w:r>
      <w:proofErr w:type="gramEnd"/>
      <w:r>
        <w:t>&gt;</w:t>
      </w:r>
    </w:p>
    <w:p w14:paraId="527B2F20" w14:textId="77777777" w:rsidR="00FE0AA5" w:rsidRDefault="00FE0AA5" w:rsidP="00A46211">
      <w:pPr>
        <w:pStyle w:val="PaperSourceCode"/>
      </w:pPr>
    </w:p>
    <w:p w14:paraId="5ACBBDB6" w14:textId="77777777" w:rsidR="00FE0AA5" w:rsidRDefault="00FE0AA5" w:rsidP="00A46211">
      <w:pPr>
        <w:pStyle w:val="PaperSourceCode"/>
      </w:pPr>
      <w:r>
        <w:t>&lt;/body&gt;</w:t>
      </w:r>
    </w:p>
    <w:p w14:paraId="5539CCDA" w14:textId="77777777" w:rsidR="00FE0AA5" w:rsidRDefault="00FE0AA5" w:rsidP="00A46211">
      <w:pPr>
        <w:pStyle w:val="PaperSourceCode"/>
      </w:pPr>
      <w:r>
        <w:t>&lt;/html&gt;</w:t>
      </w:r>
    </w:p>
    <w:p w14:paraId="2574A9F4" w14:textId="77777777" w:rsidR="00FE0AA5" w:rsidRDefault="00FE0AA5" w:rsidP="00E74B85">
      <w:pPr>
        <w:pStyle w:val="PaperBody"/>
        <w:jc w:val="both"/>
      </w:pPr>
      <w:r>
        <w:t>The following is the JSON data file.</w:t>
      </w:r>
    </w:p>
    <w:p w14:paraId="07A8B88E" w14:textId="77777777" w:rsidR="00FE0AA5" w:rsidRDefault="00FE0AA5" w:rsidP="00A46211">
      <w:pPr>
        <w:pStyle w:val="PaperSourceCode"/>
      </w:pPr>
      <w:r>
        <w:t>{</w:t>
      </w:r>
    </w:p>
    <w:p w14:paraId="6EBCDAED" w14:textId="77777777" w:rsidR="00FE0AA5" w:rsidRDefault="00FE0AA5" w:rsidP="00A46211">
      <w:pPr>
        <w:pStyle w:val="PaperSourceCode"/>
      </w:pPr>
      <w:r>
        <w:lastRenderedPageBreak/>
        <w:tab/>
        <w:t>'</w:t>
      </w:r>
      <w:proofErr w:type="gramStart"/>
      <w:r>
        <w:t>totalCount'</w:t>
      </w:r>
      <w:proofErr w:type="gramEnd"/>
      <w:r>
        <w:t>:'5',</w:t>
      </w:r>
    </w:p>
    <w:p w14:paraId="5E27B0E7" w14:textId="77777777" w:rsidR="00FE0AA5" w:rsidRDefault="00FE0AA5" w:rsidP="00A46211">
      <w:pPr>
        <w:pStyle w:val="PaperSourceCode"/>
      </w:pPr>
      <w:r>
        <w:tab/>
        <w:t>'</w:t>
      </w:r>
      <w:proofErr w:type="spellStart"/>
      <w:proofErr w:type="gramStart"/>
      <w:r>
        <w:t>metaData</w:t>
      </w:r>
      <w:proofErr w:type="spellEnd"/>
      <w:r>
        <w:t>'</w:t>
      </w:r>
      <w:proofErr w:type="gramEnd"/>
      <w:r>
        <w:t>:{</w:t>
      </w:r>
    </w:p>
    <w:p w14:paraId="33BA8308" w14:textId="77777777" w:rsidR="00FE0AA5" w:rsidRDefault="00FE0AA5" w:rsidP="00A46211">
      <w:pPr>
        <w:pStyle w:val="PaperSourceCode"/>
      </w:pPr>
      <w:r>
        <w:tab/>
      </w:r>
      <w:r>
        <w:tab/>
        <w:t>'</w:t>
      </w:r>
      <w:proofErr w:type="spellStart"/>
      <w:proofErr w:type="gramStart"/>
      <w:r>
        <w:t>root'</w:t>
      </w:r>
      <w:proofErr w:type="gramEnd"/>
      <w:r>
        <w:t>:'rows</w:t>
      </w:r>
      <w:proofErr w:type="spellEnd"/>
      <w:r>
        <w:t>',</w:t>
      </w:r>
    </w:p>
    <w:p w14:paraId="1541A014" w14:textId="77777777" w:rsidR="00FE0AA5" w:rsidRDefault="00FE0AA5" w:rsidP="00A46211">
      <w:pPr>
        <w:pStyle w:val="PaperSourceCode"/>
      </w:pPr>
      <w:r>
        <w:tab/>
      </w:r>
      <w:r>
        <w:tab/>
        <w:t>'</w:t>
      </w:r>
      <w:proofErr w:type="gramStart"/>
      <w:r>
        <w:t>fields'</w:t>
      </w:r>
      <w:proofErr w:type="gramEnd"/>
      <w:r>
        <w:t>:["</w:t>
      </w:r>
      <w:proofErr w:type="spellStart"/>
      <w:r>
        <w:t>id","month","sales","wages</w:t>
      </w:r>
      <w:proofErr w:type="spellEnd"/>
      <w:r>
        <w:t>"]</w:t>
      </w:r>
    </w:p>
    <w:p w14:paraId="11A6CE66" w14:textId="77777777" w:rsidR="00FE0AA5" w:rsidRDefault="00FE0AA5" w:rsidP="00A46211">
      <w:pPr>
        <w:pStyle w:val="PaperSourceCode"/>
      </w:pPr>
      <w:r>
        <w:tab/>
        <w:t>},</w:t>
      </w:r>
    </w:p>
    <w:p w14:paraId="4748DC32" w14:textId="77777777" w:rsidR="00FE0AA5" w:rsidRDefault="00FE0AA5" w:rsidP="00A46211">
      <w:pPr>
        <w:pStyle w:val="PaperSourceCode"/>
      </w:pPr>
      <w:r>
        <w:tab/>
        <w:t>'</w:t>
      </w:r>
      <w:proofErr w:type="gramStart"/>
      <w:r>
        <w:t>rows'</w:t>
      </w:r>
      <w:proofErr w:type="gramEnd"/>
      <w:r>
        <w:t>:[</w:t>
      </w:r>
    </w:p>
    <w:p w14:paraId="51344C65" w14:textId="77777777" w:rsidR="00FE0AA5" w:rsidRDefault="00FE0AA5" w:rsidP="00A46211">
      <w:pPr>
        <w:pStyle w:val="PaperSourceCode"/>
      </w:pPr>
      <w:r>
        <w:tab/>
      </w:r>
      <w:r>
        <w:tab/>
        <w:t>{</w:t>
      </w:r>
    </w:p>
    <w:p w14:paraId="5E639D8D" w14:textId="77777777" w:rsidR="00FE0AA5" w:rsidRDefault="00FE0AA5" w:rsidP="00A46211">
      <w:pPr>
        <w:pStyle w:val="PaperSourceCode"/>
      </w:pPr>
      <w:r>
        <w:tab/>
      </w:r>
      <w:r>
        <w:tab/>
      </w:r>
      <w:r>
        <w:tab/>
        <w:t>"</w:t>
      </w:r>
      <w:proofErr w:type="gramStart"/>
      <w:r>
        <w:t>id</w:t>
      </w:r>
      <w:proofErr w:type="gramEnd"/>
      <w:r>
        <w:t>":"1",</w:t>
      </w:r>
    </w:p>
    <w:p w14:paraId="2EA0026A" w14:textId="77777777" w:rsidR="00FE0AA5" w:rsidRDefault="00FE0AA5" w:rsidP="00A46211">
      <w:pPr>
        <w:pStyle w:val="PaperSourceCode"/>
      </w:pPr>
      <w:r>
        <w:tab/>
      </w:r>
      <w:r>
        <w:tab/>
      </w:r>
      <w:r>
        <w:tab/>
        <w:t>"</w:t>
      </w:r>
      <w:proofErr w:type="gramStart"/>
      <w:r>
        <w:t>month</w:t>
      </w:r>
      <w:proofErr w:type="gramEnd"/>
      <w:r>
        <w:t>":"1",</w:t>
      </w:r>
    </w:p>
    <w:p w14:paraId="4B896E54" w14:textId="77777777" w:rsidR="00FE0AA5" w:rsidRDefault="00FE0AA5" w:rsidP="00A46211">
      <w:pPr>
        <w:pStyle w:val="PaperSourceCode"/>
      </w:pPr>
      <w:r>
        <w:tab/>
      </w:r>
      <w:r>
        <w:tab/>
      </w:r>
      <w:r>
        <w:tab/>
        <w:t>"</w:t>
      </w:r>
      <w:proofErr w:type="gramStart"/>
      <w:r>
        <w:t>sales</w:t>
      </w:r>
      <w:proofErr w:type="gramEnd"/>
      <w:r>
        <w:t>": 600,</w:t>
      </w:r>
    </w:p>
    <w:p w14:paraId="725A73D7" w14:textId="77777777" w:rsidR="00FE0AA5" w:rsidRDefault="00FE0AA5" w:rsidP="00A46211">
      <w:pPr>
        <w:pStyle w:val="PaperSourceCode"/>
      </w:pPr>
      <w:r>
        <w:tab/>
      </w:r>
      <w:r>
        <w:tab/>
      </w:r>
      <w:r>
        <w:tab/>
        <w:t>"</w:t>
      </w:r>
      <w:proofErr w:type="gramStart"/>
      <w:r>
        <w:t>wages</w:t>
      </w:r>
      <w:proofErr w:type="gramEnd"/>
      <w:r>
        <w:t>": 900</w:t>
      </w:r>
    </w:p>
    <w:p w14:paraId="131AEB74" w14:textId="77777777" w:rsidR="00FE0AA5" w:rsidRDefault="00FE0AA5" w:rsidP="00A46211">
      <w:pPr>
        <w:pStyle w:val="PaperSourceCode"/>
      </w:pPr>
      <w:r>
        <w:tab/>
      </w:r>
      <w:r>
        <w:tab/>
        <w:t>},</w:t>
      </w:r>
    </w:p>
    <w:p w14:paraId="0AC78DCC" w14:textId="77777777" w:rsidR="00FE0AA5" w:rsidRDefault="00FE0AA5" w:rsidP="00A46211">
      <w:pPr>
        <w:pStyle w:val="PaperSourceCode"/>
      </w:pPr>
      <w:r>
        <w:tab/>
      </w:r>
      <w:r>
        <w:tab/>
        <w:t>{</w:t>
      </w:r>
    </w:p>
    <w:p w14:paraId="2497779E" w14:textId="77777777" w:rsidR="00FE0AA5" w:rsidRDefault="00FE0AA5" w:rsidP="00A46211">
      <w:pPr>
        <w:pStyle w:val="PaperSourceCode"/>
      </w:pPr>
      <w:r>
        <w:tab/>
      </w:r>
      <w:r>
        <w:tab/>
      </w:r>
      <w:r>
        <w:tab/>
        <w:t>"</w:t>
      </w:r>
      <w:proofErr w:type="gramStart"/>
      <w:r>
        <w:t>id</w:t>
      </w:r>
      <w:proofErr w:type="gramEnd"/>
      <w:r>
        <w:t>":"2",</w:t>
      </w:r>
    </w:p>
    <w:p w14:paraId="61D4BE31" w14:textId="77777777" w:rsidR="00FE0AA5" w:rsidRDefault="00FE0AA5" w:rsidP="00A46211">
      <w:pPr>
        <w:pStyle w:val="PaperSourceCode"/>
      </w:pPr>
      <w:r>
        <w:tab/>
      </w:r>
      <w:r>
        <w:tab/>
      </w:r>
      <w:r>
        <w:tab/>
        <w:t>"</w:t>
      </w:r>
      <w:proofErr w:type="gramStart"/>
      <w:r>
        <w:t>month</w:t>
      </w:r>
      <w:proofErr w:type="gramEnd"/>
      <w:r>
        <w:t>":"2",</w:t>
      </w:r>
    </w:p>
    <w:p w14:paraId="399136D1" w14:textId="77777777" w:rsidR="00FE0AA5" w:rsidRDefault="00FE0AA5" w:rsidP="00A46211">
      <w:pPr>
        <w:pStyle w:val="PaperSourceCode"/>
      </w:pPr>
      <w:r>
        <w:tab/>
      </w:r>
      <w:r>
        <w:tab/>
      </w:r>
      <w:r>
        <w:tab/>
        <w:t>"</w:t>
      </w:r>
      <w:proofErr w:type="gramStart"/>
      <w:r>
        <w:t>sales</w:t>
      </w:r>
      <w:proofErr w:type="gramEnd"/>
      <w:r>
        <w:t>": 750,</w:t>
      </w:r>
    </w:p>
    <w:p w14:paraId="12F0C1AD" w14:textId="77777777" w:rsidR="00FE0AA5" w:rsidRDefault="00FE0AA5" w:rsidP="00A46211">
      <w:pPr>
        <w:pStyle w:val="PaperSourceCode"/>
      </w:pPr>
      <w:r>
        <w:tab/>
      </w:r>
      <w:r>
        <w:tab/>
      </w:r>
      <w:r>
        <w:tab/>
        <w:t>"</w:t>
      </w:r>
      <w:proofErr w:type="gramStart"/>
      <w:r>
        <w:t>wages</w:t>
      </w:r>
      <w:proofErr w:type="gramEnd"/>
      <w:r>
        <w:t>": 1000</w:t>
      </w:r>
    </w:p>
    <w:p w14:paraId="3942C3D8" w14:textId="77777777" w:rsidR="00FE0AA5" w:rsidRDefault="00FE0AA5" w:rsidP="00A46211">
      <w:pPr>
        <w:pStyle w:val="PaperSourceCode"/>
      </w:pPr>
      <w:r>
        <w:tab/>
      </w:r>
      <w:r>
        <w:tab/>
        <w:t>},</w:t>
      </w:r>
    </w:p>
    <w:p w14:paraId="515FFF92" w14:textId="77777777" w:rsidR="00FE0AA5" w:rsidRDefault="00FE0AA5" w:rsidP="00A46211">
      <w:pPr>
        <w:pStyle w:val="PaperSourceCode"/>
      </w:pPr>
      <w:r>
        <w:tab/>
      </w:r>
      <w:r>
        <w:tab/>
        <w:t>{</w:t>
      </w:r>
    </w:p>
    <w:p w14:paraId="6ADC7687" w14:textId="77777777" w:rsidR="00FE0AA5" w:rsidRDefault="00FE0AA5" w:rsidP="00A46211">
      <w:pPr>
        <w:pStyle w:val="PaperSourceCode"/>
      </w:pPr>
      <w:r>
        <w:tab/>
      </w:r>
      <w:r>
        <w:tab/>
      </w:r>
      <w:r>
        <w:tab/>
        <w:t>"</w:t>
      </w:r>
      <w:proofErr w:type="gramStart"/>
      <w:r>
        <w:t>id</w:t>
      </w:r>
      <w:proofErr w:type="gramEnd"/>
      <w:r>
        <w:t>":"3",</w:t>
      </w:r>
    </w:p>
    <w:p w14:paraId="26BC07DD" w14:textId="77777777" w:rsidR="00FE0AA5" w:rsidRDefault="00FE0AA5" w:rsidP="00A46211">
      <w:pPr>
        <w:pStyle w:val="PaperSourceCode"/>
      </w:pPr>
      <w:r>
        <w:tab/>
      </w:r>
      <w:r>
        <w:tab/>
      </w:r>
      <w:r>
        <w:tab/>
        <w:t>"</w:t>
      </w:r>
      <w:proofErr w:type="gramStart"/>
      <w:r>
        <w:t>month</w:t>
      </w:r>
      <w:proofErr w:type="gramEnd"/>
      <w:r>
        <w:t>":"3",</w:t>
      </w:r>
    </w:p>
    <w:p w14:paraId="168675A4" w14:textId="77777777" w:rsidR="00FE0AA5" w:rsidRDefault="00FE0AA5" w:rsidP="00A46211">
      <w:pPr>
        <w:pStyle w:val="PaperSourceCode"/>
      </w:pPr>
      <w:r>
        <w:tab/>
      </w:r>
      <w:r>
        <w:tab/>
      </w:r>
      <w:r>
        <w:tab/>
        <w:t>"</w:t>
      </w:r>
      <w:proofErr w:type="gramStart"/>
      <w:r>
        <w:t>sales</w:t>
      </w:r>
      <w:proofErr w:type="gramEnd"/>
      <w:r>
        <w:t>": 800,</w:t>
      </w:r>
    </w:p>
    <w:p w14:paraId="3F5BCB93" w14:textId="77777777" w:rsidR="00FE0AA5" w:rsidRDefault="00FE0AA5" w:rsidP="00A46211">
      <w:pPr>
        <w:pStyle w:val="PaperSourceCode"/>
      </w:pPr>
      <w:r>
        <w:tab/>
      </w:r>
      <w:r>
        <w:tab/>
      </w:r>
      <w:r>
        <w:tab/>
        <w:t>"</w:t>
      </w:r>
      <w:proofErr w:type="gramStart"/>
      <w:r>
        <w:t>wages</w:t>
      </w:r>
      <w:proofErr w:type="gramEnd"/>
      <w:r>
        <w:t>": 1050</w:t>
      </w:r>
    </w:p>
    <w:p w14:paraId="3F9DACAE" w14:textId="77777777" w:rsidR="00FE0AA5" w:rsidRDefault="00FE0AA5" w:rsidP="00A46211">
      <w:pPr>
        <w:pStyle w:val="PaperSourceCode"/>
      </w:pPr>
      <w:r>
        <w:tab/>
      </w:r>
      <w:r>
        <w:tab/>
        <w:t>},</w:t>
      </w:r>
    </w:p>
    <w:p w14:paraId="1EF666BB" w14:textId="77777777" w:rsidR="00FE0AA5" w:rsidRDefault="00FE0AA5" w:rsidP="00A46211">
      <w:pPr>
        <w:pStyle w:val="PaperSourceCode"/>
      </w:pPr>
      <w:r>
        <w:tab/>
      </w:r>
      <w:r>
        <w:tab/>
        <w:t>{</w:t>
      </w:r>
    </w:p>
    <w:p w14:paraId="6DCFCD67" w14:textId="77777777" w:rsidR="00FE0AA5" w:rsidRDefault="00FE0AA5" w:rsidP="00A46211">
      <w:pPr>
        <w:pStyle w:val="PaperSourceCode"/>
      </w:pPr>
      <w:r>
        <w:tab/>
      </w:r>
      <w:r>
        <w:tab/>
      </w:r>
      <w:r>
        <w:tab/>
        <w:t>"</w:t>
      </w:r>
      <w:proofErr w:type="gramStart"/>
      <w:r>
        <w:t>id</w:t>
      </w:r>
      <w:proofErr w:type="gramEnd"/>
      <w:r>
        <w:t>":"4",</w:t>
      </w:r>
    </w:p>
    <w:p w14:paraId="5807CE78" w14:textId="77777777" w:rsidR="00FE0AA5" w:rsidRDefault="00FE0AA5" w:rsidP="00A46211">
      <w:pPr>
        <w:pStyle w:val="PaperSourceCode"/>
      </w:pPr>
      <w:r>
        <w:tab/>
      </w:r>
      <w:r>
        <w:tab/>
      </w:r>
      <w:r>
        <w:tab/>
        <w:t>"</w:t>
      </w:r>
      <w:proofErr w:type="gramStart"/>
      <w:r>
        <w:t>month</w:t>
      </w:r>
      <w:proofErr w:type="gramEnd"/>
      <w:r>
        <w:t>":"4",</w:t>
      </w:r>
    </w:p>
    <w:p w14:paraId="3E88BAB8" w14:textId="77777777" w:rsidR="00FE0AA5" w:rsidRDefault="00FE0AA5" w:rsidP="00A46211">
      <w:pPr>
        <w:pStyle w:val="PaperSourceCode"/>
      </w:pPr>
      <w:r>
        <w:tab/>
      </w:r>
      <w:r>
        <w:tab/>
      </w:r>
      <w:r>
        <w:tab/>
        <w:t>"</w:t>
      </w:r>
      <w:proofErr w:type="gramStart"/>
      <w:r>
        <w:t>sales</w:t>
      </w:r>
      <w:proofErr w:type="gramEnd"/>
      <w:r>
        <w:t>": 850,</w:t>
      </w:r>
    </w:p>
    <w:p w14:paraId="1E6FF89E" w14:textId="77777777" w:rsidR="00FE0AA5" w:rsidRDefault="00FE0AA5" w:rsidP="00A46211">
      <w:pPr>
        <w:pStyle w:val="PaperSourceCode"/>
      </w:pPr>
      <w:r>
        <w:tab/>
      </w:r>
      <w:r>
        <w:tab/>
      </w:r>
      <w:r>
        <w:tab/>
        <w:t>"</w:t>
      </w:r>
      <w:proofErr w:type="gramStart"/>
      <w:r>
        <w:t>wages</w:t>
      </w:r>
      <w:proofErr w:type="gramEnd"/>
      <w:r>
        <w:t>": 1300</w:t>
      </w:r>
    </w:p>
    <w:p w14:paraId="48A17BB9" w14:textId="77777777" w:rsidR="00FE0AA5" w:rsidRDefault="00FE0AA5" w:rsidP="00A46211">
      <w:pPr>
        <w:pStyle w:val="PaperSourceCode"/>
      </w:pPr>
      <w:r>
        <w:tab/>
      </w:r>
      <w:r>
        <w:tab/>
        <w:t>},</w:t>
      </w:r>
    </w:p>
    <w:p w14:paraId="76143621" w14:textId="77777777" w:rsidR="00FE0AA5" w:rsidRDefault="00FE0AA5" w:rsidP="00A46211">
      <w:pPr>
        <w:pStyle w:val="PaperSourceCode"/>
      </w:pPr>
      <w:r>
        <w:tab/>
      </w:r>
      <w:r>
        <w:tab/>
        <w:t>{</w:t>
      </w:r>
    </w:p>
    <w:p w14:paraId="006D8C99" w14:textId="77777777" w:rsidR="00FE0AA5" w:rsidRDefault="00FE0AA5" w:rsidP="00A46211">
      <w:pPr>
        <w:pStyle w:val="PaperSourceCode"/>
      </w:pPr>
      <w:r>
        <w:tab/>
      </w:r>
      <w:r>
        <w:tab/>
      </w:r>
      <w:r>
        <w:tab/>
        <w:t>"</w:t>
      </w:r>
      <w:proofErr w:type="gramStart"/>
      <w:r>
        <w:t>id</w:t>
      </w:r>
      <w:proofErr w:type="gramEnd"/>
      <w:r>
        <w:t>":"5",</w:t>
      </w:r>
    </w:p>
    <w:p w14:paraId="05B77FC2" w14:textId="77777777" w:rsidR="00FE0AA5" w:rsidRDefault="00FE0AA5" w:rsidP="00A46211">
      <w:pPr>
        <w:pStyle w:val="PaperSourceCode"/>
      </w:pPr>
      <w:r>
        <w:tab/>
      </w:r>
      <w:r>
        <w:tab/>
      </w:r>
      <w:r>
        <w:tab/>
        <w:t>"</w:t>
      </w:r>
      <w:proofErr w:type="gramStart"/>
      <w:r>
        <w:t>month</w:t>
      </w:r>
      <w:proofErr w:type="gramEnd"/>
      <w:r>
        <w:t>":"5",</w:t>
      </w:r>
    </w:p>
    <w:p w14:paraId="6BACF577" w14:textId="77777777" w:rsidR="00FE0AA5" w:rsidRDefault="00FE0AA5" w:rsidP="00A46211">
      <w:pPr>
        <w:pStyle w:val="PaperSourceCode"/>
      </w:pPr>
      <w:r>
        <w:tab/>
      </w:r>
      <w:r>
        <w:tab/>
      </w:r>
      <w:r>
        <w:tab/>
        <w:t>"</w:t>
      </w:r>
      <w:proofErr w:type="gramStart"/>
      <w:r>
        <w:t>sales</w:t>
      </w:r>
      <w:proofErr w:type="gramEnd"/>
      <w:r>
        <w:t>": 1000,</w:t>
      </w:r>
    </w:p>
    <w:p w14:paraId="6551C036" w14:textId="77777777" w:rsidR="00FE0AA5" w:rsidRDefault="00FE0AA5" w:rsidP="00A46211">
      <w:pPr>
        <w:pStyle w:val="PaperSourceCode"/>
      </w:pPr>
      <w:r>
        <w:tab/>
      </w:r>
      <w:r>
        <w:tab/>
      </w:r>
      <w:r>
        <w:tab/>
        <w:t>"</w:t>
      </w:r>
      <w:proofErr w:type="gramStart"/>
      <w:r>
        <w:t>wages</w:t>
      </w:r>
      <w:proofErr w:type="gramEnd"/>
      <w:r>
        <w:t>": 1300</w:t>
      </w:r>
    </w:p>
    <w:p w14:paraId="0C47BA73" w14:textId="77777777" w:rsidR="00FE0AA5" w:rsidRDefault="00FE0AA5" w:rsidP="00A46211">
      <w:pPr>
        <w:pStyle w:val="PaperSourceCode"/>
      </w:pPr>
      <w:r>
        <w:tab/>
      </w:r>
      <w:r>
        <w:tab/>
        <w:t>},</w:t>
      </w:r>
    </w:p>
    <w:p w14:paraId="36C897A8" w14:textId="77777777" w:rsidR="00FE0AA5" w:rsidRDefault="00FE0AA5" w:rsidP="00A46211">
      <w:pPr>
        <w:pStyle w:val="PaperSourceCode"/>
      </w:pPr>
      <w:r>
        <w:tab/>
      </w:r>
      <w:r>
        <w:tab/>
        <w:t>{</w:t>
      </w:r>
    </w:p>
    <w:p w14:paraId="486EE59E" w14:textId="77777777" w:rsidR="00FE0AA5" w:rsidRDefault="00FE0AA5" w:rsidP="00A46211">
      <w:pPr>
        <w:pStyle w:val="PaperSourceCode"/>
      </w:pPr>
      <w:r>
        <w:tab/>
      </w:r>
      <w:r>
        <w:tab/>
      </w:r>
      <w:r>
        <w:tab/>
        <w:t>"</w:t>
      </w:r>
      <w:proofErr w:type="gramStart"/>
      <w:r>
        <w:t>id</w:t>
      </w:r>
      <w:proofErr w:type="gramEnd"/>
      <w:r>
        <w:t>":"6",</w:t>
      </w:r>
    </w:p>
    <w:p w14:paraId="616BB337" w14:textId="77777777" w:rsidR="00FE0AA5" w:rsidRDefault="00FE0AA5" w:rsidP="00A46211">
      <w:pPr>
        <w:pStyle w:val="PaperSourceCode"/>
      </w:pPr>
      <w:r>
        <w:tab/>
      </w:r>
      <w:r>
        <w:tab/>
      </w:r>
      <w:r>
        <w:tab/>
        <w:t>"</w:t>
      </w:r>
      <w:proofErr w:type="gramStart"/>
      <w:r>
        <w:t>month</w:t>
      </w:r>
      <w:proofErr w:type="gramEnd"/>
      <w:r>
        <w:t>":"6",</w:t>
      </w:r>
    </w:p>
    <w:p w14:paraId="7BC7367E" w14:textId="77777777" w:rsidR="00FE0AA5" w:rsidRDefault="00FE0AA5" w:rsidP="00A46211">
      <w:pPr>
        <w:pStyle w:val="PaperSourceCode"/>
      </w:pPr>
      <w:r>
        <w:tab/>
      </w:r>
      <w:r>
        <w:tab/>
      </w:r>
      <w:r>
        <w:tab/>
        <w:t>"</w:t>
      </w:r>
      <w:proofErr w:type="gramStart"/>
      <w:r>
        <w:t>sales</w:t>
      </w:r>
      <w:proofErr w:type="gramEnd"/>
      <w:r>
        <w:t>": 1200,</w:t>
      </w:r>
    </w:p>
    <w:p w14:paraId="24828719" w14:textId="77777777" w:rsidR="00FE0AA5" w:rsidRDefault="00FE0AA5" w:rsidP="00A46211">
      <w:pPr>
        <w:pStyle w:val="PaperSourceCode"/>
      </w:pPr>
      <w:r>
        <w:tab/>
      </w:r>
      <w:r>
        <w:tab/>
      </w:r>
      <w:r>
        <w:tab/>
        <w:t>"</w:t>
      </w:r>
      <w:proofErr w:type="gramStart"/>
      <w:r>
        <w:t>wages</w:t>
      </w:r>
      <w:proofErr w:type="gramEnd"/>
      <w:r>
        <w:t>": 1300</w:t>
      </w:r>
    </w:p>
    <w:p w14:paraId="3E857F5B" w14:textId="77777777" w:rsidR="00FE0AA5" w:rsidRDefault="00FE0AA5" w:rsidP="00A46211">
      <w:pPr>
        <w:pStyle w:val="PaperSourceCode"/>
      </w:pPr>
      <w:r>
        <w:tab/>
      </w:r>
      <w:r>
        <w:tab/>
        <w:t>},</w:t>
      </w:r>
    </w:p>
    <w:p w14:paraId="2273A585" w14:textId="77777777" w:rsidR="00FE0AA5" w:rsidRDefault="00FE0AA5" w:rsidP="00A46211">
      <w:pPr>
        <w:pStyle w:val="PaperSourceCode"/>
      </w:pPr>
      <w:r>
        <w:tab/>
      </w:r>
      <w:r>
        <w:tab/>
        <w:t>{</w:t>
      </w:r>
    </w:p>
    <w:p w14:paraId="49A1A287" w14:textId="77777777" w:rsidR="00FE0AA5" w:rsidRDefault="00FE0AA5" w:rsidP="00A46211">
      <w:pPr>
        <w:pStyle w:val="PaperSourceCode"/>
      </w:pPr>
      <w:r>
        <w:tab/>
      </w:r>
      <w:r>
        <w:tab/>
      </w:r>
      <w:r>
        <w:tab/>
        <w:t>"</w:t>
      </w:r>
      <w:proofErr w:type="gramStart"/>
      <w:r>
        <w:t>id</w:t>
      </w:r>
      <w:proofErr w:type="gramEnd"/>
      <w:r>
        <w:t>":"7",</w:t>
      </w:r>
    </w:p>
    <w:p w14:paraId="58E4EC42" w14:textId="77777777" w:rsidR="00FE0AA5" w:rsidRDefault="00FE0AA5" w:rsidP="00A46211">
      <w:pPr>
        <w:pStyle w:val="PaperSourceCode"/>
      </w:pPr>
      <w:r>
        <w:tab/>
      </w:r>
      <w:r>
        <w:tab/>
      </w:r>
      <w:r>
        <w:tab/>
        <w:t>"</w:t>
      </w:r>
      <w:proofErr w:type="gramStart"/>
      <w:r>
        <w:t>month</w:t>
      </w:r>
      <w:proofErr w:type="gramEnd"/>
      <w:r>
        <w:t>":"7",</w:t>
      </w:r>
    </w:p>
    <w:p w14:paraId="61488A4C" w14:textId="77777777" w:rsidR="00FE0AA5" w:rsidRDefault="00FE0AA5" w:rsidP="00A46211">
      <w:pPr>
        <w:pStyle w:val="PaperSourceCode"/>
      </w:pPr>
      <w:r>
        <w:tab/>
      </w:r>
      <w:r>
        <w:tab/>
      </w:r>
      <w:r>
        <w:tab/>
        <w:t>"</w:t>
      </w:r>
      <w:proofErr w:type="gramStart"/>
      <w:r>
        <w:t>sales</w:t>
      </w:r>
      <w:proofErr w:type="gramEnd"/>
      <w:r>
        <w:t>": 1350,</w:t>
      </w:r>
    </w:p>
    <w:p w14:paraId="36EE7C26" w14:textId="77777777" w:rsidR="00FE0AA5" w:rsidRDefault="00FE0AA5" w:rsidP="00A46211">
      <w:pPr>
        <w:pStyle w:val="PaperSourceCode"/>
      </w:pPr>
      <w:r>
        <w:tab/>
      </w:r>
      <w:r>
        <w:tab/>
      </w:r>
      <w:r>
        <w:tab/>
        <w:t>"</w:t>
      </w:r>
      <w:proofErr w:type="gramStart"/>
      <w:r>
        <w:t>wages</w:t>
      </w:r>
      <w:proofErr w:type="gramEnd"/>
      <w:r>
        <w:t>": 1300</w:t>
      </w:r>
    </w:p>
    <w:p w14:paraId="761D7EEA" w14:textId="77777777" w:rsidR="00FE0AA5" w:rsidRDefault="00FE0AA5" w:rsidP="00A46211">
      <w:pPr>
        <w:pStyle w:val="PaperSourceCode"/>
      </w:pPr>
      <w:r>
        <w:tab/>
      </w:r>
      <w:r>
        <w:tab/>
        <w:t>},</w:t>
      </w:r>
    </w:p>
    <w:p w14:paraId="649AD14A" w14:textId="77777777" w:rsidR="00FE0AA5" w:rsidRDefault="00FE0AA5" w:rsidP="00A46211">
      <w:pPr>
        <w:pStyle w:val="PaperSourceCode"/>
      </w:pPr>
      <w:r>
        <w:tab/>
      </w:r>
      <w:r>
        <w:tab/>
        <w:t>{</w:t>
      </w:r>
    </w:p>
    <w:p w14:paraId="225BEE82" w14:textId="77777777" w:rsidR="00FE0AA5" w:rsidRDefault="00FE0AA5" w:rsidP="00A46211">
      <w:pPr>
        <w:pStyle w:val="PaperSourceCode"/>
      </w:pPr>
      <w:r>
        <w:tab/>
      </w:r>
      <w:r>
        <w:tab/>
      </w:r>
      <w:r>
        <w:tab/>
        <w:t>"</w:t>
      </w:r>
      <w:proofErr w:type="gramStart"/>
      <w:r>
        <w:t>id</w:t>
      </w:r>
      <w:proofErr w:type="gramEnd"/>
      <w:r>
        <w:t>":"8",</w:t>
      </w:r>
    </w:p>
    <w:p w14:paraId="3BD9B6E9" w14:textId="77777777" w:rsidR="00FE0AA5" w:rsidRDefault="00FE0AA5" w:rsidP="00A46211">
      <w:pPr>
        <w:pStyle w:val="PaperSourceCode"/>
      </w:pPr>
      <w:r>
        <w:tab/>
      </w:r>
      <w:r>
        <w:tab/>
      </w:r>
      <w:r>
        <w:tab/>
        <w:t>"</w:t>
      </w:r>
      <w:proofErr w:type="gramStart"/>
      <w:r>
        <w:t>month</w:t>
      </w:r>
      <w:proofErr w:type="gramEnd"/>
      <w:r>
        <w:t>":"8",</w:t>
      </w:r>
    </w:p>
    <w:p w14:paraId="2A4ADFA3" w14:textId="77777777" w:rsidR="00FE0AA5" w:rsidRDefault="00FE0AA5" w:rsidP="00A46211">
      <w:pPr>
        <w:pStyle w:val="PaperSourceCode"/>
      </w:pPr>
      <w:r>
        <w:tab/>
      </w:r>
      <w:r>
        <w:tab/>
      </w:r>
      <w:r>
        <w:tab/>
        <w:t>"</w:t>
      </w:r>
      <w:proofErr w:type="gramStart"/>
      <w:r>
        <w:t>sales</w:t>
      </w:r>
      <w:proofErr w:type="gramEnd"/>
      <w:r>
        <w:t>": 1450,</w:t>
      </w:r>
    </w:p>
    <w:p w14:paraId="157245A3" w14:textId="77777777" w:rsidR="00FE0AA5" w:rsidRDefault="00FE0AA5" w:rsidP="00A46211">
      <w:pPr>
        <w:pStyle w:val="PaperSourceCode"/>
      </w:pPr>
      <w:r>
        <w:tab/>
      </w:r>
      <w:r>
        <w:tab/>
      </w:r>
      <w:r>
        <w:tab/>
        <w:t>"</w:t>
      </w:r>
      <w:proofErr w:type="gramStart"/>
      <w:r>
        <w:t>wages</w:t>
      </w:r>
      <w:proofErr w:type="gramEnd"/>
      <w:r>
        <w:t>": 1300</w:t>
      </w:r>
    </w:p>
    <w:p w14:paraId="5BE63463" w14:textId="77777777" w:rsidR="00FE0AA5" w:rsidRDefault="00FE0AA5" w:rsidP="00A46211">
      <w:pPr>
        <w:pStyle w:val="PaperSourceCode"/>
      </w:pPr>
      <w:r>
        <w:tab/>
      </w:r>
      <w:r>
        <w:tab/>
        <w:t>},</w:t>
      </w:r>
    </w:p>
    <w:p w14:paraId="2974A052" w14:textId="77777777" w:rsidR="00FE0AA5" w:rsidRDefault="00FE0AA5" w:rsidP="00A46211">
      <w:pPr>
        <w:pStyle w:val="PaperSourceCode"/>
      </w:pPr>
      <w:r>
        <w:tab/>
      </w:r>
      <w:r>
        <w:tab/>
        <w:t>{</w:t>
      </w:r>
    </w:p>
    <w:p w14:paraId="7A3721E8" w14:textId="77777777" w:rsidR="00FE0AA5" w:rsidRDefault="00FE0AA5" w:rsidP="00A46211">
      <w:pPr>
        <w:pStyle w:val="PaperSourceCode"/>
      </w:pPr>
      <w:r>
        <w:tab/>
      </w:r>
      <w:r>
        <w:tab/>
      </w:r>
      <w:r>
        <w:tab/>
        <w:t>"</w:t>
      </w:r>
      <w:proofErr w:type="gramStart"/>
      <w:r>
        <w:t>id</w:t>
      </w:r>
      <w:proofErr w:type="gramEnd"/>
      <w:r>
        <w:t>":"9",</w:t>
      </w:r>
    </w:p>
    <w:p w14:paraId="301CC35C" w14:textId="77777777" w:rsidR="00FE0AA5" w:rsidRDefault="00FE0AA5" w:rsidP="00A46211">
      <w:pPr>
        <w:pStyle w:val="PaperSourceCode"/>
      </w:pPr>
      <w:r>
        <w:tab/>
      </w:r>
      <w:r>
        <w:tab/>
      </w:r>
      <w:r>
        <w:tab/>
        <w:t>"</w:t>
      </w:r>
      <w:proofErr w:type="gramStart"/>
      <w:r>
        <w:t>month</w:t>
      </w:r>
      <w:proofErr w:type="gramEnd"/>
      <w:r>
        <w:t>":"9",</w:t>
      </w:r>
    </w:p>
    <w:p w14:paraId="5A7F607C" w14:textId="77777777" w:rsidR="00FE0AA5" w:rsidRDefault="00FE0AA5" w:rsidP="00A46211">
      <w:pPr>
        <w:pStyle w:val="PaperSourceCode"/>
      </w:pPr>
      <w:r>
        <w:tab/>
      </w:r>
      <w:r>
        <w:tab/>
      </w:r>
      <w:r>
        <w:tab/>
        <w:t>"</w:t>
      </w:r>
      <w:proofErr w:type="gramStart"/>
      <w:r>
        <w:t>sales</w:t>
      </w:r>
      <w:proofErr w:type="gramEnd"/>
      <w:r>
        <w:t>": 1750,</w:t>
      </w:r>
    </w:p>
    <w:p w14:paraId="63A55A7F" w14:textId="77777777" w:rsidR="00FE0AA5" w:rsidRDefault="00FE0AA5" w:rsidP="00A46211">
      <w:pPr>
        <w:pStyle w:val="PaperSourceCode"/>
      </w:pPr>
      <w:r>
        <w:tab/>
      </w:r>
      <w:r>
        <w:tab/>
      </w:r>
      <w:r>
        <w:tab/>
        <w:t>"</w:t>
      </w:r>
      <w:proofErr w:type="gramStart"/>
      <w:r>
        <w:t>wages</w:t>
      </w:r>
      <w:proofErr w:type="gramEnd"/>
      <w:r>
        <w:t>": 1300</w:t>
      </w:r>
    </w:p>
    <w:p w14:paraId="598DB817" w14:textId="77777777" w:rsidR="00FE0AA5" w:rsidRDefault="00FE0AA5" w:rsidP="00A46211">
      <w:pPr>
        <w:pStyle w:val="PaperSourceCode"/>
      </w:pPr>
      <w:r>
        <w:tab/>
      </w:r>
      <w:r>
        <w:tab/>
        <w:t>},</w:t>
      </w:r>
    </w:p>
    <w:p w14:paraId="2CDC3129" w14:textId="77777777" w:rsidR="00FE0AA5" w:rsidRDefault="00FE0AA5" w:rsidP="00A46211">
      <w:pPr>
        <w:pStyle w:val="PaperSourceCode"/>
      </w:pPr>
      <w:r>
        <w:tab/>
      </w:r>
      <w:r>
        <w:tab/>
        <w:t>{</w:t>
      </w:r>
    </w:p>
    <w:p w14:paraId="1656AD77" w14:textId="77777777" w:rsidR="00FE0AA5" w:rsidRDefault="00FE0AA5" w:rsidP="00A46211">
      <w:pPr>
        <w:pStyle w:val="PaperSourceCode"/>
      </w:pPr>
      <w:r>
        <w:tab/>
      </w:r>
      <w:r>
        <w:tab/>
      </w:r>
      <w:r>
        <w:tab/>
        <w:t>"</w:t>
      </w:r>
      <w:proofErr w:type="gramStart"/>
      <w:r>
        <w:t>id</w:t>
      </w:r>
      <w:proofErr w:type="gramEnd"/>
      <w:r>
        <w:t>":"10",</w:t>
      </w:r>
    </w:p>
    <w:p w14:paraId="16497138" w14:textId="77777777" w:rsidR="00FE0AA5" w:rsidRDefault="00FE0AA5" w:rsidP="00A46211">
      <w:pPr>
        <w:pStyle w:val="PaperSourceCode"/>
      </w:pPr>
      <w:r>
        <w:tab/>
      </w:r>
      <w:r>
        <w:tab/>
      </w:r>
      <w:r>
        <w:tab/>
        <w:t>"</w:t>
      </w:r>
      <w:proofErr w:type="gramStart"/>
      <w:r>
        <w:t>month</w:t>
      </w:r>
      <w:proofErr w:type="gramEnd"/>
      <w:r>
        <w:t>":"10",</w:t>
      </w:r>
    </w:p>
    <w:p w14:paraId="1A8933A8" w14:textId="77777777" w:rsidR="00FE0AA5" w:rsidRDefault="00FE0AA5" w:rsidP="00A46211">
      <w:pPr>
        <w:pStyle w:val="PaperSourceCode"/>
      </w:pPr>
      <w:r>
        <w:lastRenderedPageBreak/>
        <w:tab/>
      </w:r>
      <w:r>
        <w:tab/>
      </w:r>
      <w:r>
        <w:tab/>
        <w:t>"</w:t>
      </w:r>
      <w:proofErr w:type="gramStart"/>
      <w:r>
        <w:t>sales</w:t>
      </w:r>
      <w:proofErr w:type="gramEnd"/>
      <w:r>
        <w:t>": 2000,</w:t>
      </w:r>
    </w:p>
    <w:p w14:paraId="1C8F845B" w14:textId="77777777" w:rsidR="00FE0AA5" w:rsidRDefault="00FE0AA5" w:rsidP="00A46211">
      <w:pPr>
        <w:pStyle w:val="PaperSourceCode"/>
      </w:pPr>
      <w:r>
        <w:tab/>
      </w:r>
      <w:r>
        <w:tab/>
      </w:r>
      <w:r>
        <w:tab/>
        <w:t>"</w:t>
      </w:r>
      <w:proofErr w:type="gramStart"/>
      <w:r>
        <w:t>wages</w:t>
      </w:r>
      <w:proofErr w:type="gramEnd"/>
      <w:r>
        <w:t>": 1300</w:t>
      </w:r>
    </w:p>
    <w:p w14:paraId="48D5661C" w14:textId="77777777" w:rsidR="00FE0AA5" w:rsidRDefault="00FE0AA5" w:rsidP="00A46211">
      <w:pPr>
        <w:pStyle w:val="PaperSourceCode"/>
      </w:pPr>
      <w:r>
        <w:tab/>
      </w:r>
      <w:r>
        <w:tab/>
        <w:t>},</w:t>
      </w:r>
    </w:p>
    <w:p w14:paraId="3DBB0BDA" w14:textId="77777777" w:rsidR="00FE0AA5" w:rsidRDefault="00FE0AA5" w:rsidP="00A46211">
      <w:pPr>
        <w:pStyle w:val="PaperSourceCode"/>
      </w:pPr>
      <w:r>
        <w:tab/>
      </w:r>
      <w:r>
        <w:tab/>
        <w:t>{</w:t>
      </w:r>
    </w:p>
    <w:p w14:paraId="4BC26F34" w14:textId="77777777" w:rsidR="00FE0AA5" w:rsidRDefault="00FE0AA5" w:rsidP="00A46211">
      <w:pPr>
        <w:pStyle w:val="PaperSourceCode"/>
      </w:pPr>
      <w:r>
        <w:tab/>
      </w:r>
      <w:r>
        <w:tab/>
      </w:r>
      <w:r>
        <w:tab/>
        <w:t>"</w:t>
      </w:r>
      <w:proofErr w:type="gramStart"/>
      <w:r>
        <w:t>id</w:t>
      </w:r>
      <w:proofErr w:type="gramEnd"/>
      <w:r>
        <w:t>":"11",</w:t>
      </w:r>
    </w:p>
    <w:p w14:paraId="7D3102E4" w14:textId="77777777" w:rsidR="00FE0AA5" w:rsidRDefault="00FE0AA5" w:rsidP="00A46211">
      <w:pPr>
        <w:pStyle w:val="PaperSourceCode"/>
      </w:pPr>
      <w:r>
        <w:tab/>
      </w:r>
      <w:r>
        <w:tab/>
      </w:r>
      <w:r>
        <w:tab/>
        <w:t>"</w:t>
      </w:r>
      <w:proofErr w:type="gramStart"/>
      <w:r>
        <w:t>month</w:t>
      </w:r>
      <w:proofErr w:type="gramEnd"/>
      <w:r>
        <w:t>":"11",</w:t>
      </w:r>
    </w:p>
    <w:p w14:paraId="5C48DF56" w14:textId="77777777" w:rsidR="00FE0AA5" w:rsidRDefault="00FE0AA5" w:rsidP="00A46211">
      <w:pPr>
        <w:pStyle w:val="PaperSourceCode"/>
      </w:pPr>
      <w:r>
        <w:tab/>
      </w:r>
      <w:r>
        <w:tab/>
      </w:r>
      <w:r>
        <w:tab/>
        <w:t>"</w:t>
      </w:r>
      <w:proofErr w:type="gramStart"/>
      <w:r>
        <w:t>sales</w:t>
      </w:r>
      <w:proofErr w:type="gramEnd"/>
      <w:r>
        <w:t>": 2200,</w:t>
      </w:r>
    </w:p>
    <w:p w14:paraId="72ACBF7B" w14:textId="77777777" w:rsidR="00FE0AA5" w:rsidRDefault="00FE0AA5" w:rsidP="00A46211">
      <w:pPr>
        <w:pStyle w:val="PaperSourceCode"/>
      </w:pPr>
      <w:r>
        <w:tab/>
      </w:r>
      <w:r>
        <w:tab/>
      </w:r>
      <w:r>
        <w:tab/>
        <w:t>"</w:t>
      </w:r>
      <w:proofErr w:type="gramStart"/>
      <w:r>
        <w:t>wages</w:t>
      </w:r>
      <w:proofErr w:type="gramEnd"/>
      <w:r>
        <w:t>": 1300</w:t>
      </w:r>
    </w:p>
    <w:p w14:paraId="683AB855" w14:textId="77777777" w:rsidR="00FE0AA5" w:rsidRDefault="00FE0AA5" w:rsidP="00A46211">
      <w:pPr>
        <w:pStyle w:val="PaperSourceCode"/>
      </w:pPr>
      <w:r>
        <w:tab/>
      </w:r>
      <w:r>
        <w:tab/>
        <w:t>},</w:t>
      </w:r>
    </w:p>
    <w:p w14:paraId="2FBE8F63" w14:textId="77777777" w:rsidR="00FE0AA5" w:rsidRDefault="00FE0AA5" w:rsidP="00A46211">
      <w:pPr>
        <w:pStyle w:val="PaperSourceCode"/>
      </w:pPr>
      <w:r>
        <w:tab/>
      </w:r>
      <w:r>
        <w:tab/>
        <w:t>{</w:t>
      </w:r>
    </w:p>
    <w:p w14:paraId="3C8FA221" w14:textId="77777777" w:rsidR="00FE0AA5" w:rsidRDefault="00FE0AA5" w:rsidP="00A46211">
      <w:pPr>
        <w:pStyle w:val="PaperSourceCode"/>
      </w:pPr>
      <w:r>
        <w:tab/>
      </w:r>
      <w:r>
        <w:tab/>
      </w:r>
      <w:r>
        <w:tab/>
        <w:t>"</w:t>
      </w:r>
      <w:proofErr w:type="gramStart"/>
      <w:r>
        <w:t>id</w:t>
      </w:r>
      <w:proofErr w:type="gramEnd"/>
      <w:r>
        <w:t>":"12",</w:t>
      </w:r>
    </w:p>
    <w:p w14:paraId="6D4BABAB" w14:textId="77777777" w:rsidR="00FE0AA5" w:rsidRDefault="00FE0AA5" w:rsidP="00A46211">
      <w:pPr>
        <w:pStyle w:val="PaperSourceCode"/>
      </w:pPr>
      <w:r>
        <w:tab/>
      </w:r>
      <w:r>
        <w:tab/>
      </w:r>
      <w:r>
        <w:tab/>
        <w:t>"</w:t>
      </w:r>
      <w:proofErr w:type="gramStart"/>
      <w:r>
        <w:t>month</w:t>
      </w:r>
      <w:proofErr w:type="gramEnd"/>
      <w:r>
        <w:t>":"12",</w:t>
      </w:r>
    </w:p>
    <w:p w14:paraId="0B05BD9B" w14:textId="77777777" w:rsidR="00FE0AA5" w:rsidRDefault="00FE0AA5" w:rsidP="00A46211">
      <w:pPr>
        <w:pStyle w:val="PaperSourceCode"/>
      </w:pPr>
      <w:r>
        <w:tab/>
      </w:r>
      <w:r>
        <w:tab/>
      </w:r>
      <w:r>
        <w:tab/>
        <w:t>"</w:t>
      </w:r>
      <w:proofErr w:type="gramStart"/>
      <w:r>
        <w:t>sales</w:t>
      </w:r>
      <w:proofErr w:type="gramEnd"/>
      <w:r>
        <w:t>": 2500,</w:t>
      </w:r>
    </w:p>
    <w:p w14:paraId="764787CC" w14:textId="77777777" w:rsidR="00FE0AA5" w:rsidRDefault="00FE0AA5" w:rsidP="00A46211">
      <w:pPr>
        <w:pStyle w:val="PaperSourceCode"/>
      </w:pPr>
      <w:r>
        <w:tab/>
      </w:r>
      <w:r>
        <w:tab/>
      </w:r>
      <w:r>
        <w:tab/>
        <w:t>"</w:t>
      </w:r>
      <w:proofErr w:type="gramStart"/>
      <w:r>
        <w:t>wages</w:t>
      </w:r>
      <w:proofErr w:type="gramEnd"/>
      <w:r>
        <w:t>": 1300</w:t>
      </w:r>
    </w:p>
    <w:p w14:paraId="3131888F" w14:textId="77777777" w:rsidR="00FE0AA5" w:rsidRDefault="00FE0AA5" w:rsidP="00A46211">
      <w:pPr>
        <w:pStyle w:val="PaperSourceCode"/>
      </w:pPr>
      <w:r>
        <w:tab/>
      </w:r>
      <w:r>
        <w:tab/>
        <w:t>}</w:t>
      </w:r>
    </w:p>
    <w:p w14:paraId="54509BB5" w14:textId="77777777" w:rsidR="00FE0AA5" w:rsidRDefault="00FE0AA5" w:rsidP="00A46211">
      <w:pPr>
        <w:pStyle w:val="PaperSourceCode"/>
      </w:pPr>
      <w:r>
        <w:tab/>
        <w:t>]</w:t>
      </w:r>
    </w:p>
    <w:p w14:paraId="33724CB7" w14:textId="77777777" w:rsidR="00FE0AA5" w:rsidRDefault="00FE0AA5" w:rsidP="00A46211">
      <w:pPr>
        <w:pStyle w:val="PaperSourceCode"/>
      </w:pPr>
      <w:r>
        <w:t>}</w:t>
      </w:r>
    </w:p>
    <w:p w14:paraId="42F5D9C7" w14:textId="77777777" w:rsidR="00FE0AA5" w:rsidRDefault="00FE0AA5" w:rsidP="00E226A0">
      <w:pPr>
        <w:pStyle w:val="Heading2"/>
      </w:pPr>
      <w:r>
        <w:t xml:space="preserve">Using Flash objects </w:t>
      </w:r>
    </w:p>
    <w:p w14:paraId="6CB08434" w14:textId="77777777" w:rsidR="00FE0AA5" w:rsidRDefault="00FE0AA5" w:rsidP="00E74B85">
      <w:pPr>
        <w:pStyle w:val="PaperBody"/>
        <w:jc w:val="both"/>
      </w:pPr>
      <w:r>
        <w:t xml:space="preserve">To use flash objects from a web browser we need some HTML and </w:t>
      </w:r>
      <w:r w:rsidR="00327BC0">
        <w:t>JavaScript</w:t>
      </w:r>
      <w:r>
        <w:t xml:space="preserve"> with a few key sections in it. There will usually be examples and documentation that make getting started quite easy. As an example we are going to look at using XML/SWF charts. The web site for this product is at </w:t>
      </w:r>
      <w:hyperlink r:id="rId11" w:history="1">
        <w:r>
          <w:t>http://www.maani.us/xml_charts/index.php</w:t>
        </w:r>
      </w:hyperlink>
      <w:r>
        <w:t xml:space="preserve"> - you can go there and see many useful examples, clear documentation and grab the code.</w:t>
      </w:r>
    </w:p>
    <w:p w14:paraId="4ACCA1B9" w14:textId="77777777" w:rsidR="00FE0AA5" w:rsidRDefault="00FE0AA5" w:rsidP="00E74B85">
      <w:pPr>
        <w:pStyle w:val="PaperBody"/>
        <w:jc w:val="both"/>
      </w:pPr>
      <w:r>
        <w:t xml:space="preserve">The following is some </w:t>
      </w:r>
      <w:proofErr w:type="gramStart"/>
      <w:r>
        <w:t>HTML which</w:t>
      </w:r>
      <w:proofErr w:type="gramEnd"/>
      <w:r>
        <w:t xml:space="preserve"> will enable a flash graph to be generated. The way this product works is that you specify certain things in the HTML, and then provide an XML file with directives and data to make your graph. A few useful things in the HTML are highlighted:</w:t>
      </w:r>
    </w:p>
    <w:p w14:paraId="2765002A" w14:textId="77777777" w:rsidR="00FE0AA5" w:rsidRDefault="00FE0AA5" w:rsidP="00E74B85">
      <w:pPr>
        <w:pStyle w:val="PaperBody"/>
        <w:numPr>
          <w:ilvl w:val="0"/>
          <w:numId w:val="21"/>
        </w:numPr>
        <w:jc w:val="both"/>
      </w:pPr>
      <w:r>
        <w:t>Width will define how many pixels wide your graph is</w:t>
      </w:r>
    </w:p>
    <w:p w14:paraId="68C40972" w14:textId="77777777" w:rsidR="00FE0AA5" w:rsidRDefault="00FE0AA5" w:rsidP="00E74B85">
      <w:pPr>
        <w:pStyle w:val="PaperBody"/>
        <w:numPr>
          <w:ilvl w:val="0"/>
          <w:numId w:val="21"/>
        </w:numPr>
        <w:jc w:val="both"/>
      </w:pPr>
      <w:r>
        <w:t>Height defines the height of your graph</w:t>
      </w:r>
    </w:p>
    <w:p w14:paraId="43AB517A" w14:textId="77777777" w:rsidR="00FE0AA5" w:rsidRDefault="00FE0AA5" w:rsidP="00E74B85">
      <w:pPr>
        <w:pStyle w:val="PaperBody"/>
        <w:numPr>
          <w:ilvl w:val="0"/>
          <w:numId w:val="21"/>
        </w:numPr>
        <w:jc w:val="both"/>
      </w:pPr>
      <w:proofErr w:type="spellStart"/>
      <w:r>
        <w:t>Bgcolor</w:t>
      </w:r>
      <w:proofErr w:type="spellEnd"/>
      <w:r>
        <w:t xml:space="preserve"> defines the background color to be used</w:t>
      </w:r>
    </w:p>
    <w:p w14:paraId="1E6180DA" w14:textId="77777777" w:rsidR="00FE0AA5" w:rsidRDefault="00FE0AA5" w:rsidP="00E74B85">
      <w:pPr>
        <w:pStyle w:val="PaperBody"/>
        <w:numPr>
          <w:ilvl w:val="0"/>
          <w:numId w:val="21"/>
        </w:numPr>
        <w:jc w:val="both"/>
      </w:pPr>
      <w:proofErr w:type="spellStart"/>
      <w:r>
        <w:t>Xml_source</w:t>
      </w:r>
      <w:proofErr w:type="spellEnd"/>
      <w:r>
        <w:t xml:space="preserve"> defines where the XML file is which describes how to make your graph, and contains data</w:t>
      </w:r>
    </w:p>
    <w:p w14:paraId="1D98E245" w14:textId="77777777" w:rsidR="00FE0AA5" w:rsidRDefault="00FE0AA5" w:rsidP="00A46211">
      <w:pPr>
        <w:pStyle w:val="PaperSourceCode"/>
      </w:pPr>
      <w:r>
        <w:t>&lt;HTML&gt;</w:t>
      </w:r>
    </w:p>
    <w:p w14:paraId="0D2D37F4" w14:textId="77777777" w:rsidR="00FE0AA5" w:rsidRDefault="00FE0AA5" w:rsidP="00A46211">
      <w:pPr>
        <w:pStyle w:val="PaperSourceCode"/>
      </w:pPr>
      <w:r>
        <w:t>&lt;</w:t>
      </w:r>
      <w:proofErr w:type="gramStart"/>
      <w:r>
        <w:t>script</w:t>
      </w:r>
      <w:proofErr w:type="gramEnd"/>
      <w:r>
        <w:t xml:space="preserve"> language="</w:t>
      </w:r>
      <w:r w:rsidR="00327BC0">
        <w:t>JavaScript</w:t>
      </w:r>
      <w:r>
        <w:t>"&gt;</w:t>
      </w:r>
      <w:proofErr w:type="spellStart"/>
      <w:r>
        <w:t>AC_FL_RunContent</w:t>
      </w:r>
      <w:proofErr w:type="spellEnd"/>
      <w:r>
        <w:t xml:space="preserve"> = 0;&lt;/script&gt;</w:t>
      </w:r>
    </w:p>
    <w:p w14:paraId="1AC838AD" w14:textId="77777777" w:rsidR="00FE0AA5" w:rsidRDefault="00FE0AA5" w:rsidP="00A46211">
      <w:pPr>
        <w:pStyle w:val="PaperSourceCode"/>
      </w:pPr>
      <w:r>
        <w:t>&lt;</w:t>
      </w:r>
      <w:proofErr w:type="gramStart"/>
      <w:r>
        <w:t>script</w:t>
      </w:r>
      <w:proofErr w:type="gramEnd"/>
      <w:r>
        <w:t xml:space="preserve"> language="</w:t>
      </w:r>
      <w:r w:rsidR="00327BC0">
        <w:t>JavaScript</w:t>
      </w:r>
      <w:r>
        <w:t xml:space="preserve">"&gt; </w:t>
      </w:r>
      <w:proofErr w:type="spellStart"/>
      <w:r>
        <w:t>DetectFlashVer</w:t>
      </w:r>
      <w:proofErr w:type="spellEnd"/>
      <w:r>
        <w:t xml:space="preserve"> = 0; &lt;/script&gt;</w:t>
      </w:r>
    </w:p>
    <w:p w14:paraId="0E32FEB2" w14:textId="77777777" w:rsidR="00FE0AA5" w:rsidRDefault="00FE0AA5" w:rsidP="00A46211">
      <w:pPr>
        <w:pStyle w:val="PaperSourceCode"/>
      </w:pPr>
      <w:r>
        <w:t>&lt;</w:t>
      </w:r>
      <w:proofErr w:type="gramStart"/>
      <w:r>
        <w:t>script</w:t>
      </w:r>
      <w:proofErr w:type="gramEnd"/>
      <w:r>
        <w:t xml:space="preserve"> </w:t>
      </w:r>
      <w:proofErr w:type="spellStart"/>
      <w:r>
        <w:t>src</w:t>
      </w:r>
      <w:proofErr w:type="spellEnd"/>
      <w:r>
        <w:t>="AC_RunActiveContent.js" language="</w:t>
      </w:r>
      <w:r w:rsidR="00327BC0">
        <w:t>JavaScript</w:t>
      </w:r>
      <w:r>
        <w:t>"&gt;&lt;/script&gt;</w:t>
      </w:r>
    </w:p>
    <w:p w14:paraId="5561AED5" w14:textId="77777777" w:rsidR="00FE0AA5" w:rsidRDefault="00FE0AA5" w:rsidP="00A46211">
      <w:pPr>
        <w:pStyle w:val="PaperSourceCode"/>
      </w:pPr>
      <w:r>
        <w:t>&lt;</w:t>
      </w:r>
      <w:proofErr w:type="gramStart"/>
      <w:r>
        <w:t>script</w:t>
      </w:r>
      <w:proofErr w:type="gramEnd"/>
      <w:r>
        <w:t xml:space="preserve"> language="</w:t>
      </w:r>
      <w:r w:rsidR="00327BC0">
        <w:t>JavaScript</w:t>
      </w:r>
      <w:r>
        <w:t>" type="text/</w:t>
      </w:r>
      <w:r w:rsidR="00327BC0">
        <w:t>JavaScript</w:t>
      </w:r>
      <w:r>
        <w:t>"&gt;</w:t>
      </w:r>
    </w:p>
    <w:p w14:paraId="1F7CF5C0" w14:textId="77777777" w:rsidR="00FE0AA5" w:rsidRDefault="00FE0AA5" w:rsidP="00A46211">
      <w:pPr>
        <w:pStyle w:val="PaperSourceCode"/>
      </w:pPr>
      <w:r>
        <w:t>&lt;</w:t>
      </w:r>
      <w:proofErr w:type="gramStart"/>
      <w:r>
        <w:t>!-</w:t>
      </w:r>
      <w:proofErr w:type="gramEnd"/>
      <w:r>
        <w:t>-</w:t>
      </w:r>
    </w:p>
    <w:p w14:paraId="17EC8E76" w14:textId="77777777" w:rsidR="00FE0AA5" w:rsidRDefault="00FE0AA5" w:rsidP="00A46211">
      <w:pPr>
        <w:pStyle w:val="PaperSourceCode"/>
      </w:pPr>
      <w:proofErr w:type="spellStart"/>
      <w:proofErr w:type="gramStart"/>
      <w:r>
        <w:t>var</w:t>
      </w:r>
      <w:proofErr w:type="spellEnd"/>
      <w:proofErr w:type="gramEnd"/>
      <w:r>
        <w:t xml:space="preserve"> </w:t>
      </w:r>
      <w:proofErr w:type="spellStart"/>
      <w:r>
        <w:t>requiredMajorVersion</w:t>
      </w:r>
      <w:proofErr w:type="spellEnd"/>
      <w:r>
        <w:t xml:space="preserve"> = 10;</w:t>
      </w:r>
    </w:p>
    <w:p w14:paraId="6921F1D2" w14:textId="77777777" w:rsidR="00FE0AA5" w:rsidRDefault="00FE0AA5" w:rsidP="00A46211">
      <w:pPr>
        <w:pStyle w:val="PaperSourceCode"/>
      </w:pPr>
      <w:proofErr w:type="spellStart"/>
      <w:proofErr w:type="gramStart"/>
      <w:r>
        <w:t>var</w:t>
      </w:r>
      <w:proofErr w:type="spellEnd"/>
      <w:proofErr w:type="gramEnd"/>
      <w:r>
        <w:t xml:space="preserve"> </w:t>
      </w:r>
      <w:proofErr w:type="spellStart"/>
      <w:r>
        <w:t>requiredMinorVersion</w:t>
      </w:r>
      <w:proofErr w:type="spellEnd"/>
      <w:r>
        <w:t xml:space="preserve"> = 0;</w:t>
      </w:r>
    </w:p>
    <w:p w14:paraId="564704E4" w14:textId="77777777" w:rsidR="00FE0AA5" w:rsidRDefault="00FE0AA5" w:rsidP="00A46211">
      <w:pPr>
        <w:pStyle w:val="PaperSourceCode"/>
      </w:pPr>
      <w:proofErr w:type="spellStart"/>
      <w:proofErr w:type="gramStart"/>
      <w:r>
        <w:t>var</w:t>
      </w:r>
      <w:proofErr w:type="spellEnd"/>
      <w:proofErr w:type="gramEnd"/>
      <w:r>
        <w:t xml:space="preserve"> </w:t>
      </w:r>
      <w:proofErr w:type="spellStart"/>
      <w:r>
        <w:t>requiredRevision</w:t>
      </w:r>
      <w:proofErr w:type="spellEnd"/>
      <w:r>
        <w:t xml:space="preserve"> = 45;</w:t>
      </w:r>
    </w:p>
    <w:p w14:paraId="7D93857A" w14:textId="77777777" w:rsidR="00FE0AA5" w:rsidRDefault="00FE0AA5" w:rsidP="00A46211">
      <w:pPr>
        <w:pStyle w:val="PaperSourceCode"/>
      </w:pPr>
      <w:r>
        <w:t>--&gt;</w:t>
      </w:r>
    </w:p>
    <w:p w14:paraId="1F7493AE" w14:textId="77777777" w:rsidR="00FE0AA5" w:rsidRDefault="00FE0AA5" w:rsidP="00A46211">
      <w:pPr>
        <w:pStyle w:val="PaperSourceCode"/>
      </w:pPr>
      <w:r>
        <w:t>&lt;/script&gt;</w:t>
      </w:r>
    </w:p>
    <w:p w14:paraId="56524583" w14:textId="77777777" w:rsidR="00FE0AA5" w:rsidRDefault="00FE0AA5" w:rsidP="00A46211">
      <w:pPr>
        <w:pStyle w:val="PaperSourceCode"/>
      </w:pPr>
      <w:r>
        <w:t xml:space="preserve">&lt;BODY </w:t>
      </w:r>
      <w:proofErr w:type="spellStart"/>
      <w:r>
        <w:t>bgcolor</w:t>
      </w:r>
      <w:proofErr w:type="spellEnd"/>
      <w:r>
        <w:t>="#FFFFFF"&gt;</w:t>
      </w:r>
    </w:p>
    <w:p w14:paraId="2D41A17C" w14:textId="77777777" w:rsidR="00FE0AA5" w:rsidRDefault="00FE0AA5" w:rsidP="00611AA1">
      <w:pPr>
        <w:pStyle w:val="PaperSourceCode"/>
        <w:ind w:left="0"/>
      </w:pPr>
    </w:p>
    <w:p w14:paraId="49DCE54B" w14:textId="77777777" w:rsidR="00FE0AA5" w:rsidRDefault="00FE0AA5" w:rsidP="00A46211">
      <w:pPr>
        <w:pStyle w:val="PaperSourceCode"/>
      </w:pPr>
      <w:r>
        <w:t>&lt;</w:t>
      </w:r>
      <w:proofErr w:type="gramStart"/>
      <w:r>
        <w:t>script</w:t>
      </w:r>
      <w:proofErr w:type="gramEnd"/>
      <w:r>
        <w:t xml:space="preserve"> language="</w:t>
      </w:r>
      <w:r w:rsidR="00327BC0">
        <w:t>JavaScript</w:t>
      </w:r>
      <w:r>
        <w:t>" type="text/</w:t>
      </w:r>
      <w:r w:rsidR="00327BC0">
        <w:t>JavaScript</w:t>
      </w:r>
      <w:r>
        <w:t>"&gt;</w:t>
      </w:r>
    </w:p>
    <w:p w14:paraId="3A554085" w14:textId="77777777" w:rsidR="00FE0AA5" w:rsidRDefault="00FE0AA5" w:rsidP="00A46211">
      <w:pPr>
        <w:pStyle w:val="PaperSourceCode"/>
      </w:pPr>
      <w:r>
        <w:t>&lt;</w:t>
      </w:r>
      <w:proofErr w:type="gramStart"/>
      <w:r>
        <w:t>!-</w:t>
      </w:r>
      <w:proofErr w:type="gramEnd"/>
      <w:r>
        <w:t>-</w:t>
      </w:r>
    </w:p>
    <w:p w14:paraId="7398F2B9" w14:textId="77777777" w:rsidR="00FE0AA5" w:rsidRDefault="00FE0AA5" w:rsidP="00A46211">
      <w:pPr>
        <w:pStyle w:val="PaperSourceCode"/>
      </w:pPr>
      <w:proofErr w:type="gramStart"/>
      <w:r>
        <w:t>if</w:t>
      </w:r>
      <w:proofErr w:type="gramEnd"/>
      <w:r>
        <w:t xml:space="preserve"> (</w:t>
      </w:r>
      <w:proofErr w:type="spellStart"/>
      <w:r>
        <w:t>AC_FL_RunContent</w:t>
      </w:r>
      <w:proofErr w:type="spellEnd"/>
      <w:r>
        <w:t xml:space="preserve"> == 0 || </w:t>
      </w:r>
      <w:proofErr w:type="spellStart"/>
      <w:r>
        <w:t>DetectFlashVer</w:t>
      </w:r>
      <w:proofErr w:type="spellEnd"/>
      <w:r>
        <w:t xml:space="preserve"> == 0) {</w:t>
      </w:r>
    </w:p>
    <w:p w14:paraId="4DA49D31" w14:textId="77777777" w:rsidR="00FE0AA5" w:rsidRDefault="00FE0AA5" w:rsidP="00A46211">
      <w:pPr>
        <w:pStyle w:val="PaperSourceCode"/>
      </w:pPr>
      <w:r>
        <w:tab/>
      </w:r>
      <w:proofErr w:type="gramStart"/>
      <w:r>
        <w:t>alert</w:t>
      </w:r>
      <w:proofErr w:type="gramEnd"/>
      <w:r>
        <w:t>("This page requires AC_RunActiveContent.js.");</w:t>
      </w:r>
    </w:p>
    <w:p w14:paraId="3F2F2F8D" w14:textId="77777777" w:rsidR="00FE0AA5" w:rsidRDefault="00FE0AA5" w:rsidP="00A46211">
      <w:pPr>
        <w:pStyle w:val="PaperSourceCode"/>
      </w:pPr>
      <w:r>
        <w:t xml:space="preserve">} </w:t>
      </w:r>
      <w:proofErr w:type="gramStart"/>
      <w:r>
        <w:t>else</w:t>
      </w:r>
      <w:proofErr w:type="gramEnd"/>
      <w:r>
        <w:t xml:space="preserve"> {</w:t>
      </w:r>
    </w:p>
    <w:p w14:paraId="10400A65" w14:textId="77777777" w:rsidR="00FE0AA5" w:rsidRDefault="00FE0AA5" w:rsidP="00A46211">
      <w:pPr>
        <w:pStyle w:val="PaperSourceCode"/>
      </w:pPr>
      <w:r>
        <w:tab/>
      </w:r>
      <w:proofErr w:type="spellStart"/>
      <w:proofErr w:type="gramStart"/>
      <w:r>
        <w:t>var</w:t>
      </w:r>
      <w:proofErr w:type="spellEnd"/>
      <w:proofErr w:type="gramEnd"/>
      <w:r>
        <w:t xml:space="preserve"> </w:t>
      </w:r>
      <w:proofErr w:type="spellStart"/>
      <w:r>
        <w:t>hasRightVersion</w:t>
      </w:r>
      <w:proofErr w:type="spellEnd"/>
      <w:r>
        <w:t xml:space="preserve"> = </w:t>
      </w:r>
      <w:proofErr w:type="spellStart"/>
      <w:r>
        <w:t>DetectFlashVer</w:t>
      </w:r>
      <w:proofErr w:type="spellEnd"/>
      <w:r>
        <w:t>(</w:t>
      </w:r>
      <w:proofErr w:type="spellStart"/>
      <w:r>
        <w:t>requiredMajorVersion</w:t>
      </w:r>
      <w:proofErr w:type="spellEnd"/>
      <w:r>
        <w:t xml:space="preserve">, </w:t>
      </w:r>
      <w:proofErr w:type="spellStart"/>
      <w:r>
        <w:t>requiredMinorVersion</w:t>
      </w:r>
      <w:proofErr w:type="spellEnd"/>
      <w:r>
        <w:t xml:space="preserve">, </w:t>
      </w:r>
      <w:proofErr w:type="spellStart"/>
      <w:r>
        <w:t>requiredRevision</w:t>
      </w:r>
      <w:proofErr w:type="spellEnd"/>
      <w:r>
        <w:t>);</w:t>
      </w:r>
    </w:p>
    <w:p w14:paraId="03DB73D3" w14:textId="77777777" w:rsidR="00FE0AA5" w:rsidRDefault="00FE0AA5" w:rsidP="00A46211">
      <w:pPr>
        <w:pStyle w:val="PaperSourceCode"/>
      </w:pPr>
      <w:r>
        <w:tab/>
      </w:r>
      <w:proofErr w:type="gramStart"/>
      <w:r>
        <w:t>if</w:t>
      </w:r>
      <w:proofErr w:type="gramEnd"/>
      <w:r>
        <w:t>(</w:t>
      </w:r>
      <w:proofErr w:type="spellStart"/>
      <w:r>
        <w:t>hasRightVersion</w:t>
      </w:r>
      <w:proofErr w:type="spellEnd"/>
      <w:r>
        <w:t xml:space="preserve">) { </w:t>
      </w:r>
    </w:p>
    <w:p w14:paraId="14F722CC" w14:textId="77777777" w:rsidR="00FE0AA5" w:rsidRDefault="00FE0AA5" w:rsidP="00A46211">
      <w:pPr>
        <w:pStyle w:val="PaperSourceCode"/>
      </w:pPr>
      <w:r>
        <w:tab/>
      </w:r>
      <w:r>
        <w:tab/>
      </w:r>
      <w:proofErr w:type="spellStart"/>
      <w:r>
        <w:t>AC_FL_</w:t>
      </w:r>
      <w:proofErr w:type="gramStart"/>
      <w:r>
        <w:t>RunContent</w:t>
      </w:r>
      <w:proofErr w:type="spellEnd"/>
      <w:r>
        <w:t>(</w:t>
      </w:r>
      <w:proofErr w:type="gramEnd"/>
    </w:p>
    <w:p w14:paraId="67FEA7FA" w14:textId="77777777" w:rsidR="00FE0AA5" w:rsidRDefault="00FE0AA5" w:rsidP="00A46211">
      <w:pPr>
        <w:pStyle w:val="PaperSourceCode"/>
      </w:pPr>
      <w:r>
        <w:tab/>
      </w:r>
      <w:r>
        <w:tab/>
      </w:r>
      <w:r>
        <w:tab/>
        <w:t>'</w:t>
      </w:r>
      <w:proofErr w:type="gramStart"/>
      <w:r>
        <w:t>codebase'</w:t>
      </w:r>
      <w:proofErr w:type="gramEnd"/>
      <w:r>
        <w:t>, 'http://download.macromedia.com/pub/shockwave/cabs/flash/swflash.cab#version=10,0,45,2',</w:t>
      </w:r>
    </w:p>
    <w:p w14:paraId="2F7F00AE" w14:textId="77777777" w:rsidR="00FE0AA5" w:rsidRDefault="00FE0AA5" w:rsidP="00A46211">
      <w:pPr>
        <w:pStyle w:val="PaperSourceCode"/>
      </w:pPr>
      <w:r>
        <w:tab/>
      </w:r>
      <w:r>
        <w:tab/>
      </w:r>
      <w:r>
        <w:tab/>
        <w:t>'</w:t>
      </w:r>
      <w:proofErr w:type="gramStart"/>
      <w:r>
        <w:rPr>
          <w:b/>
          <w:bCs/>
        </w:rPr>
        <w:t>width</w:t>
      </w:r>
      <w:r>
        <w:t>'</w:t>
      </w:r>
      <w:proofErr w:type="gramEnd"/>
      <w:r>
        <w:t>, '400',</w:t>
      </w:r>
    </w:p>
    <w:p w14:paraId="3649EB67" w14:textId="77777777" w:rsidR="00FE0AA5" w:rsidRDefault="00FE0AA5" w:rsidP="00A46211">
      <w:pPr>
        <w:pStyle w:val="PaperSourceCode"/>
      </w:pPr>
      <w:r>
        <w:tab/>
      </w:r>
      <w:r>
        <w:tab/>
      </w:r>
      <w:r>
        <w:tab/>
        <w:t>'</w:t>
      </w:r>
      <w:proofErr w:type="gramStart"/>
      <w:r>
        <w:rPr>
          <w:b/>
          <w:bCs/>
        </w:rPr>
        <w:t>height</w:t>
      </w:r>
      <w:r>
        <w:t>'</w:t>
      </w:r>
      <w:proofErr w:type="gramEnd"/>
      <w:r>
        <w:t>, '250',</w:t>
      </w:r>
    </w:p>
    <w:p w14:paraId="4CD8A03D" w14:textId="77777777" w:rsidR="00FE0AA5" w:rsidRDefault="00FE0AA5" w:rsidP="00A46211">
      <w:pPr>
        <w:pStyle w:val="PaperSourceCode"/>
      </w:pPr>
      <w:r>
        <w:tab/>
      </w:r>
      <w:r>
        <w:tab/>
      </w:r>
      <w:r>
        <w:tab/>
        <w:t>'</w:t>
      </w:r>
      <w:proofErr w:type="gramStart"/>
      <w:r>
        <w:t>scale'</w:t>
      </w:r>
      <w:proofErr w:type="gramEnd"/>
      <w:r>
        <w:t>, '</w:t>
      </w:r>
      <w:proofErr w:type="spellStart"/>
      <w:r>
        <w:t>noscale</w:t>
      </w:r>
      <w:proofErr w:type="spellEnd"/>
      <w:r>
        <w:t>',</w:t>
      </w:r>
    </w:p>
    <w:p w14:paraId="2D882B7D" w14:textId="77777777" w:rsidR="00FE0AA5" w:rsidRDefault="00FE0AA5" w:rsidP="00A46211">
      <w:pPr>
        <w:pStyle w:val="PaperSourceCode"/>
      </w:pPr>
      <w:r>
        <w:tab/>
      </w:r>
      <w:r>
        <w:tab/>
      </w:r>
      <w:r>
        <w:tab/>
        <w:t>'</w:t>
      </w:r>
      <w:proofErr w:type="spellStart"/>
      <w:proofErr w:type="gramStart"/>
      <w:r>
        <w:t>salign</w:t>
      </w:r>
      <w:proofErr w:type="spellEnd"/>
      <w:r>
        <w:t>'</w:t>
      </w:r>
      <w:proofErr w:type="gramEnd"/>
      <w:r>
        <w:t>, 'TL',</w:t>
      </w:r>
    </w:p>
    <w:p w14:paraId="5BF92064" w14:textId="77777777" w:rsidR="00FE0AA5" w:rsidRDefault="00FE0AA5" w:rsidP="00A46211">
      <w:pPr>
        <w:pStyle w:val="PaperSourceCode"/>
      </w:pPr>
      <w:r>
        <w:lastRenderedPageBreak/>
        <w:tab/>
      </w:r>
      <w:r>
        <w:tab/>
      </w:r>
      <w:r>
        <w:tab/>
        <w:t>'</w:t>
      </w:r>
      <w:proofErr w:type="spellStart"/>
      <w:proofErr w:type="gramStart"/>
      <w:r>
        <w:rPr>
          <w:b/>
          <w:bCs/>
        </w:rPr>
        <w:t>bgcolor</w:t>
      </w:r>
      <w:proofErr w:type="spellEnd"/>
      <w:r>
        <w:t>'</w:t>
      </w:r>
      <w:proofErr w:type="gramEnd"/>
      <w:r>
        <w:t>, '#777788',</w:t>
      </w:r>
    </w:p>
    <w:p w14:paraId="7F5C8F31" w14:textId="77777777" w:rsidR="00FE0AA5" w:rsidRDefault="00FE0AA5" w:rsidP="00A46211">
      <w:pPr>
        <w:pStyle w:val="PaperSourceCode"/>
      </w:pPr>
      <w:r>
        <w:tab/>
      </w:r>
      <w:r>
        <w:tab/>
      </w:r>
      <w:r>
        <w:tab/>
        <w:t>'</w:t>
      </w:r>
      <w:proofErr w:type="spellStart"/>
      <w:proofErr w:type="gramStart"/>
      <w:r>
        <w:t>wmode</w:t>
      </w:r>
      <w:proofErr w:type="spellEnd"/>
      <w:r>
        <w:t>'</w:t>
      </w:r>
      <w:proofErr w:type="gramEnd"/>
      <w:r>
        <w:t>, 'opaque',</w:t>
      </w:r>
    </w:p>
    <w:p w14:paraId="1CEE361A" w14:textId="77777777" w:rsidR="00FE0AA5" w:rsidRDefault="00FE0AA5" w:rsidP="00A46211">
      <w:pPr>
        <w:pStyle w:val="PaperSourceCode"/>
      </w:pPr>
      <w:r>
        <w:tab/>
      </w:r>
      <w:r>
        <w:tab/>
      </w:r>
      <w:r>
        <w:tab/>
        <w:t>'</w:t>
      </w:r>
      <w:proofErr w:type="gramStart"/>
      <w:r>
        <w:t>movie'</w:t>
      </w:r>
      <w:proofErr w:type="gramEnd"/>
      <w:r>
        <w:t>, 'charts',</w:t>
      </w:r>
    </w:p>
    <w:p w14:paraId="799E3B1D" w14:textId="77777777" w:rsidR="00FE0AA5" w:rsidRDefault="00FE0AA5" w:rsidP="00A46211">
      <w:pPr>
        <w:pStyle w:val="PaperSourceCode"/>
      </w:pPr>
      <w:r>
        <w:tab/>
      </w:r>
      <w:r>
        <w:tab/>
      </w:r>
      <w:r>
        <w:tab/>
        <w:t>'</w:t>
      </w:r>
      <w:proofErr w:type="spellStart"/>
      <w:proofErr w:type="gramStart"/>
      <w:r>
        <w:t>src</w:t>
      </w:r>
      <w:proofErr w:type="spellEnd"/>
      <w:r>
        <w:t>'</w:t>
      </w:r>
      <w:proofErr w:type="gramEnd"/>
      <w:r>
        <w:t>, 'charts',</w:t>
      </w:r>
    </w:p>
    <w:p w14:paraId="464EC62A" w14:textId="77777777" w:rsidR="00FE0AA5" w:rsidRDefault="00FE0AA5" w:rsidP="00A46211">
      <w:pPr>
        <w:pStyle w:val="PaperSourceCode"/>
      </w:pPr>
      <w:r>
        <w:tab/>
      </w:r>
      <w:r>
        <w:tab/>
      </w:r>
      <w:r>
        <w:tab/>
        <w:t>'</w:t>
      </w:r>
      <w:proofErr w:type="spellStart"/>
      <w:r>
        <w:t>FlashVars</w:t>
      </w:r>
      <w:proofErr w:type="spellEnd"/>
      <w:r>
        <w:t>', '</w:t>
      </w:r>
      <w:proofErr w:type="spellStart"/>
      <w:r>
        <w:t>library_path</w:t>
      </w:r>
      <w:proofErr w:type="spellEnd"/>
      <w:r>
        <w:t>=</w:t>
      </w:r>
      <w:proofErr w:type="spellStart"/>
      <w:r>
        <w:t>charts_library&amp;</w:t>
      </w:r>
      <w:r>
        <w:rPr>
          <w:b/>
          <w:bCs/>
        </w:rPr>
        <w:t>xml_source</w:t>
      </w:r>
      <w:proofErr w:type="spellEnd"/>
      <w:r>
        <w:rPr>
          <w:b/>
          <w:bCs/>
        </w:rPr>
        <w:t>=sample.xml</w:t>
      </w:r>
      <w:r>
        <w:t xml:space="preserve">', </w:t>
      </w:r>
    </w:p>
    <w:p w14:paraId="57151232" w14:textId="77777777" w:rsidR="00FE0AA5" w:rsidRDefault="00FE0AA5" w:rsidP="00A46211">
      <w:pPr>
        <w:pStyle w:val="PaperSourceCode"/>
      </w:pPr>
      <w:r>
        <w:tab/>
      </w:r>
      <w:r>
        <w:tab/>
      </w:r>
      <w:r>
        <w:tab/>
        <w:t>'</w:t>
      </w:r>
      <w:proofErr w:type="gramStart"/>
      <w:r>
        <w:t>id'</w:t>
      </w:r>
      <w:proofErr w:type="gramEnd"/>
      <w:r>
        <w:t>, '</w:t>
      </w:r>
      <w:proofErr w:type="spellStart"/>
      <w:r>
        <w:t>my_chart</w:t>
      </w:r>
      <w:proofErr w:type="spellEnd"/>
      <w:r>
        <w:t>',</w:t>
      </w:r>
    </w:p>
    <w:p w14:paraId="5E67F94E" w14:textId="77777777" w:rsidR="00FE0AA5" w:rsidRDefault="00FE0AA5" w:rsidP="00A46211">
      <w:pPr>
        <w:pStyle w:val="PaperSourceCode"/>
      </w:pPr>
      <w:r>
        <w:tab/>
      </w:r>
      <w:r>
        <w:tab/>
      </w:r>
      <w:r>
        <w:tab/>
        <w:t>'</w:t>
      </w:r>
      <w:proofErr w:type="gramStart"/>
      <w:r>
        <w:t>name'</w:t>
      </w:r>
      <w:proofErr w:type="gramEnd"/>
      <w:r>
        <w:t>, '</w:t>
      </w:r>
      <w:proofErr w:type="spellStart"/>
      <w:r>
        <w:t>my_chart</w:t>
      </w:r>
      <w:proofErr w:type="spellEnd"/>
      <w:r>
        <w:t>',</w:t>
      </w:r>
    </w:p>
    <w:p w14:paraId="55D409D0" w14:textId="77777777" w:rsidR="00FE0AA5" w:rsidRDefault="00FE0AA5" w:rsidP="00A46211">
      <w:pPr>
        <w:pStyle w:val="PaperSourceCode"/>
      </w:pPr>
      <w:r>
        <w:tab/>
      </w:r>
      <w:r>
        <w:tab/>
      </w:r>
      <w:r>
        <w:tab/>
        <w:t>'</w:t>
      </w:r>
      <w:proofErr w:type="gramStart"/>
      <w:r>
        <w:t>menu'</w:t>
      </w:r>
      <w:proofErr w:type="gramEnd"/>
      <w:r>
        <w:t>, 'true',</w:t>
      </w:r>
    </w:p>
    <w:p w14:paraId="428960A8" w14:textId="77777777" w:rsidR="00FE0AA5" w:rsidRDefault="00FE0AA5" w:rsidP="00A46211">
      <w:pPr>
        <w:pStyle w:val="PaperSourceCode"/>
      </w:pPr>
      <w:r>
        <w:tab/>
      </w:r>
      <w:r>
        <w:tab/>
      </w:r>
      <w:r>
        <w:tab/>
        <w:t>'</w:t>
      </w:r>
      <w:proofErr w:type="spellStart"/>
      <w:proofErr w:type="gramStart"/>
      <w:r>
        <w:t>allowFullScreen</w:t>
      </w:r>
      <w:proofErr w:type="spellEnd"/>
      <w:r>
        <w:t>'</w:t>
      </w:r>
      <w:proofErr w:type="gramEnd"/>
      <w:r>
        <w:t>, 'true',</w:t>
      </w:r>
    </w:p>
    <w:p w14:paraId="2B4DDCAE" w14:textId="77777777" w:rsidR="00FE0AA5" w:rsidRDefault="00FE0AA5" w:rsidP="00A46211">
      <w:pPr>
        <w:pStyle w:val="PaperSourceCode"/>
      </w:pPr>
      <w:r>
        <w:tab/>
      </w:r>
      <w:r>
        <w:tab/>
      </w:r>
      <w:r>
        <w:tab/>
        <w:t>'</w:t>
      </w:r>
      <w:proofErr w:type="spellStart"/>
      <w:proofErr w:type="gramStart"/>
      <w:r>
        <w:t>allowScriptAccess</w:t>
      </w:r>
      <w:proofErr w:type="spellEnd"/>
      <w:r>
        <w:t>'</w:t>
      </w:r>
      <w:proofErr w:type="gramEnd"/>
      <w:r>
        <w:t>,'</w:t>
      </w:r>
      <w:proofErr w:type="spellStart"/>
      <w:r>
        <w:t>sameDomain</w:t>
      </w:r>
      <w:proofErr w:type="spellEnd"/>
      <w:r>
        <w:t>',</w:t>
      </w:r>
    </w:p>
    <w:p w14:paraId="6517DC45" w14:textId="77777777" w:rsidR="00FE0AA5" w:rsidRDefault="00FE0AA5" w:rsidP="00A46211">
      <w:pPr>
        <w:pStyle w:val="PaperSourceCode"/>
      </w:pPr>
      <w:r>
        <w:tab/>
      </w:r>
      <w:r>
        <w:tab/>
      </w:r>
      <w:r>
        <w:tab/>
        <w:t>'</w:t>
      </w:r>
      <w:proofErr w:type="gramStart"/>
      <w:r>
        <w:t>quality'</w:t>
      </w:r>
      <w:proofErr w:type="gramEnd"/>
      <w:r>
        <w:t>, 'high',</w:t>
      </w:r>
    </w:p>
    <w:p w14:paraId="5F6A33D5" w14:textId="77777777" w:rsidR="00FE0AA5" w:rsidRDefault="00FE0AA5" w:rsidP="00A46211">
      <w:pPr>
        <w:pStyle w:val="PaperSourceCode"/>
      </w:pPr>
      <w:r>
        <w:tab/>
      </w:r>
      <w:r>
        <w:tab/>
      </w:r>
      <w:r>
        <w:tab/>
        <w:t>'</w:t>
      </w:r>
      <w:proofErr w:type="gramStart"/>
      <w:r>
        <w:t>align'</w:t>
      </w:r>
      <w:proofErr w:type="gramEnd"/>
      <w:r>
        <w:t>, 'middle',</w:t>
      </w:r>
    </w:p>
    <w:p w14:paraId="08535A62" w14:textId="77777777" w:rsidR="00FE0AA5" w:rsidRDefault="00FE0AA5" w:rsidP="00A46211">
      <w:pPr>
        <w:pStyle w:val="PaperSourceCode"/>
      </w:pPr>
      <w:r>
        <w:tab/>
      </w:r>
      <w:r>
        <w:tab/>
      </w:r>
      <w:r>
        <w:tab/>
        <w:t>'</w:t>
      </w:r>
      <w:proofErr w:type="spellStart"/>
      <w:proofErr w:type="gramStart"/>
      <w:r>
        <w:t>pluginspage</w:t>
      </w:r>
      <w:proofErr w:type="spellEnd"/>
      <w:r>
        <w:t>'</w:t>
      </w:r>
      <w:proofErr w:type="gramEnd"/>
      <w:r>
        <w:t>, 'http://www.macromedia.com/go/getflashplayer',</w:t>
      </w:r>
    </w:p>
    <w:p w14:paraId="00BF1994" w14:textId="77777777" w:rsidR="00FE0AA5" w:rsidRDefault="00FE0AA5" w:rsidP="00A46211">
      <w:pPr>
        <w:pStyle w:val="PaperSourceCode"/>
      </w:pPr>
      <w:r>
        <w:tab/>
      </w:r>
      <w:r>
        <w:tab/>
      </w:r>
      <w:r>
        <w:tab/>
        <w:t>'</w:t>
      </w:r>
      <w:proofErr w:type="gramStart"/>
      <w:r>
        <w:t>play'</w:t>
      </w:r>
      <w:proofErr w:type="gramEnd"/>
      <w:r>
        <w:t>, 'true',</w:t>
      </w:r>
    </w:p>
    <w:p w14:paraId="3E44EA2E" w14:textId="77777777" w:rsidR="00FE0AA5" w:rsidRDefault="00FE0AA5" w:rsidP="00A46211">
      <w:pPr>
        <w:pStyle w:val="PaperSourceCode"/>
      </w:pPr>
      <w:r>
        <w:tab/>
      </w:r>
      <w:r>
        <w:tab/>
      </w:r>
      <w:r>
        <w:tab/>
        <w:t>'</w:t>
      </w:r>
      <w:proofErr w:type="spellStart"/>
      <w:proofErr w:type="gramStart"/>
      <w:r>
        <w:t>devicefont</w:t>
      </w:r>
      <w:proofErr w:type="spellEnd"/>
      <w:r>
        <w:t>'</w:t>
      </w:r>
      <w:proofErr w:type="gramEnd"/>
      <w:r>
        <w:t>, 'false'</w:t>
      </w:r>
    </w:p>
    <w:p w14:paraId="74D8AF04" w14:textId="77777777" w:rsidR="00FE0AA5" w:rsidRDefault="00FE0AA5" w:rsidP="00A46211">
      <w:pPr>
        <w:pStyle w:val="PaperSourceCode"/>
      </w:pPr>
      <w:r>
        <w:tab/>
      </w:r>
      <w:r>
        <w:tab/>
      </w:r>
      <w:r>
        <w:tab/>
        <w:t xml:space="preserve">); </w:t>
      </w:r>
    </w:p>
    <w:p w14:paraId="37BF1C9F" w14:textId="77777777" w:rsidR="00FE0AA5" w:rsidRDefault="00FE0AA5" w:rsidP="00A46211">
      <w:pPr>
        <w:pStyle w:val="PaperSourceCode"/>
      </w:pPr>
      <w:r>
        <w:tab/>
        <w:t xml:space="preserve">} </w:t>
      </w:r>
      <w:proofErr w:type="gramStart"/>
      <w:r>
        <w:t>else</w:t>
      </w:r>
      <w:proofErr w:type="gramEnd"/>
      <w:r>
        <w:t xml:space="preserve"> { </w:t>
      </w:r>
    </w:p>
    <w:p w14:paraId="39B9D674" w14:textId="77777777" w:rsidR="00FE0AA5" w:rsidRDefault="00FE0AA5" w:rsidP="00A46211">
      <w:pPr>
        <w:pStyle w:val="PaperSourceCode"/>
      </w:pPr>
      <w:r>
        <w:tab/>
      </w:r>
      <w:r>
        <w:tab/>
      </w:r>
      <w:proofErr w:type="spellStart"/>
      <w:proofErr w:type="gramStart"/>
      <w:r>
        <w:t>var</w:t>
      </w:r>
      <w:proofErr w:type="spellEnd"/>
      <w:proofErr w:type="gramEnd"/>
      <w:r>
        <w:t xml:space="preserve"> </w:t>
      </w:r>
      <w:proofErr w:type="spellStart"/>
      <w:r>
        <w:t>alternateContent</w:t>
      </w:r>
      <w:proofErr w:type="spellEnd"/>
      <w:r>
        <w:t xml:space="preserve"> = 'This content requires the Adobe Flash Player. '</w:t>
      </w:r>
    </w:p>
    <w:p w14:paraId="2965000D" w14:textId="77777777" w:rsidR="00FE0AA5" w:rsidRDefault="00FE0AA5" w:rsidP="00A46211">
      <w:pPr>
        <w:pStyle w:val="PaperSourceCode"/>
      </w:pPr>
      <w:r>
        <w:tab/>
      </w:r>
      <w:r>
        <w:tab/>
        <w:t>+ '&lt;</w:t>
      </w:r>
      <w:proofErr w:type="gramStart"/>
      <w:r>
        <w:t>u</w:t>
      </w:r>
      <w:proofErr w:type="gramEnd"/>
      <w:r>
        <w:t xml:space="preserve">&gt;&lt;a </w:t>
      </w:r>
      <w:proofErr w:type="spellStart"/>
      <w:r>
        <w:t>href</w:t>
      </w:r>
      <w:proofErr w:type="spellEnd"/>
      <w:r>
        <w:t>=http://www.macromedia.com/go/getflash/&gt;Get Flash&lt;/a&gt;&lt;/u&gt;.';</w:t>
      </w:r>
    </w:p>
    <w:p w14:paraId="22BFB962" w14:textId="77777777" w:rsidR="00FE0AA5" w:rsidRDefault="00FE0AA5" w:rsidP="00A46211">
      <w:pPr>
        <w:pStyle w:val="PaperSourceCode"/>
      </w:pPr>
      <w:r>
        <w:tab/>
      </w:r>
      <w:r>
        <w:tab/>
      </w:r>
      <w:proofErr w:type="spellStart"/>
      <w:proofErr w:type="gramStart"/>
      <w:r>
        <w:t>document.write</w:t>
      </w:r>
      <w:proofErr w:type="spellEnd"/>
      <w:proofErr w:type="gramEnd"/>
      <w:r>
        <w:t>(</w:t>
      </w:r>
      <w:proofErr w:type="spellStart"/>
      <w:r>
        <w:t>alternateContent</w:t>
      </w:r>
      <w:proofErr w:type="spellEnd"/>
      <w:r>
        <w:t xml:space="preserve">); </w:t>
      </w:r>
    </w:p>
    <w:p w14:paraId="3037A318" w14:textId="77777777" w:rsidR="00FE0AA5" w:rsidRDefault="00FE0AA5" w:rsidP="00A46211">
      <w:pPr>
        <w:pStyle w:val="PaperSourceCode"/>
      </w:pPr>
      <w:r>
        <w:tab/>
        <w:t>}</w:t>
      </w:r>
    </w:p>
    <w:p w14:paraId="617895ED" w14:textId="77777777" w:rsidR="00FE0AA5" w:rsidRDefault="00FE0AA5" w:rsidP="00A46211">
      <w:pPr>
        <w:pStyle w:val="PaperSourceCode"/>
      </w:pPr>
      <w:r>
        <w:t>}</w:t>
      </w:r>
    </w:p>
    <w:p w14:paraId="6A1C8681" w14:textId="77777777" w:rsidR="00FE0AA5" w:rsidRDefault="00FE0AA5" w:rsidP="00A46211">
      <w:pPr>
        <w:pStyle w:val="PaperSourceCode"/>
      </w:pPr>
      <w:r>
        <w:t>// --&gt;</w:t>
      </w:r>
    </w:p>
    <w:p w14:paraId="6360E1CC" w14:textId="77777777" w:rsidR="00FE0AA5" w:rsidRDefault="00FE0AA5" w:rsidP="00A46211">
      <w:pPr>
        <w:pStyle w:val="PaperSourceCode"/>
      </w:pPr>
      <w:r>
        <w:t>&lt;/script&gt;</w:t>
      </w:r>
    </w:p>
    <w:p w14:paraId="16C32E45" w14:textId="77777777" w:rsidR="00FE0AA5" w:rsidRDefault="00FE0AA5" w:rsidP="00A46211">
      <w:pPr>
        <w:pStyle w:val="PaperSourceCode"/>
      </w:pPr>
      <w:r>
        <w:t>&lt;</w:t>
      </w:r>
      <w:proofErr w:type="spellStart"/>
      <w:proofErr w:type="gramStart"/>
      <w:r>
        <w:t>noscript</w:t>
      </w:r>
      <w:proofErr w:type="spellEnd"/>
      <w:proofErr w:type="gramEnd"/>
      <w:r>
        <w:t>&gt;</w:t>
      </w:r>
    </w:p>
    <w:p w14:paraId="58D2DAC4" w14:textId="77777777" w:rsidR="00FE0AA5" w:rsidRDefault="00FE0AA5" w:rsidP="00A46211">
      <w:pPr>
        <w:pStyle w:val="PaperSourceCode"/>
      </w:pPr>
      <w:r>
        <w:tab/>
        <w:t xml:space="preserve">&lt;P&gt;This content requires </w:t>
      </w:r>
      <w:r w:rsidR="00327BC0">
        <w:t>JavaScript</w:t>
      </w:r>
      <w:proofErr w:type="gramStart"/>
      <w:r>
        <w:t>.&lt;</w:t>
      </w:r>
      <w:proofErr w:type="gramEnd"/>
      <w:r>
        <w:t>/P&gt;</w:t>
      </w:r>
    </w:p>
    <w:p w14:paraId="2C1F78E8" w14:textId="77777777" w:rsidR="00FE0AA5" w:rsidRDefault="00FE0AA5" w:rsidP="00A46211">
      <w:pPr>
        <w:pStyle w:val="PaperSourceCode"/>
      </w:pPr>
      <w:r>
        <w:t>&lt;/</w:t>
      </w:r>
      <w:proofErr w:type="spellStart"/>
      <w:r>
        <w:t>noscript</w:t>
      </w:r>
      <w:proofErr w:type="spellEnd"/>
      <w:r>
        <w:t>&gt;</w:t>
      </w:r>
    </w:p>
    <w:p w14:paraId="4E6E1EBE" w14:textId="77777777" w:rsidR="00FE0AA5" w:rsidRDefault="00FE0AA5" w:rsidP="00A46211">
      <w:pPr>
        <w:pStyle w:val="PaperSourceCode"/>
      </w:pPr>
    </w:p>
    <w:p w14:paraId="719E3D48" w14:textId="77777777" w:rsidR="00FE0AA5" w:rsidRDefault="00FE0AA5" w:rsidP="00A46211">
      <w:pPr>
        <w:pStyle w:val="PaperSourceCode"/>
      </w:pPr>
      <w:r>
        <w:t>&lt;/BODY&gt;</w:t>
      </w:r>
    </w:p>
    <w:p w14:paraId="5EA1E053" w14:textId="77777777" w:rsidR="00FE0AA5" w:rsidRDefault="00FE0AA5" w:rsidP="00A46211">
      <w:pPr>
        <w:pStyle w:val="PaperSourceCode"/>
      </w:pPr>
      <w:r>
        <w:t>&lt;/HTML&gt;</w:t>
      </w:r>
    </w:p>
    <w:p w14:paraId="0327C305" w14:textId="77777777" w:rsidR="00FE0AA5" w:rsidRDefault="00FE0AA5" w:rsidP="00E74B85">
      <w:pPr>
        <w:pStyle w:val="PaperBody"/>
        <w:jc w:val="both"/>
      </w:pPr>
      <w:r>
        <w:t>The simplest possible XML file you can specify is as follows.</w:t>
      </w:r>
    </w:p>
    <w:p w14:paraId="27715BC1" w14:textId="77777777" w:rsidR="00FE0AA5" w:rsidRDefault="00FE0AA5" w:rsidP="00A46211">
      <w:pPr>
        <w:pStyle w:val="PaperSourceCode"/>
      </w:pPr>
      <w:r>
        <w:t>&lt;</w:t>
      </w:r>
      <w:proofErr w:type="gramStart"/>
      <w:r>
        <w:t>chart</w:t>
      </w:r>
      <w:proofErr w:type="gramEnd"/>
      <w:r>
        <w:t>&gt;</w:t>
      </w:r>
    </w:p>
    <w:p w14:paraId="42D9B2CA" w14:textId="77777777" w:rsidR="00FE0AA5" w:rsidRDefault="00FE0AA5" w:rsidP="00A46211">
      <w:pPr>
        <w:pStyle w:val="PaperSourceCode"/>
      </w:pPr>
      <w:r>
        <w:t>&lt;/Chart&gt;</w:t>
      </w:r>
    </w:p>
    <w:p w14:paraId="34ACB84A" w14:textId="77777777" w:rsidR="00611AA1" w:rsidRDefault="00FE0AA5" w:rsidP="00E74B85">
      <w:pPr>
        <w:pStyle w:val="PaperBody"/>
        <w:jc w:val="both"/>
      </w:pPr>
      <w:r>
        <w:t xml:space="preserve">This file will use some sample data, and make a sample graph. </w:t>
      </w:r>
    </w:p>
    <w:p w14:paraId="6126BE9B" w14:textId="77777777" w:rsidR="00FE0AA5" w:rsidRDefault="00FE0AA5" w:rsidP="00E74B85">
      <w:pPr>
        <w:pStyle w:val="PaperBody"/>
        <w:jc w:val="both"/>
      </w:pPr>
      <w:r>
        <w:t xml:space="preserve">In this following piece of code we define data for 3 regions (A, B &amp; C) over 4 years. We then use a </w:t>
      </w:r>
      <w:proofErr w:type="spellStart"/>
      <w:r>
        <w:t>chart_type</w:t>
      </w:r>
      <w:proofErr w:type="spellEnd"/>
      <w:r>
        <w:t xml:space="preserve"> XML element to say that we want the first region to be a line chart, and the other two to be column charts (vertical bars). You can see how easy it is to define the data and type of graph. </w:t>
      </w:r>
    </w:p>
    <w:p w14:paraId="266B2457" w14:textId="77777777" w:rsidR="00FE0AA5" w:rsidRDefault="00FE0AA5" w:rsidP="00A46211">
      <w:pPr>
        <w:pStyle w:val="PaperSourceCode"/>
      </w:pPr>
      <w:r>
        <w:t>&lt;</w:t>
      </w:r>
      <w:proofErr w:type="gramStart"/>
      <w:r>
        <w:t>chart</w:t>
      </w:r>
      <w:proofErr w:type="gramEnd"/>
      <w:r>
        <w:t>&gt;</w:t>
      </w:r>
    </w:p>
    <w:p w14:paraId="775DE3E3" w14:textId="77777777" w:rsidR="00FE0AA5" w:rsidRDefault="00FE0AA5" w:rsidP="00A46211">
      <w:pPr>
        <w:pStyle w:val="PaperSourceCode"/>
      </w:pPr>
      <w:r>
        <w:t xml:space="preserve">   &lt;</w:t>
      </w:r>
      <w:proofErr w:type="spellStart"/>
      <w:proofErr w:type="gramStart"/>
      <w:r>
        <w:t>chart</w:t>
      </w:r>
      <w:proofErr w:type="gramEnd"/>
      <w:r>
        <w:t>_data</w:t>
      </w:r>
      <w:proofErr w:type="spellEnd"/>
      <w:r>
        <w:t>&gt;</w:t>
      </w:r>
    </w:p>
    <w:p w14:paraId="67FC63D6" w14:textId="77777777" w:rsidR="00FE0AA5" w:rsidRDefault="00FE0AA5" w:rsidP="00A46211">
      <w:pPr>
        <w:pStyle w:val="PaperSourceCode"/>
      </w:pPr>
      <w:r>
        <w:t xml:space="preserve">      &lt;</w:t>
      </w:r>
      <w:proofErr w:type="gramStart"/>
      <w:r>
        <w:t>row</w:t>
      </w:r>
      <w:proofErr w:type="gramEnd"/>
      <w:r>
        <w:t>&gt;</w:t>
      </w:r>
    </w:p>
    <w:p w14:paraId="588F09FE" w14:textId="77777777" w:rsidR="00FE0AA5" w:rsidRDefault="00FE0AA5" w:rsidP="00A46211">
      <w:pPr>
        <w:pStyle w:val="PaperSourceCode"/>
      </w:pPr>
      <w:r>
        <w:t xml:space="preserve">         &lt;</w:t>
      </w:r>
      <w:proofErr w:type="gramStart"/>
      <w:r>
        <w:t>null</w:t>
      </w:r>
      <w:proofErr w:type="gramEnd"/>
      <w:r>
        <w:t>/&gt;</w:t>
      </w:r>
    </w:p>
    <w:p w14:paraId="027F3BC8" w14:textId="77777777" w:rsidR="00FE0AA5" w:rsidRDefault="00FE0AA5" w:rsidP="00A46211">
      <w:pPr>
        <w:pStyle w:val="PaperSourceCode"/>
      </w:pPr>
      <w:r>
        <w:t xml:space="preserve">         &lt;</w:t>
      </w:r>
      <w:proofErr w:type="gramStart"/>
      <w:r>
        <w:t>string</w:t>
      </w:r>
      <w:proofErr w:type="gramEnd"/>
      <w:r>
        <w:t>&gt;2006&lt;/string&gt;</w:t>
      </w:r>
    </w:p>
    <w:p w14:paraId="66250759" w14:textId="77777777" w:rsidR="00FE0AA5" w:rsidRDefault="00FE0AA5" w:rsidP="00A46211">
      <w:pPr>
        <w:pStyle w:val="PaperSourceCode"/>
      </w:pPr>
      <w:r>
        <w:t xml:space="preserve">         &lt;</w:t>
      </w:r>
      <w:proofErr w:type="gramStart"/>
      <w:r>
        <w:t>string</w:t>
      </w:r>
      <w:proofErr w:type="gramEnd"/>
      <w:r>
        <w:t>&gt;2007&lt;/string&gt;</w:t>
      </w:r>
    </w:p>
    <w:p w14:paraId="3597DB2B" w14:textId="77777777" w:rsidR="00FE0AA5" w:rsidRDefault="00FE0AA5" w:rsidP="00A46211">
      <w:pPr>
        <w:pStyle w:val="PaperSourceCode"/>
      </w:pPr>
      <w:r>
        <w:t xml:space="preserve">         &lt;</w:t>
      </w:r>
      <w:proofErr w:type="gramStart"/>
      <w:r>
        <w:t>string</w:t>
      </w:r>
      <w:proofErr w:type="gramEnd"/>
      <w:r>
        <w:t>&gt;2008&lt;/string&gt;</w:t>
      </w:r>
    </w:p>
    <w:p w14:paraId="1DBFD871" w14:textId="77777777" w:rsidR="00FE0AA5" w:rsidRDefault="00FE0AA5" w:rsidP="00A46211">
      <w:pPr>
        <w:pStyle w:val="PaperSourceCode"/>
      </w:pPr>
      <w:r>
        <w:t xml:space="preserve">         &lt;</w:t>
      </w:r>
      <w:proofErr w:type="gramStart"/>
      <w:r>
        <w:t>string</w:t>
      </w:r>
      <w:proofErr w:type="gramEnd"/>
      <w:r>
        <w:t>&gt;2009&lt;/string&gt;</w:t>
      </w:r>
    </w:p>
    <w:p w14:paraId="63DF1607" w14:textId="77777777" w:rsidR="00FE0AA5" w:rsidRDefault="00FE0AA5" w:rsidP="00A46211">
      <w:pPr>
        <w:pStyle w:val="PaperSourceCode"/>
      </w:pPr>
      <w:r>
        <w:t xml:space="preserve">      &lt;/row&gt;</w:t>
      </w:r>
    </w:p>
    <w:p w14:paraId="005D067B" w14:textId="77777777" w:rsidR="00FE0AA5" w:rsidRDefault="00FE0AA5" w:rsidP="00A46211">
      <w:pPr>
        <w:pStyle w:val="PaperSourceCode"/>
      </w:pPr>
      <w:r>
        <w:t xml:space="preserve">      &lt;</w:t>
      </w:r>
      <w:proofErr w:type="gramStart"/>
      <w:r>
        <w:t>row</w:t>
      </w:r>
      <w:proofErr w:type="gramEnd"/>
      <w:r>
        <w:t>&gt;</w:t>
      </w:r>
    </w:p>
    <w:p w14:paraId="0BCE3A6F" w14:textId="77777777" w:rsidR="00FE0AA5" w:rsidRDefault="00FE0AA5" w:rsidP="00A46211">
      <w:pPr>
        <w:pStyle w:val="PaperSourceCode"/>
      </w:pPr>
      <w:r>
        <w:t xml:space="preserve">         &lt;</w:t>
      </w:r>
      <w:proofErr w:type="gramStart"/>
      <w:r>
        <w:t>string</w:t>
      </w:r>
      <w:proofErr w:type="gramEnd"/>
      <w:r>
        <w:t>&gt;Region A&lt;/string&gt;</w:t>
      </w:r>
    </w:p>
    <w:p w14:paraId="01A46C14" w14:textId="77777777" w:rsidR="00FE0AA5" w:rsidRDefault="00FE0AA5" w:rsidP="00A46211">
      <w:pPr>
        <w:pStyle w:val="PaperSourceCode"/>
      </w:pPr>
      <w:r>
        <w:t xml:space="preserve">         &lt;</w:t>
      </w:r>
      <w:proofErr w:type="gramStart"/>
      <w:r>
        <w:t>number</w:t>
      </w:r>
      <w:proofErr w:type="gramEnd"/>
      <w:r>
        <w:t>&gt;5&lt;/number&gt;</w:t>
      </w:r>
    </w:p>
    <w:p w14:paraId="1BD2DC27" w14:textId="77777777" w:rsidR="00FE0AA5" w:rsidRDefault="00FE0AA5" w:rsidP="00A46211">
      <w:pPr>
        <w:pStyle w:val="PaperSourceCode"/>
      </w:pPr>
      <w:r>
        <w:t xml:space="preserve">         &lt;</w:t>
      </w:r>
      <w:proofErr w:type="gramStart"/>
      <w:r>
        <w:t>number</w:t>
      </w:r>
      <w:proofErr w:type="gramEnd"/>
      <w:r>
        <w:t>&gt;10&lt;/number&gt;</w:t>
      </w:r>
    </w:p>
    <w:p w14:paraId="035484CA" w14:textId="77777777" w:rsidR="00FE0AA5" w:rsidRDefault="00FE0AA5" w:rsidP="00A46211">
      <w:pPr>
        <w:pStyle w:val="PaperSourceCode"/>
      </w:pPr>
      <w:r>
        <w:t xml:space="preserve">         &lt;</w:t>
      </w:r>
      <w:proofErr w:type="gramStart"/>
      <w:r>
        <w:t>number</w:t>
      </w:r>
      <w:proofErr w:type="gramEnd"/>
      <w:r>
        <w:t>&gt;30&lt;/number&gt;</w:t>
      </w:r>
    </w:p>
    <w:p w14:paraId="5C76EF71" w14:textId="77777777" w:rsidR="00FE0AA5" w:rsidRDefault="00FE0AA5" w:rsidP="00A46211">
      <w:pPr>
        <w:pStyle w:val="PaperSourceCode"/>
      </w:pPr>
      <w:r>
        <w:t xml:space="preserve">         &lt;</w:t>
      </w:r>
      <w:proofErr w:type="gramStart"/>
      <w:r>
        <w:t>number</w:t>
      </w:r>
      <w:proofErr w:type="gramEnd"/>
      <w:r>
        <w:t>&gt;63&lt;/number&gt;</w:t>
      </w:r>
    </w:p>
    <w:p w14:paraId="59CCB122" w14:textId="77777777" w:rsidR="00FE0AA5" w:rsidRDefault="00FE0AA5" w:rsidP="00A46211">
      <w:pPr>
        <w:pStyle w:val="PaperSourceCode"/>
      </w:pPr>
      <w:r>
        <w:t xml:space="preserve">      &lt;/row&gt;</w:t>
      </w:r>
    </w:p>
    <w:p w14:paraId="1CB44DCE" w14:textId="77777777" w:rsidR="00FE0AA5" w:rsidRDefault="00FE0AA5" w:rsidP="00A46211">
      <w:pPr>
        <w:pStyle w:val="PaperSourceCode"/>
      </w:pPr>
      <w:r>
        <w:t xml:space="preserve">      &lt;</w:t>
      </w:r>
      <w:proofErr w:type="gramStart"/>
      <w:r>
        <w:t>row</w:t>
      </w:r>
      <w:proofErr w:type="gramEnd"/>
      <w:r>
        <w:t>&gt;</w:t>
      </w:r>
    </w:p>
    <w:p w14:paraId="4C199341" w14:textId="77777777" w:rsidR="00FE0AA5" w:rsidRDefault="00FE0AA5" w:rsidP="00A46211">
      <w:pPr>
        <w:pStyle w:val="PaperSourceCode"/>
      </w:pPr>
      <w:r>
        <w:t xml:space="preserve">         &lt;</w:t>
      </w:r>
      <w:proofErr w:type="gramStart"/>
      <w:r>
        <w:t>string</w:t>
      </w:r>
      <w:proofErr w:type="gramEnd"/>
      <w:r>
        <w:t>&gt;Region B&lt;/string&gt;</w:t>
      </w:r>
    </w:p>
    <w:p w14:paraId="0C330007" w14:textId="77777777" w:rsidR="00FE0AA5" w:rsidRDefault="00FE0AA5" w:rsidP="00A46211">
      <w:pPr>
        <w:pStyle w:val="PaperSourceCode"/>
      </w:pPr>
      <w:r>
        <w:t xml:space="preserve">         &lt;</w:t>
      </w:r>
      <w:proofErr w:type="gramStart"/>
      <w:r>
        <w:t>number</w:t>
      </w:r>
      <w:proofErr w:type="gramEnd"/>
      <w:r>
        <w:t>&gt;40&lt;/number&gt;</w:t>
      </w:r>
    </w:p>
    <w:p w14:paraId="1B94D719" w14:textId="77777777" w:rsidR="00FE0AA5" w:rsidRDefault="00FE0AA5" w:rsidP="00A46211">
      <w:pPr>
        <w:pStyle w:val="PaperSourceCode"/>
      </w:pPr>
      <w:r>
        <w:t xml:space="preserve">         &lt;</w:t>
      </w:r>
      <w:proofErr w:type="gramStart"/>
      <w:r>
        <w:t>number</w:t>
      </w:r>
      <w:proofErr w:type="gramEnd"/>
      <w:r>
        <w:t>&gt;20&lt;/number&gt;</w:t>
      </w:r>
    </w:p>
    <w:p w14:paraId="380CA9A8" w14:textId="77777777" w:rsidR="00FE0AA5" w:rsidRDefault="00FE0AA5" w:rsidP="00A46211">
      <w:pPr>
        <w:pStyle w:val="PaperSourceCode"/>
      </w:pPr>
      <w:r>
        <w:t xml:space="preserve">         &lt;</w:t>
      </w:r>
      <w:proofErr w:type="gramStart"/>
      <w:r>
        <w:t>number</w:t>
      </w:r>
      <w:proofErr w:type="gramEnd"/>
      <w:r>
        <w:t>&gt;65&lt;/number&gt;</w:t>
      </w:r>
    </w:p>
    <w:p w14:paraId="58D5681F" w14:textId="77777777" w:rsidR="00FE0AA5" w:rsidRDefault="00FE0AA5" w:rsidP="00A46211">
      <w:pPr>
        <w:pStyle w:val="PaperSourceCode"/>
      </w:pPr>
      <w:r>
        <w:t xml:space="preserve">         &lt;</w:t>
      </w:r>
      <w:proofErr w:type="gramStart"/>
      <w:r>
        <w:t>number</w:t>
      </w:r>
      <w:proofErr w:type="gramEnd"/>
      <w:r>
        <w:t>&gt;90&lt;/number&gt;</w:t>
      </w:r>
    </w:p>
    <w:p w14:paraId="0E086227" w14:textId="77777777" w:rsidR="00FE0AA5" w:rsidRDefault="00FE0AA5" w:rsidP="00A46211">
      <w:pPr>
        <w:pStyle w:val="PaperSourceCode"/>
      </w:pPr>
      <w:r>
        <w:t xml:space="preserve">      &lt;/row&gt;</w:t>
      </w:r>
    </w:p>
    <w:p w14:paraId="72AA336E" w14:textId="77777777" w:rsidR="00FE0AA5" w:rsidRDefault="00FE0AA5" w:rsidP="00A46211">
      <w:pPr>
        <w:pStyle w:val="PaperSourceCode"/>
      </w:pPr>
      <w:r>
        <w:t xml:space="preserve">      &lt;</w:t>
      </w:r>
      <w:proofErr w:type="gramStart"/>
      <w:r>
        <w:t>row</w:t>
      </w:r>
      <w:proofErr w:type="gramEnd"/>
      <w:r>
        <w:t>&gt;</w:t>
      </w:r>
    </w:p>
    <w:p w14:paraId="0683E4D2" w14:textId="77777777" w:rsidR="00FE0AA5" w:rsidRDefault="00FE0AA5" w:rsidP="00A46211">
      <w:pPr>
        <w:pStyle w:val="PaperSourceCode"/>
      </w:pPr>
      <w:r>
        <w:lastRenderedPageBreak/>
        <w:t xml:space="preserve">         &lt;</w:t>
      </w:r>
      <w:proofErr w:type="gramStart"/>
      <w:r>
        <w:t>string</w:t>
      </w:r>
      <w:proofErr w:type="gramEnd"/>
      <w:r>
        <w:t>&gt;Region C&lt;/string&gt;</w:t>
      </w:r>
    </w:p>
    <w:p w14:paraId="0CEE0876" w14:textId="77777777" w:rsidR="00FE0AA5" w:rsidRDefault="00FE0AA5" w:rsidP="00A46211">
      <w:pPr>
        <w:pStyle w:val="PaperSourceCode"/>
      </w:pPr>
      <w:r>
        <w:t xml:space="preserve">         &lt;</w:t>
      </w:r>
      <w:proofErr w:type="gramStart"/>
      <w:r>
        <w:t>number</w:t>
      </w:r>
      <w:proofErr w:type="gramEnd"/>
      <w:r>
        <w:t>&gt;56&lt;/number&gt;</w:t>
      </w:r>
    </w:p>
    <w:p w14:paraId="22C744E0" w14:textId="77777777" w:rsidR="00FE0AA5" w:rsidRDefault="00FE0AA5" w:rsidP="00A46211">
      <w:pPr>
        <w:pStyle w:val="PaperSourceCode"/>
      </w:pPr>
      <w:r>
        <w:t xml:space="preserve">         &lt;</w:t>
      </w:r>
      <w:proofErr w:type="gramStart"/>
      <w:r>
        <w:t>number</w:t>
      </w:r>
      <w:proofErr w:type="gramEnd"/>
      <w:r>
        <w:t>&gt;35&lt;/number&gt;</w:t>
      </w:r>
    </w:p>
    <w:p w14:paraId="51AA0D15" w14:textId="77777777" w:rsidR="00FE0AA5" w:rsidRDefault="00FE0AA5" w:rsidP="00A46211">
      <w:pPr>
        <w:pStyle w:val="PaperSourceCode"/>
      </w:pPr>
      <w:r>
        <w:t xml:space="preserve">         &lt;</w:t>
      </w:r>
      <w:proofErr w:type="gramStart"/>
      <w:r>
        <w:t>number</w:t>
      </w:r>
      <w:proofErr w:type="gramEnd"/>
      <w:r>
        <w:t>&gt;40&lt;/number&gt;</w:t>
      </w:r>
    </w:p>
    <w:p w14:paraId="03C4B1F4" w14:textId="77777777" w:rsidR="00FE0AA5" w:rsidRDefault="00FE0AA5" w:rsidP="00A46211">
      <w:pPr>
        <w:pStyle w:val="PaperSourceCode"/>
      </w:pPr>
      <w:r>
        <w:t xml:space="preserve">         &lt;</w:t>
      </w:r>
      <w:proofErr w:type="gramStart"/>
      <w:r>
        <w:t>number</w:t>
      </w:r>
      <w:proofErr w:type="gramEnd"/>
      <w:r>
        <w:t>&gt;90&lt;/number&gt;</w:t>
      </w:r>
    </w:p>
    <w:p w14:paraId="2BEB9085" w14:textId="77777777" w:rsidR="00FE0AA5" w:rsidRDefault="00FE0AA5" w:rsidP="00A46211">
      <w:pPr>
        <w:pStyle w:val="PaperSourceCode"/>
      </w:pPr>
      <w:r>
        <w:t xml:space="preserve">      &lt;/row&gt;</w:t>
      </w:r>
    </w:p>
    <w:p w14:paraId="0713FE9C" w14:textId="77777777" w:rsidR="00FE0AA5" w:rsidRDefault="00FE0AA5" w:rsidP="00A46211">
      <w:pPr>
        <w:pStyle w:val="PaperSourceCode"/>
      </w:pPr>
      <w:r>
        <w:t xml:space="preserve">   &lt;/</w:t>
      </w:r>
      <w:proofErr w:type="spellStart"/>
      <w:r>
        <w:t>chart_data</w:t>
      </w:r>
      <w:proofErr w:type="spellEnd"/>
      <w:r>
        <w:t>&gt;</w:t>
      </w:r>
    </w:p>
    <w:p w14:paraId="251B544E" w14:textId="77777777" w:rsidR="00FE0AA5" w:rsidRDefault="00FE0AA5" w:rsidP="00A46211">
      <w:pPr>
        <w:pStyle w:val="PaperSourceCode"/>
      </w:pPr>
      <w:r>
        <w:t xml:space="preserve">   </w:t>
      </w:r>
    </w:p>
    <w:p w14:paraId="247DFF91" w14:textId="77777777" w:rsidR="00FE0AA5" w:rsidRDefault="00FE0AA5" w:rsidP="00A46211">
      <w:pPr>
        <w:pStyle w:val="PaperSourceCode"/>
      </w:pPr>
      <w:r>
        <w:t xml:space="preserve">   &lt;</w:t>
      </w:r>
      <w:proofErr w:type="spellStart"/>
      <w:proofErr w:type="gramStart"/>
      <w:r>
        <w:t>chart</w:t>
      </w:r>
      <w:proofErr w:type="gramEnd"/>
      <w:r>
        <w:t>_type</w:t>
      </w:r>
      <w:proofErr w:type="spellEnd"/>
      <w:r>
        <w:t>&gt;</w:t>
      </w:r>
    </w:p>
    <w:p w14:paraId="10C21F3E" w14:textId="77777777" w:rsidR="00FE0AA5" w:rsidRDefault="00FE0AA5" w:rsidP="00A46211">
      <w:pPr>
        <w:pStyle w:val="PaperSourceCode"/>
      </w:pPr>
      <w:r>
        <w:t xml:space="preserve">      &lt;</w:t>
      </w:r>
      <w:proofErr w:type="gramStart"/>
      <w:r>
        <w:t>string</w:t>
      </w:r>
      <w:proofErr w:type="gramEnd"/>
      <w:r>
        <w:t>&gt;line&lt;/string&gt;</w:t>
      </w:r>
    </w:p>
    <w:p w14:paraId="02353E88" w14:textId="77777777" w:rsidR="00FE0AA5" w:rsidRDefault="00FE0AA5" w:rsidP="00A46211">
      <w:pPr>
        <w:pStyle w:val="PaperSourceCode"/>
      </w:pPr>
      <w:r>
        <w:t xml:space="preserve">      &lt;</w:t>
      </w:r>
      <w:proofErr w:type="gramStart"/>
      <w:r>
        <w:t>string</w:t>
      </w:r>
      <w:proofErr w:type="gramEnd"/>
      <w:r>
        <w:t>&gt;column&lt;/string&gt;</w:t>
      </w:r>
    </w:p>
    <w:p w14:paraId="4FAC92F0" w14:textId="77777777" w:rsidR="00FE0AA5" w:rsidRDefault="00FE0AA5" w:rsidP="00A46211">
      <w:pPr>
        <w:pStyle w:val="PaperSourceCode"/>
      </w:pPr>
      <w:r>
        <w:t xml:space="preserve">      &lt;</w:t>
      </w:r>
      <w:proofErr w:type="gramStart"/>
      <w:r>
        <w:t>string</w:t>
      </w:r>
      <w:proofErr w:type="gramEnd"/>
      <w:r>
        <w:t>&gt;column&lt;/string&gt;</w:t>
      </w:r>
    </w:p>
    <w:p w14:paraId="2A8DEF7C" w14:textId="77777777" w:rsidR="00FE0AA5" w:rsidRDefault="00FE0AA5" w:rsidP="00A46211">
      <w:pPr>
        <w:pStyle w:val="PaperSourceCode"/>
      </w:pPr>
      <w:r>
        <w:t xml:space="preserve">   &lt;/</w:t>
      </w:r>
      <w:proofErr w:type="spellStart"/>
      <w:r>
        <w:t>chart_type</w:t>
      </w:r>
      <w:proofErr w:type="spellEnd"/>
      <w:r>
        <w:t>&gt;</w:t>
      </w:r>
    </w:p>
    <w:p w14:paraId="222940EA" w14:textId="77777777" w:rsidR="00FE0AA5" w:rsidRPr="00611AA1" w:rsidRDefault="00FE0AA5" w:rsidP="00611AA1">
      <w:pPr>
        <w:pStyle w:val="PaperSourceCode"/>
      </w:pPr>
      <w:r>
        <w:t>&lt;/chart&gt;</w:t>
      </w:r>
    </w:p>
    <w:p w14:paraId="23AC14D2" w14:textId="77777777" w:rsidR="00FE0AA5" w:rsidRDefault="00FE0AA5" w:rsidP="00E74B85">
      <w:pPr>
        <w:pStyle w:val="PaperBody"/>
        <w:jc w:val="both"/>
      </w:pPr>
      <w:r>
        <w:t>This has shown how to make a very simple graph. You can imagine how with SAS it is very easy to generate an XML file in which we can take a SAS dataset and produce all the data in this XML format. We can then add any other XML tags in to make the graph that we desire. We end up with a high quality and highly interactive Flash based graph.</w:t>
      </w:r>
    </w:p>
    <w:p w14:paraId="1BA77E87" w14:textId="77777777" w:rsidR="00FE0AA5" w:rsidRDefault="00FE0AA5" w:rsidP="00611AA1">
      <w:pPr>
        <w:pStyle w:val="Heading2"/>
      </w:pPr>
      <w:r>
        <w:t>Risks</w:t>
      </w:r>
    </w:p>
    <w:p w14:paraId="03ADCA67" w14:textId="211C1253" w:rsidR="00FE0AA5" w:rsidRDefault="00FE0AA5" w:rsidP="00E74B85">
      <w:pPr>
        <w:pStyle w:val="PaperBody"/>
        <w:jc w:val="both"/>
      </w:pPr>
      <w:r>
        <w:t>When an innovative new solutions is proposed at a company good managers will usually ask what the risks involved are. For instance, if you press ahead with building an application that uses</w:t>
      </w:r>
      <w:r w:rsidR="005F79C4">
        <w:t xml:space="preserve"> Ext JS</w:t>
      </w:r>
      <w:r>
        <w:t xml:space="preserve">, </w:t>
      </w:r>
      <w:r w:rsidR="00327BC0">
        <w:t>JavaScript</w:t>
      </w:r>
      <w:r>
        <w:t>, Flash, HTML and SAS then what can go wrong? Well, based on my experience using this technology at 4 companies I would suggest the following:</w:t>
      </w:r>
    </w:p>
    <w:p w14:paraId="3D3A7E3A" w14:textId="77777777" w:rsidR="00FE0AA5" w:rsidRDefault="00FE0AA5" w:rsidP="00E74B85">
      <w:pPr>
        <w:pStyle w:val="PaperBody"/>
        <w:numPr>
          <w:ilvl w:val="0"/>
          <w:numId w:val="22"/>
        </w:numPr>
        <w:jc w:val="both"/>
      </w:pPr>
      <w:r>
        <w:t>Browser lacks functionality or has bugs. IE6 is still the standard for many companies although it is no longer supported by Microsoft and has many bugs and vulnerabilities. Supporting this has proved to be a real headache at several of my clients.</w:t>
      </w:r>
    </w:p>
    <w:p w14:paraId="08094261" w14:textId="77777777" w:rsidR="00FE0AA5" w:rsidRDefault="00FE0AA5" w:rsidP="00E74B85">
      <w:pPr>
        <w:pStyle w:val="PaperBody"/>
        <w:numPr>
          <w:ilvl w:val="0"/>
          <w:numId w:val="22"/>
        </w:numPr>
        <w:jc w:val="both"/>
      </w:pPr>
      <w:r>
        <w:t xml:space="preserve">Flash unavailable to users and they </w:t>
      </w:r>
      <w:proofErr w:type="gramStart"/>
      <w:r>
        <w:t>cant</w:t>
      </w:r>
      <w:proofErr w:type="gramEnd"/>
      <w:r>
        <w:t xml:space="preserve"> install it.</w:t>
      </w:r>
    </w:p>
    <w:p w14:paraId="66442567" w14:textId="77777777" w:rsidR="00FE0AA5" w:rsidRDefault="00FE0AA5" w:rsidP="00E74B85">
      <w:pPr>
        <w:pStyle w:val="PaperBody"/>
        <w:numPr>
          <w:ilvl w:val="0"/>
          <w:numId w:val="22"/>
        </w:numPr>
        <w:jc w:val="both"/>
      </w:pPr>
      <w:r>
        <w:t xml:space="preserve">Lacking proper web development tools such as </w:t>
      </w:r>
      <w:r w:rsidR="00327BC0">
        <w:t>JavaScript</w:t>
      </w:r>
      <w:r>
        <w:t xml:space="preserve"> debuggers and IDE.</w:t>
      </w:r>
    </w:p>
    <w:p w14:paraId="5F5BDA06" w14:textId="77777777" w:rsidR="00FE0AA5" w:rsidRDefault="00FE0AA5" w:rsidP="00E74B85">
      <w:pPr>
        <w:pStyle w:val="PaperBody"/>
        <w:numPr>
          <w:ilvl w:val="0"/>
          <w:numId w:val="22"/>
        </w:numPr>
        <w:jc w:val="both"/>
      </w:pPr>
      <w:r>
        <w:t>Costs involved with various tools. For some large companies, it doesn't matter how expensive a tool is but merely that there is a cost.</w:t>
      </w:r>
    </w:p>
    <w:p w14:paraId="61C810D0" w14:textId="77777777" w:rsidR="00FE0AA5" w:rsidRDefault="00FE0AA5" w:rsidP="00E74B85">
      <w:pPr>
        <w:pStyle w:val="PaperBody"/>
        <w:numPr>
          <w:ilvl w:val="0"/>
          <w:numId w:val="22"/>
        </w:numPr>
        <w:jc w:val="both"/>
      </w:pPr>
      <w:r>
        <w:t>Introducing new tools/products to a controlled environment. In some companies there is a long and involved process involved in getting a new product accepted. Sometimes there are also support implications such as increased costs.</w:t>
      </w:r>
    </w:p>
    <w:p w14:paraId="5339E656" w14:textId="539E6031" w:rsidR="00FE0AA5" w:rsidRPr="00BB044B" w:rsidRDefault="00FE0AA5" w:rsidP="00E74B85">
      <w:pPr>
        <w:pStyle w:val="PaperBody"/>
        <w:numPr>
          <w:ilvl w:val="0"/>
          <w:numId w:val="22"/>
        </w:numPr>
        <w:jc w:val="both"/>
        <w:rPr>
          <w:position w:val="-2"/>
        </w:rPr>
      </w:pPr>
      <w:r>
        <w:t>Tools such as</w:t>
      </w:r>
      <w:r w:rsidR="005F79C4">
        <w:t xml:space="preserve"> Ext </w:t>
      </w:r>
      <w:proofErr w:type="gramStart"/>
      <w:r w:rsidR="005F79C4">
        <w:t>JS</w:t>
      </w:r>
      <w:r>
        <w:t xml:space="preserve"> which</w:t>
      </w:r>
      <w:proofErr w:type="gramEnd"/>
      <w:r>
        <w:t xml:space="preserve"> are free if you make your code public. Some companies have a problem with making their code available to others, although they like the idea of having their software for free.</w:t>
      </w:r>
    </w:p>
    <w:p w14:paraId="6F4644DC" w14:textId="77777777" w:rsidR="00FE0AA5" w:rsidRDefault="00FE0AA5" w:rsidP="00611AA1">
      <w:pPr>
        <w:pStyle w:val="Heading1"/>
      </w:pPr>
      <w:r>
        <w:rPr>
          <w:position w:val="-2"/>
        </w:rPr>
        <w:br w:type="page"/>
      </w:r>
      <w:r>
        <w:lastRenderedPageBreak/>
        <w:t>CONCLUSION</w:t>
      </w:r>
    </w:p>
    <w:p w14:paraId="75CCA108" w14:textId="77777777" w:rsidR="00FE0AA5" w:rsidRDefault="00FE0AA5" w:rsidP="00E74B85">
      <w:pPr>
        <w:pStyle w:val="PaperBody"/>
        <w:jc w:val="both"/>
      </w:pPr>
      <w:r>
        <w:t xml:space="preserve">This paper attempts to give some insight into a very large topic – web development using SAS - more specifically it aims to show some techniques for using </w:t>
      </w:r>
      <w:r w:rsidR="00327BC0">
        <w:t>JavaScript</w:t>
      </w:r>
      <w:r>
        <w:t xml:space="preserve"> and Flash in your SAS applications. It is not only a large topic, </w:t>
      </w:r>
      <w:proofErr w:type="gramStart"/>
      <w:r>
        <w:t>but</w:t>
      </w:r>
      <w:proofErr w:type="gramEnd"/>
      <w:r>
        <w:t xml:space="preserve"> a fast evolving one. That means that by the time you read this, it may not be totally up to date. I hope it has given you some insight into what can be done and how. To the uninitiated it may seem that SAS is not the best tool to develop a web application. In fact I have run into experienced java developers who have refused to believe this until the evidence was collected and beat over their heads – but we had java developers come to love SAS.</w:t>
      </w:r>
    </w:p>
    <w:p w14:paraId="464AAC83" w14:textId="77777777" w:rsidR="00FE0AA5" w:rsidRDefault="00FE0AA5" w:rsidP="00E74B85">
      <w:pPr>
        <w:pStyle w:val="PaperBody"/>
        <w:jc w:val="both"/>
      </w:pPr>
      <w:r>
        <w:t xml:space="preserve">The key to the power of SAS as a web application enabler is the Stored Process web application. Using that it is very easy to make a web based application. By adding some </w:t>
      </w:r>
      <w:r w:rsidR="00327BC0">
        <w:t>JavaScript</w:t>
      </w:r>
      <w:r>
        <w:t xml:space="preserve"> to your application you can add more interactivity and automation. By adding some Flash graphics to your application you can get powerful interactive graphs. Combining these techniques you can build a web application as good as anything on offer today.</w:t>
      </w:r>
    </w:p>
    <w:p w14:paraId="39C8FA21" w14:textId="35B0A1B4" w:rsidR="00611AA1" w:rsidRPr="0030406D" w:rsidRDefault="00611AA1" w:rsidP="00E74B85">
      <w:pPr>
        <w:pStyle w:val="Heading2"/>
      </w:pPr>
      <w:bookmarkStart w:id="2" w:name="_Toc272756047"/>
      <w:r w:rsidRPr="0030406D">
        <w:t>A</w:t>
      </w:r>
      <w:r>
        <w:t>cknowledgments</w:t>
      </w:r>
      <w:bookmarkEnd w:id="2"/>
    </w:p>
    <w:p w14:paraId="6E3083F9" w14:textId="77777777" w:rsidR="00611AA1" w:rsidRDefault="00611AA1" w:rsidP="00E74B85">
      <w:pPr>
        <w:pStyle w:val="PaperBody"/>
        <w:jc w:val="both"/>
      </w:pPr>
      <w:r>
        <w:t>I would like to thank several of my co-workers who have contributed some material that I have used in this paper. They are:</w:t>
      </w:r>
    </w:p>
    <w:p w14:paraId="5643EC4E" w14:textId="77777777" w:rsidR="00611AA1" w:rsidRDefault="00611AA1" w:rsidP="00E74B85">
      <w:pPr>
        <w:pStyle w:val="PaperBody"/>
        <w:numPr>
          <w:ilvl w:val="0"/>
          <w:numId w:val="26"/>
        </w:numPr>
        <w:jc w:val="both"/>
      </w:pPr>
      <w:r>
        <w:t>Chris Brooks</w:t>
      </w:r>
    </w:p>
    <w:p w14:paraId="06CD4820" w14:textId="77777777" w:rsidR="00611AA1" w:rsidRDefault="00611AA1" w:rsidP="00E74B85">
      <w:pPr>
        <w:pStyle w:val="PaperBody"/>
        <w:numPr>
          <w:ilvl w:val="0"/>
          <w:numId w:val="26"/>
        </w:numPr>
        <w:jc w:val="both"/>
      </w:pPr>
      <w:proofErr w:type="spellStart"/>
      <w:r>
        <w:t>Rafal</w:t>
      </w:r>
      <w:proofErr w:type="spellEnd"/>
      <w:r>
        <w:t xml:space="preserve"> </w:t>
      </w:r>
      <w:proofErr w:type="spellStart"/>
      <w:r>
        <w:t>Gagor</w:t>
      </w:r>
      <w:proofErr w:type="spellEnd"/>
    </w:p>
    <w:p w14:paraId="0C54BAA9" w14:textId="77777777" w:rsidR="00611AA1" w:rsidRDefault="00611AA1" w:rsidP="00E74B85">
      <w:pPr>
        <w:pStyle w:val="PaperBody"/>
        <w:numPr>
          <w:ilvl w:val="0"/>
          <w:numId w:val="26"/>
        </w:numPr>
        <w:jc w:val="both"/>
      </w:pPr>
      <w:proofErr w:type="spellStart"/>
      <w:r>
        <w:t>Dimitri</w:t>
      </w:r>
      <w:proofErr w:type="spellEnd"/>
      <w:r>
        <w:t xml:space="preserve"> </w:t>
      </w:r>
      <w:proofErr w:type="spellStart"/>
      <w:r>
        <w:t>Woei</w:t>
      </w:r>
      <w:proofErr w:type="spellEnd"/>
    </w:p>
    <w:p w14:paraId="2989A05D" w14:textId="25A9EA5D" w:rsidR="00611AA1" w:rsidRDefault="00611AA1" w:rsidP="00E74B85">
      <w:pPr>
        <w:pStyle w:val="PaperBody"/>
        <w:jc w:val="both"/>
      </w:pPr>
      <w:r>
        <w:t>Each of these SAS experts also have a strong expertise in web applications development using the</w:t>
      </w:r>
      <w:r w:rsidR="005F79C4">
        <w:t xml:space="preserve"> Ext JS</w:t>
      </w:r>
      <w:r>
        <w:t xml:space="preserve"> framework and have been involved in creating innovative and powerful web based SAS applications that have been incredibly well received by their users.</w:t>
      </w:r>
    </w:p>
    <w:p w14:paraId="1FD9E7C1" w14:textId="77777777" w:rsidR="00FE0AA5" w:rsidRDefault="00FE0AA5" w:rsidP="00E74B85">
      <w:pPr>
        <w:pStyle w:val="Heading2"/>
      </w:pPr>
      <w:r>
        <w:t>References</w:t>
      </w:r>
    </w:p>
    <w:p w14:paraId="059C9409" w14:textId="77777777" w:rsidR="00FE0AA5" w:rsidRDefault="00FE0AA5" w:rsidP="00E74B85">
      <w:pPr>
        <w:pStyle w:val="PaperBody"/>
        <w:jc w:val="both"/>
      </w:pPr>
      <w:r>
        <w:t>There are some very useful sections in the documentation on the SAS web site.</w:t>
      </w:r>
    </w:p>
    <w:p w14:paraId="62E7C43B" w14:textId="77777777" w:rsidR="00FE0AA5" w:rsidRDefault="00FE0AA5" w:rsidP="00E74B85">
      <w:pPr>
        <w:pStyle w:val="PaperBody"/>
        <w:jc w:val="both"/>
      </w:pPr>
      <w:r>
        <w:t>Creating Stored Processes - http://support.sas.com/rnd/itech/doc9/dev_guide/stprocess/program.html</w:t>
      </w:r>
    </w:p>
    <w:p w14:paraId="705FF6A7" w14:textId="77777777" w:rsidR="00FE0AA5" w:rsidRDefault="00FE0AA5" w:rsidP="00E74B85">
      <w:pPr>
        <w:pStyle w:val="PaperBody"/>
        <w:jc w:val="both"/>
      </w:pPr>
      <w:r>
        <w:t>Building a Web Application - http://support.sas.com/rnd/itech/doc9/dev_guide/stprocess/webapp.html</w:t>
      </w:r>
    </w:p>
    <w:p w14:paraId="2C866219" w14:textId="77777777" w:rsidR="00FE0AA5" w:rsidRDefault="00FE0AA5" w:rsidP="00E74B85">
      <w:pPr>
        <w:pStyle w:val="Heading2"/>
      </w:pPr>
      <w:r>
        <w:t xml:space="preserve">Recommended Reading </w:t>
      </w:r>
    </w:p>
    <w:p w14:paraId="3A6E359E" w14:textId="77777777" w:rsidR="00FE0AA5" w:rsidRDefault="00FE0AA5" w:rsidP="00E74B85">
      <w:pPr>
        <w:pStyle w:val="PaperBody"/>
        <w:jc w:val="both"/>
      </w:pPr>
      <w:r>
        <w:t xml:space="preserve">Visual </w:t>
      </w:r>
      <w:proofErr w:type="spellStart"/>
      <w:r>
        <w:t>Quickstart</w:t>
      </w:r>
      <w:proofErr w:type="spellEnd"/>
      <w:r>
        <w:t xml:space="preserve"> Guide: CSS, DHTML &amp; AJAX, by Cranford &amp; Teague</w:t>
      </w:r>
    </w:p>
    <w:p w14:paraId="2DEDA83C" w14:textId="2E211B16" w:rsidR="00FE0AA5" w:rsidRPr="00E74B85" w:rsidRDefault="00FE0AA5" w:rsidP="00E74B85">
      <w:pPr>
        <w:pStyle w:val="PaperBody"/>
        <w:jc w:val="both"/>
      </w:pPr>
      <w:r>
        <w:t xml:space="preserve">Visual </w:t>
      </w:r>
      <w:proofErr w:type="spellStart"/>
      <w:r>
        <w:t>Quickstart</w:t>
      </w:r>
      <w:proofErr w:type="spellEnd"/>
      <w:r>
        <w:t xml:space="preserve"> Guide: HTML, XHTML &amp; CSS, by Castro</w:t>
      </w:r>
    </w:p>
    <w:p w14:paraId="115BE183" w14:textId="77777777" w:rsidR="00FE0AA5" w:rsidRDefault="00FE0AA5" w:rsidP="00E74B85">
      <w:pPr>
        <w:pStyle w:val="Heading2"/>
      </w:pPr>
      <w:r>
        <w:t>Contact Information</w:t>
      </w:r>
      <w:bookmarkStart w:id="3" w:name="_GoBack"/>
      <w:bookmarkEnd w:id="3"/>
    </w:p>
    <w:p w14:paraId="0CE71EA8" w14:textId="77777777" w:rsidR="00FE0AA5" w:rsidRDefault="00FE0AA5" w:rsidP="00E74B85">
      <w:pPr>
        <w:pStyle w:val="PaperBody"/>
        <w:jc w:val="both"/>
      </w:pPr>
      <w:r>
        <w:t>Your comments and questions are valued and encouraged. Contact the author at:</w:t>
      </w:r>
    </w:p>
    <w:p w14:paraId="198FD220" w14:textId="77777777" w:rsidR="00FE0AA5" w:rsidRDefault="00FE0AA5" w:rsidP="00E74B85">
      <w:pPr>
        <w:pStyle w:val="PaperBody"/>
        <w:jc w:val="both"/>
      </w:pPr>
      <w:r>
        <w:t xml:space="preserve">Name: </w:t>
      </w:r>
      <w:r>
        <w:tab/>
        <w:t>Philip Mason</w:t>
      </w:r>
    </w:p>
    <w:p w14:paraId="3D7CC6DA" w14:textId="77777777" w:rsidR="00FE0AA5" w:rsidRDefault="00FE0AA5" w:rsidP="00E74B85">
      <w:pPr>
        <w:pStyle w:val="PaperBody"/>
        <w:jc w:val="both"/>
      </w:pPr>
      <w:r>
        <w:t xml:space="preserve">Enterprise: </w:t>
      </w:r>
      <w:r>
        <w:tab/>
        <w:t>Wood Street Consultants Limited</w:t>
      </w:r>
    </w:p>
    <w:p w14:paraId="76E57FFE" w14:textId="77777777" w:rsidR="00FE0AA5" w:rsidRDefault="00FE0AA5" w:rsidP="00E74B85">
      <w:pPr>
        <w:pStyle w:val="PaperBody"/>
        <w:jc w:val="both"/>
      </w:pPr>
      <w:r>
        <w:t xml:space="preserve">Address: </w:t>
      </w:r>
      <w:r>
        <w:tab/>
        <w:t>16 Wood Street</w:t>
      </w:r>
    </w:p>
    <w:p w14:paraId="5D6C3B91" w14:textId="77777777" w:rsidR="00FE0AA5" w:rsidRDefault="00FE0AA5" w:rsidP="00E74B85">
      <w:pPr>
        <w:pStyle w:val="PaperBody"/>
        <w:jc w:val="both"/>
      </w:pPr>
      <w:r>
        <w:t xml:space="preserve">City, State ZIP: </w:t>
      </w:r>
      <w:r>
        <w:tab/>
        <w:t xml:space="preserve">Wallingford, </w:t>
      </w:r>
      <w:proofErr w:type="spellStart"/>
      <w:r>
        <w:t>Oxfordshire</w:t>
      </w:r>
      <w:proofErr w:type="spellEnd"/>
      <w:r>
        <w:t>, OX10 0AY, England</w:t>
      </w:r>
    </w:p>
    <w:p w14:paraId="1C36131A" w14:textId="77777777" w:rsidR="00FE0AA5" w:rsidRDefault="00FE0AA5" w:rsidP="00E74B85">
      <w:pPr>
        <w:pStyle w:val="PaperBody"/>
        <w:jc w:val="both"/>
      </w:pPr>
      <w:r>
        <w:t xml:space="preserve">E-mail: </w:t>
      </w:r>
      <w:r>
        <w:tab/>
        <w:t>phil@woodstreet.org.uk</w:t>
      </w:r>
    </w:p>
    <w:p w14:paraId="618795B9" w14:textId="77777777" w:rsidR="00FE0AA5" w:rsidRDefault="00FE0AA5" w:rsidP="00E74B85">
      <w:pPr>
        <w:pStyle w:val="PaperBody"/>
        <w:jc w:val="both"/>
      </w:pPr>
    </w:p>
    <w:p w14:paraId="2987CCC6" w14:textId="77777777" w:rsidR="00FE0AA5" w:rsidRDefault="00FE0AA5" w:rsidP="00E74B85">
      <w:pPr>
        <w:pStyle w:val="PaperBody"/>
        <w:jc w:val="both"/>
      </w:pPr>
      <w:r>
        <w:t xml:space="preserve">SAS and all other SAS Institute Inc. product or service names are registered trademarks or trademarks of SAS Institute Inc. in the USA and other countries. ® </w:t>
      </w:r>
      <w:proofErr w:type="gramStart"/>
      <w:r>
        <w:t>indicates</w:t>
      </w:r>
      <w:proofErr w:type="gramEnd"/>
      <w:r>
        <w:t xml:space="preserve"> USA registration. </w:t>
      </w:r>
    </w:p>
    <w:p w14:paraId="59C7975A" w14:textId="77777777" w:rsidR="00FE0AA5" w:rsidRPr="00FE0AA5" w:rsidRDefault="00FE0AA5" w:rsidP="00E74B85">
      <w:pPr>
        <w:pStyle w:val="PaperBody"/>
        <w:jc w:val="both"/>
      </w:pPr>
      <w:r>
        <w:t>Other brand and product names are trademarks of their respective companies.</w:t>
      </w:r>
    </w:p>
    <w:sectPr w:rsidR="00FE0AA5" w:rsidRPr="00FE0AA5" w:rsidSect="008D22B8">
      <w:headerReference w:type="default" r:id="rId12"/>
      <w:footerReference w:type="default" r:id="rId13"/>
      <w:footerReference w:type="first" r:id="rId14"/>
      <w:endnotePr>
        <w:numFmt w:val="decimal"/>
      </w:endnotePr>
      <w:type w:val="continuous"/>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591063" w14:textId="77777777" w:rsidR="002852B7" w:rsidRDefault="002852B7">
      <w:r>
        <w:separator/>
      </w:r>
    </w:p>
  </w:endnote>
  <w:endnote w:type="continuationSeparator" w:id="0">
    <w:p w14:paraId="00395942" w14:textId="77777777" w:rsidR="002852B7" w:rsidRDefault="00285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A00002BF" w:usb1="68C7FCFB" w:usb2="00000010" w:usb3="00000000" w:csb0="0002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6ADB9" w14:textId="77777777" w:rsidR="002852B7" w:rsidRDefault="002852B7">
    <w:pPr>
      <w:pStyle w:val="Footer"/>
      <w:widowControl/>
      <w:jc w:val="center"/>
    </w:pPr>
    <w:r>
      <w:rPr>
        <w:rStyle w:val="PageNumber"/>
      </w:rPr>
      <w:fldChar w:fldCharType="begin"/>
    </w:r>
    <w:r>
      <w:rPr>
        <w:rStyle w:val="PageNumber"/>
      </w:rPr>
      <w:instrText xml:space="preserve">page </w:instrText>
    </w:r>
    <w:r>
      <w:rPr>
        <w:rStyle w:val="PageNumber"/>
      </w:rPr>
      <w:fldChar w:fldCharType="separate"/>
    </w:r>
    <w:r w:rsidR="00E74B85">
      <w:rPr>
        <w:rStyle w:val="PageNumber"/>
        <w:noProof/>
      </w:rPr>
      <w:t>27</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0B4C9" w14:textId="77777777" w:rsidR="002852B7" w:rsidRDefault="002852B7">
    <w:pPr>
      <w:pStyle w:val="Footer"/>
      <w:jc w:val="center"/>
      <w:rPr>
        <w:rFonts w:cs="Arial"/>
      </w:rPr>
    </w:pPr>
    <w:r>
      <w:rPr>
        <w:rFonts w:cs="Arial"/>
        <w:snapToGrid w:val="0"/>
      </w:rPr>
      <w:fldChar w:fldCharType="begin"/>
    </w:r>
    <w:r>
      <w:rPr>
        <w:rFonts w:cs="Arial"/>
        <w:snapToGrid w:val="0"/>
      </w:rPr>
      <w:instrText xml:space="preserve"> PAGE </w:instrText>
    </w:r>
    <w:r>
      <w:rPr>
        <w:rFonts w:cs="Arial"/>
        <w:snapToGrid w:val="0"/>
      </w:rPr>
      <w:fldChar w:fldCharType="separate"/>
    </w:r>
    <w:r w:rsidR="00E74B85">
      <w:rPr>
        <w:rFonts w:cs="Arial"/>
        <w:noProof/>
        <w:snapToGrid w:val="0"/>
      </w:rPr>
      <w:t>1</w:t>
    </w:r>
    <w:r>
      <w:rPr>
        <w:rFonts w:cs="Arial"/>
        <w:snapToGrid w:val="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064637" w14:textId="77777777" w:rsidR="002852B7" w:rsidRDefault="002852B7">
      <w:r>
        <w:separator/>
      </w:r>
    </w:p>
  </w:footnote>
  <w:footnote w:type="continuationSeparator" w:id="0">
    <w:p w14:paraId="5464C043" w14:textId="77777777" w:rsidR="002852B7" w:rsidRDefault="002852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443CA" w14:textId="77777777" w:rsidR="002852B7" w:rsidRDefault="002852B7">
    <w:pPr>
      <w:pStyle w:val="Header"/>
    </w:pPr>
    <w:r w:rsidRPr="00FE0AA5">
      <w:rPr>
        <w:rFonts w:cs="Arial"/>
        <w:bCs/>
        <w:color w:val="0B2B54"/>
        <w:szCs w:val="18"/>
      </w:rPr>
      <w:t xml:space="preserve">Using SAS® Stored Processes with </w:t>
    </w:r>
    <w:r>
      <w:rPr>
        <w:rFonts w:cs="Arial"/>
        <w:bCs/>
        <w:color w:val="0B2B54"/>
        <w:szCs w:val="18"/>
      </w:rPr>
      <w:t>JavaScript</w:t>
    </w:r>
    <w:r w:rsidRPr="00FE0AA5">
      <w:rPr>
        <w:rFonts w:cs="Arial"/>
        <w:bCs/>
        <w:color w:val="0B2B54"/>
        <w:szCs w:val="18"/>
      </w:rPr>
      <w:t xml:space="preserve"> and Flash to Build Web-Based Applications</w:t>
    </w:r>
    <w:r w:rsidRPr="00FE0AA5">
      <w:rPr>
        <w:szCs w:val="18"/>
      </w:rPr>
      <w:t>,</w:t>
    </w:r>
    <w:r>
      <w:t xml:space="preserve"> continued</w:t>
    </w:r>
  </w:p>
  <w:p w14:paraId="45295E2B" w14:textId="77777777" w:rsidR="002852B7" w:rsidRDefault="002852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AACAD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51547180"/>
    <w:lvl w:ilvl="0">
      <w:start w:val="1"/>
      <w:numFmt w:val="decimal"/>
      <w:pStyle w:val="ListNumber"/>
      <w:lvlText w:val="%1."/>
      <w:lvlJc w:val="left"/>
      <w:pPr>
        <w:tabs>
          <w:tab w:val="num" w:pos="360"/>
        </w:tabs>
        <w:ind w:left="360" w:hanging="360"/>
      </w:pPr>
    </w:lvl>
  </w:abstractNum>
  <w:abstractNum w:abstractNumId="2">
    <w:nsid w:val="FFFFFF89"/>
    <w:multiLevelType w:val="singleLevel"/>
    <w:tmpl w:val="3006CD32"/>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8"/>
    <w:multiLevelType w:val="hybridMultilevel"/>
    <w:tmpl w:val="A5006824"/>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4A3699"/>
    <w:multiLevelType w:val="hybridMultilevel"/>
    <w:tmpl w:val="9118E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302C3A"/>
    <w:multiLevelType w:val="hybridMultilevel"/>
    <w:tmpl w:val="F702C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1B2B62"/>
    <w:multiLevelType w:val="hybridMultilevel"/>
    <w:tmpl w:val="EF2E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645406"/>
    <w:multiLevelType w:val="hybridMultilevel"/>
    <w:tmpl w:val="7BC2478E"/>
    <w:lvl w:ilvl="0" w:tplc="0000012D">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7B1E25"/>
    <w:multiLevelType w:val="hybridMultilevel"/>
    <w:tmpl w:val="16A8A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371346"/>
    <w:multiLevelType w:val="hybridMultilevel"/>
    <w:tmpl w:val="16589ABE"/>
    <w:lvl w:ilvl="0" w:tplc="0000012D">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2271EC9"/>
    <w:multiLevelType w:val="hybridMultilevel"/>
    <w:tmpl w:val="A7D4D880"/>
    <w:lvl w:ilvl="0" w:tplc="346216D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034BC1"/>
    <w:multiLevelType w:val="hybridMultilevel"/>
    <w:tmpl w:val="DD963E68"/>
    <w:lvl w:ilvl="0" w:tplc="0000012D">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8C0BB6"/>
    <w:multiLevelType w:val="hybridMultilevel"/>
    <w:tmpl w:val="895AE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FD32FA"/>
    <w:multiLevelType w:val="hybridMultilevel"/>
    <w:tmpl w:val="A548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B00446"/>
    <w:multiLevelType w:val="hybridMultilevel"/>
    <w:tmpl w:val="2C54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3478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5F86C94"/>
    <w:multiLevelType w:val="hybridMultilevel"/>
    <w:tmpl w:val="155019AC"/>
    <w:lvl w:ilvl="0" w:tplc="0000012D">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7F0481"/>
    <w:multiLevelType w:val="hybridMultilevel"/>
    <w:tmpl w:val="F87A201C"/>
    <w:lvl w:ilvl="0" w:tplc="0000051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9366B9"/>
    <w:multiLevelType w:val="hybridMultilevel"/>
    <w:tmpl w:val="4928F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561793"/>
    <w:multiLevelType w:val="hybridMultilevel"/>
    <w:tmpl w:val="4A18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87484C"/>
    <w:multiLevelType w:val="hybridMultilevel"/>
    <w:tmpl w:val="824885A2"/>
    <w:lvl w:ilvl="0" w:tplc="0000012D">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BC67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7D3677C"/>
    <w:multiLevelType w:val="hybridMultilevel"/>
    <w:tmpl w:val="B1580794"/>
    <w:lvl w:ilvl="0" w:tplc="0000051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602AD8"/>
    <w:multiLevelType w:val="hybridMultilevel"/>
    <w:tmpl w:val="9224E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8549E3"/>
    <w:multiLevelType w:val="hybridMultilevel"/>
    <w:tmpl w:val="BD5A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1"/>
    <w:lvlOverride w:ilvl="0">
      <w:startOverride w:val="1"/>
    </w:lvlOverride>
  </w:num>
  <w:num w:numId="5">
    <w:abstractNumId w:val="4"/>
  </w:num>
  <w:num w:numId="6">
    <w:abstractNumId w:val="12"/>
  </w:num>
  <w:num w:numId="7">
    <w:abstractNumId w:val="8"/>
  </w:num>
  <w:num w:numId="8">
    <w:abstractNumId w:val="18"/>
  </w:num>
  <w:num w:numId="9">
    <w:abstractNumId w:val="3"/>
  </w:num>
  <w:num w:numId="10">
    <w:abstractNumId w:val="6"/>
  </w:num>
  <w:num w:numId="11">
    <w:abstractNumId w:val="23"/>
  </w:num>
  <w:num w:numId="12">
    <w:abstractNumId w:val="5"/>
  </w:num>
  <w:num w:numId="13">
    <w:abstractNumId w:val="16"/>
  </w:num>
  <w:num w:numId="14">
    <w:abstractNumId w:val="11"/>
  </w:num>
  <w:num w:numId="15">
    <w:abstractNumId w:val="9"/>
  </w:num>
  <w:num w:numId="16">
    <w:abstractNumId w:val="21"/>
  </w:num>
  <w:num w:numId="17">
    <w:abstractNumId w:val="15"/>
  </w:num>
  <w:num w:numId="18">
    <w:abstractNumId w:val="13"/>
  </w:num>
  <w:num w:numId="19">
    <w:abstractNumId w:val="19"/>
  </w:num>
  <w:num w:numId="20">
    <w:abstractNumId w:val="14"/>
  </w:num>
  <w:num w:numId="21">
    <w:abstractNumId w:val="24"/>
  </w:num>
  <w:num w:numId="22">
    <w:abstractNumId w:val="22"/>
  </w:num>
  <w:num w:numId="23">
    <w:abstractNumId w:val="0"/>
  </w:num>
  <w:num w:numId="24">
    <w:abstractNumId w:val="20"/>
  </w:num>
  <w:num w:numId="25">
    <w:abstractNumId w:val="7"/>
  </w:num>
  <w:num w:numId="26">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oNotDisplayPageBoundaries/>
  <w:embedTrueTypeFonts/>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AA5"/>
    <w:rsid w:val="00012C8D"/>
    <w:rsid w:val="00022399"/>
    <w:rsid w:val="00031A7C"/>
    <w:rsid w:val="00060DD9"/>
    <w:rsid w:val="000631F0"/>
    <w:rsid w:val="0006706C"/>
    <w:rsid w:val="0008520A"/>
    <w:rsid w:val="00086226"/>
    <w:rsid w:val="00096857"/>
    <w:rsid w:val="00097B8E"/>
    <w:rsid w:val="000A07DD"/>
    <w:rsid w:val="000A39C5"/>
    <w:rsid w:val="000C0E54"/>
    <w:rsid w:val="000C1842"/>
    <w:rsid w:val="000F5452"/>
    <w:rsid w:val="000F641E"/>
    <w:rsid w:val="00102037"/>
    <w:rsid w:val="00103796"/>
    <w:rsid w:val="0010452F"/>
    <w:rsid w:val="001211CD"/>
    <w:rsid w:val="00124E40"/>
    <w:rsid w:val="001318FF"/>
    <w:rsid w:val="00134360"/>
    <w:rsid w:val="001543A6"/>
    <w:rsid w:val="00161B73"/>
    <w:rsid w:val="00170046"/>
    <w:rsid w:val="001805E2"/>
    <w:rsid w:val="00196545"/>
    <w:rsid w:val="001A1C7E"/>
    <w:rsid w:val="001A47F2"/>
    <w:rsid w:val="001C5EC6"/>
    <w:rsid w:val="001C61DE"/>
    <w:rsid w:val="001D14DE"/>
    <w:rsid w:val="001D7C35"/>
    <w:rsid w:val="00202EFC"/>
    <w:rsid w:val="00224857"/>
    <w:rsid w:val="00232E92"/>
    <w:rsid w:val="00243138"/>
    <w:rsid w:val="002503C1"/>
    <w:rsid w:val="00265945"/>
    <w:rsid w:val="002702EE"/>
    <w:rsid w:val="00277263"/>
    <w:rsid w:val="00280291"/>
    <w:rsid w:val="00283258"/>
    <w:rsid w:val="002852B7"/>
    <w:rsid w:val="002C3C3A"/>
    <w:rsid w:val="002C6069"/>
    <w:rsid w:val="002E6187"/>
    <w:rsid w:val="0030406D"/>
    <w:rsid w:val="00304983"/>
    <w:rsid w:val="003144E4"/>
    <w:rsid w:val="003163E3"/>
    <w:rsid w:val="00316BBA"/>
    <w:rsid w:val="00327769"/>
    <w:rsid w:val="00327BC0"/>
    <w:rsid w:val="00334DFB"/>
    <w:rsid w:val="00357BA7"/>
    <w:rsid w:val="0036008A"/>
    <w:rsid w:val="0036099C"/>
    <w:rsid w:val="003671F1"/>
    <w:rsid w:val="003A3A10"/>
    <w:rsid w:val="003B6CF8"/>
    <w:rsid w:val="003C1E1A"/>
    <w:rsid w:val="003C2570"/>
    <w:rsid w:val="003F6F04"/>
    <w:rsid w:val="004011DE"/>
    <w:rsid w:val="00406DA6"/>
    <w:rsid w:val="00406E7F"/>
    <w:rsid w:val="004159E7"/>
    <w:rsid w:val="00417FBF"/>
    <w:rsid w:val="004275AE"/>
    <w:rsid w:val="00432E20"/>
    <w:rsid w:val="0044378C"/>
    <w:rsid w:val="00463065"/>
    <w:rsid w:val="00463BA3"/>
    <w:rsid w:val="004826F7"/>
    <w:rsid w:val="00494CE8"/>
    <w:rsid w:val="004A1476"/>
    <w:rsid w:val="004E3E32"/>
    <w:rsid w:val="004F63E6"/>
    <w:rsid w:val="005061A4"/>
    <w:rsid w:val="00523D3D"/>
    <w:rsid w:val="00544E30"/>
    <w:rsid w:val="0054511D"/>
    <w:rsid w:val="00550C43"/>
    <w:rsid w:val="00566D3C"/>
    <w:rsid w:val="00574587"/>
    <w:rsid w:val="00574C89"/>
    <w:rsid w:val="005818C7"/>
    <w:rsid w:val="00583F4C"/>
    <w:rsid w:val="00587E74"/>
    <w:rsid w:val="005A36BF"/>
    <w:rsid w:val="005C2A9F"/>
    <w:rsid w:val="005C31D1"/>
    <w:rsid w:val="005D17E3"/>
    <w:rsid w:val="005E610E"/>
    <w:rsid w:val="005E66D8"/>
    <w:rsid w:val="005E7B73"/>
    <w:rsid w:val="005F3235"/>
    <w:rsid w:val="005F79C4"/>
    <w:rsid w:val="006020CF"/>
    <w:rsid w:val="00611AA1"/>
    <w:rsid w:val="00626B1E"/>
    <w:rsid w:val="00631DE9"/>
    <w:rsid w:val="00650E5F"/>
    <w:rsid w:val="00653434"/>
    <w:rsid w:val="00655AF9"/>
    <w:rsid w:val="00660AE3"/>
    <w:rsid w:val="0067005A"/>
    <w:rsid w:val="00670F43"/>
    <w:rsid w:val="0067400F"/>
    <w:rsid w:val="006A03BD"/>
    <w:rsid w:val="006A76EB"/>
    <w:rsid w:val="006B1225"/>
    <w:rsid w:val="006B7F12"/>
    <w:rsid w:val="006F44C3"/>
    <w:rsid w:val="006F67FD"/>
    <w:rsid w:val="00741D18"/>
    <w:rsid w:val="00757A6E"/>
    <w:rsid w:val="00762137"/>
    <w:rsid w:val="007B6CCE"/>
    <w:rsid w:val="007B7010"/>
    <w:rsid w:val="007C0B87"/>
    <w:rsid w:val="007C2F8E"/>
    <w:rsid w:val="007D4191"/>
    <w:rsid w:val="007F115E"/>
    <w:rsid w:val="007F1854"/>
    <w:rsid w:val="0080703E"/>
    <w:rsid w:val="0082683A"/>
    <w:rsid w:val="00840BFB"/>
    <w:rsid w:val="00860F5F"/>
    <w:rsid w:val="008863FC"/>
    <w:rsid w:val="008946DD"/>
    <w:rsid w:val="00895254"/>
    <w:rsid w:val="008B3338"/>
    <w:rsid w:val="008D0EFE"/>
    <w:rsid w:val="008D22B8"/>
    <w:rsid w:val="008E253A"/>
    <w:rsid w:val="00906CF3"/>
    <w:rsid w:val="009071A3"/>
    <w:rsid w:val="00913154"/>
    <w:rsid w:val="00931670"/>
    <w:rsid w:val="00940957"/>
    <w:rsid w:val="00957B3C"/>
    <w:rsid w:val="00963130"/>
    <w:rsid w:val="009836E1"/>
    <w:rsid w:val="009A7C34"/>
    <w:rsid w:val="009C2B01"/>
    <w:rsid w:val="009F032D"/>
    <w:rsid w:val="00A03F21"/>
    <w:rsid w:val="00A06277"/>
    <w:rsid w:val="00A11FF6"/>
    <w:rsid w:val="00A126A2"/>
    <w:rsid w:val="00A34C3E"/>
    <w:rsid w:val="00A46211"/>
    <w:rsid w:val="00A50A7E"/>
    <w:rsid w:val="00A707A6"/>
    <w:rsid w:val="00A93501"/>
    <w:rsid w:val="00AB0011"/>
    <w:rsid w:val="00AD3886"/>
    <w:rsid w:val="00AD4AAB"/>
    <w:rsid w:val="00AD776B"/>
    <w:rsid w:val="00AD7EAD"/>
    <w:rsid w:val="00AF7EB4"/>
    <w:rsid w:val="00B0189C"/>
    <w:rsid w:val="00B137C3"/>
    <w:rsid w:val="00B214F8"/>
    <w:rsid w:val="00B27FA9"/>
    <w:rsid w:val="00B3031C"/>
    <w:rsid w:val="00B34026"/>
    <w:rsid w:val="00B52F9B"/>
    <w:rsid w:val="00B71610"/>
    <w:rsid w:val="00BA47E1"/>
    <w:rsid w:val="00BA5522"/>
    <w:rsid w:val="00BB044B"/>
    <w:rsid w:val="00BD63CF"/>
    <w:rsid w:val="00BD70D2"/>
    <w:rsid w:val="00BE04B9"/>
    <w:rsid w:val="00BF4C5B"/>
    <w:rsid w:val="00C11B81"/>
    <w:rsid w:val="00C16742"/>
    <w:rsid w:val="00C17E13"/>
    <w:rsid w:val="00C26BE0"/>
    <w:rsid w:val="00C36B0F"/>
    <w:rsid w:val="00C5587F"/>
    <w:rsid w:val="00CA4B04"/>
    <w:rsid w:val="00CB1C1F"/>
    <w:rsid w:val="00CD4D4C"/>
    <w:rsid w:val="00CE35C8"/>
    <w:rsid w:val="00D0227F"/>
    <w:rsid w:val="00D02666"/>
    <w:rsid w:val="00D053C8"/>
    <w:rsid w:val="00D1320E"/>
    <w:rsid w:val="00D20026"/>
    <w:rsid w:val="00D21349"/>
    <w:rsid w:val="00D34289"/>
    <w:rsid w:val="00D61D89"/>
    <w:rsid w:val="00D67317"/>
    <w:rsid w:val="00D67E6D"/>
    <w:rsid w:val="00D73E5B"/>
    <w:rsid w:val="00D77C73"/>
    <w:rsid w:val="00D90770"/>
    <w:rsid w:val="00DA15A1"/>
    <w:rsid w:val="00DA38F2"/>
    <w:rsid w:val="00DB3466"/>
    <w:rsid w:val="00DB70D8"/>
    <w:rsid w:val="00DC6938"/>
    <w:rsid w:val="00E175C9"/>
    <w:rsid w:val="00E226A0"/>
    <w:rsid w:val="00E57684"/>
    <w:rsid w:val="00E61173"/>
    <w:rsid w:val="00E74B85"/>
    <w:rsid w:val="00E9126A"/>
    <w:rsid w:val="00E92EAE"/>
    <w:rsid w:val="00EB66F7"/>
    <w:rsid w:val="00ED4DFA"/>
    <w:rsid w:val="00EE44C7"/>
    <w:rsid w:val="00F15808"/>
    <w:rsid w:val="00F201E9"/>
    <w:rsid w:val="00F23349"/>
    <w:rsid w:val="00F256B7"/>
    <w:rsid w:val="00F33B32"/>
    <w:rsid w:val="00F624B1"/>
    <w:rsid w:val="00FC048A"/>
    <w:rsid w:val="00FC0BC4"/>
    <w:rsid w:val="00FD7765"/>
    <w:rsid w:val="00FE0AA5"/>
    <w:rsid w:val="00FE7A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F58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31D1"/>
    <w:pPr>
      <w:widowControl w:val="0"/>
      <w:spacing w:after="120"/>
    </w:pPr>
    <w:rPr>
      <w:rFonts w:ascii="Arial" w:hAnsi="Arial"/>
      <w:sz w:val="18"/>
      <w:lang w:val="en-US"/>
    </w:rPr>
  </w:style>
  <w:style w:type="paragraph" w:styleId="Heading1">
    <w:name w:val="heading 1"/>
    <w:basedOn w:val="PaperHeader1"/>
    <w:next w:val="Normal"/>
    <w:link w:val="Heading1Char"/>
    <w:qFormat/>
    <w:rsid w:val="00D61D89"/>
    <w:pPr>
      <w:outlineLvl w:val="0"/>
    </w:pPr>
    <w:rPr>
      <w:rFonts w:ascii="Arial" w:hAnsi="Arial" w:cs="Arial"/>
    </w:rPr>
  </w:style>
  <w:style w:type="paragraph" w:styleId="Heading2">
    <w:name w:val="heading 2"/>
    <w:basedOn w:val="PaperHeader2"/>
    <w:next w:val="Normal"/>
    <w:link w:val="Heading2Char"/>
    <w:qFormat/>
    <w:rsid w:val="00432E20"/>
    <w:pPr>
      <w:spacing w:before="180"/>
      <w:outlineLvl w:val="1"/>
    </w:pPr>
    <w:rPr>
      <w:rFonts w:ascii="Arial" w:hAnsi="Arial" w:cs="Arial"/>
    </w:rPr>
  </w:style>
  <w:style w:type="paragraph" w:styleId="Heading3">
    <w:name w:val="heading 3"/>
    <w:basedOn w:val="Normal"/>
    <w:next w:val="Normal"/>
    <w:qFormat/>
    <w:rsid w:val="00432E20"/>
    <w:pPr>
      <w:keepNext/>
      <w:spacing w:before="180"/>
      <w:outlineLvl w:val="2"/>
    </w:pPr>
    <w:rPr>
      <w:rFonts w:cs="Arial"/>
      <w:b/>
      <w:bCs/>
      <w:szCs w:val="26"/>
    </w:rPr>
  </w:style>
  <w:style w:type="paragraph" w:styleId="Heading4">
    <w:name w:val="heading 4"/>
    <w:basedOn w:val="Normal"/>
    <w:next w:val="Normal"/>
    <w:qFormat/>
    <w:rsid w:val="001543A6"/>
    <w:pPr>
      <w:keepNext/>
      <w:spacing w:before="120"/>
      <w:outlineLvl w:val="3"/>
    </w:pPr>
    <w:rPr>
      <w:b/>
      <w:bCs/>
      <w:i/>
      <w:szCs w:val="28"/>
    </w:rPr>
  </w:style>
  <w:style w:type="paragraph" w:styleId="Heading8">
    <w:name w:val="heading 8"/>
    <w:basedOn w:val="Normal"/>
    <w:next w:val="Normal"/>
    <w:qFormat/>
    <w:rsid w:val="00432E20"/>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D22B8"/>
    <w:pPr>
      <w:tabs>
        <w:tab w:val="center" w:pos="4320"/>
        <w:tab w:val="right" w:pos="8640"/>
      </w:tabs>
    </w:pPr>
    <w:rPr>
      <w:rFonts w:ascii="Arial Narrow" w:hAnsi="Arial Narrow"/>
    </w:rPr>
  </w:style>
  <w:style w:type="paragraph" w:customStyle="1" w:styleId="PaperTitle">
    <w:name w:val="PaperTitle"/>
    <w:basedOn w:val="Normal"/>
    <w:rsid w:val="00CA4B04"/>
    <w:pPr>
      <w:spacing w:before="100"/>
      <w:jc w:val="center"/>
    </w:pPr>
    <w:rPr>
      <w:rFonts w:ascii="Helvetica" w:hAnsi="Helvetica"/>
      <w:b/>
      <w:sz w:val="22"/>
    </w:rPr>
  </w:style>
  <w:style w:type="paragraph" w:customStyle="1" w:styleId="PaperAuthor">
    <w:name w:val="PaperAuthor"/>
    <w:basedOn w:val="Normal"/>
    <w:next w:val="PaperBody"/>
    <w:rsid w:val="00CA4B04"/>
    <w:pPr>
      <w:spacing w:before="20"/>
      <w:jc w:val="center"/>
    </w:pPr>
    <w:rPr>
      <w:rFonts w:ascii="Helvetica" w:hAnsi="Helvetica"/>
      <w:sz w:val="22"/>
    </w:rPr>
  </w:style>
  <w:style w:type="paragraph" w:customStyle="1" w:styleId="Style1">
    <w:name w:val="Style1"/>
    <w:basedOn w:val="Normal"/>
    <w:link w:val="Style1Char"/>
    <w:rsid w:val="00CA4B04"/>
    <w:pPr>
      <w:spacing w:before="40"/>
    </w:pPr>
    <w:rPr>
      <w:b/>
    </w:rPr>
  </w:style>
  <w:style w:type="paragraph" w:customStyle="1" w:styleId="PaperHeader1">
    <w:name w:val="PaperHeader1"/>
    <w:basedOn w:val="Style1"/>
    <w:link w:val="PaperHeader1Char"/>
    <w:rsid w:val="00895254"/>
    <w:pPr>
      <w:keepNext/>
      <w:widowControl/>
      <w:spacing w:before="240"/>
    </w:pPr>
    <w:rPr>
      <w:rFonts w:ascii="Helvetica" w:hAnsi="Helvetica"/>
      <w:caps/>
      <w:sz w:val="22"/>
    </w:rPr>
  </w:style>
  <w:style w:type="paragraph" w:customStyle="1" w:styleId="PaperBody">
    <w:name w:val="PaperBody"/>
    <w:basedOn w:val="Normal"/>
    <w:link w:val="PaperBodyChar"/>
    <w:qFormat/>
    <w:rsid w:val="00895254"/>
    <w:pPr>
      <w:widowControl/>
    </w:pPr>
  </w:style>
  <w:style w:type="paragraph" w:customStyle="1" w:styleId="PaperHeader2">
    <w:name w:val="PaperHeader2"/>
    <w:basedOn w:val="PaperHeader1"/>
    <w:rsid w:val="00A126A2"/>
    <w:pPr>
      <w:spacing w:before="120"/>
    </w:pPr>
    <w:rPr>
      <w:sz w:val="20"/>
    </w:rPr>
  </w:style>
  <w:style w:type="paragraph" w:styleId="Footer">
    <w:name w:val="footer"/>
    <w:basedOn w:val="Normal"/>
    <w:rsid w:val="00CA4B04"/>
    <w:pPr>
      <w:tabs>
        <w:tab w:val="center" w:pos="4320"/>
        <w:tab w:val="right" w:pos="8640"/>
      </w:tabs>
    </w:pPr>
  </w:style>
  <w:style w:type="character" w:styleId="PageNumber">
    <w:name w:val="page number"/>
    <w:rsid w:val="008D22B8"/>
    <w:rPr>
      <w:rFonts w:ascii="Arial" w:hAnsi="Arial"/>
      <w:sz w:val="18"/>
    </w:rPr>
  </w:style>
  <w:style w:type="character" w:styleId="Emphasis">
    <w:name w:val="Emphasis"/>
    <w:qFormat/>
    <w:rsid w:val="00CA4B04"/>
    <w:rPr>
      <w:i/>
      <w:sz w:val="20"/>
    </w:rPr>
  </w:style>
  <w:style w:type="paragraph" w:customStyle="1" w:styleId="PaperSourceCode">
    <w:name w:val="PaperSourceCode"/>
    <w:basedOn w:val="PaperBody"/>
    <w:qFormat/>
    <w:rsid w:val="00895254"/>
    <w:pPr>
      <w:spacing w:after="0"/>
      <w:ind w:left="288"/>
    </w:pPr>
    <w:rPr>
      <w:rFonts w:ascii="Courier New" w:hAnsi="Courier New"/>
    </w:rPr>
  </w:style>
  <w:style w:type="paragraph" w:styleId="BalloonText">
    <w:name w:val="Balloon Text"/>
    <w:basedOn w:val="Normal"/>
    <w:semiHidden/>
    <w:rsid w:val="00AD4AAB"/>
    <w:rPr>
      <w:rFonts w:ascii="Tahoma" w:hAnsi="Tahoma" w:cs="Tahoma"/>
      <w:sz w:val="16"/>
      <w:szCs w:val="16"/>
    </w:rPr>
  </w:style>
  <w:style w:type="paragraph" w:customStyle="1" w:styleId="AddressBlock">
    <w:name w:val="AddressBlock"/>
    <w:basedOn w:val="PaperBody"/>
    <w:rsid w:val="00895254"/>
    <w:pPr>
      <w:spacing w:after="0"/>
      <w:ind w:left="432"/>
    </w:pPr>
  </w:style>
  <w:style w:type="character" w:styleId="CommentReference">
    <w:name w:val="annotation reference"/>
    <w:semiHidden/>
    <w:rsid w:val="00AD4AAB"/>
    <w:rPr>
      <w:sz w:val="16"/>
      <w:szCs w:val="16"/>
    </w:rPr>
  </w:style>
  <w:style w:type="paragraph" w:styleId="CommentText">
    <w:name w:val="annotation text"/>
    <w:basedOn w:val="Normal"/>
    <w:semiHidden/>
    <w:rsid w:val="00AD4AAB"/>
    <w:rPr>
      <w:rFonts w:ascii="Tahoma" w:hAnsi="Tahoma"/>
    </w:rPr>
  </w:style>
  <w:style w:type="paragraph" w:styleId="CommentSubject">
    <w:name w:val="annotation subject"/>
    <w:basedOn w:val="CommentText"/>
    <w:next w:val="CommentText"/>
    <w:semiHidden/>
    <w:rsid w:val="00AD4AAB"/>
    <w:rPr>
      <w:b/>
      <w:bCs/>
    </w:rPr>
  </w:style>
  <w:style w:type="paragraph" w:styleId="ListNumber">
    <w:name w:val="List Number"/>
    <w:basedOn w:val="PaperBody"/>
    <w:rsid w:val="002702EE"/>
    <w:pPr>
      <w:numPr>
        <w:numId w:val="3"/>
      </w:numPr>
    </w:pPr>
  </w:style>
  <w:style w:type="paragraph" w:styleId="ListBullet">
    <w:name w:val="List Bullet"/>
    <w:basedOn w:val="PaperBody"/>
    <w:rsid w:val="00895254"/>
    <w:pPr>
      <w:numPr>
        <w:numId w:val="1"/>
      </w:numPr>
    </w:pPr>
  </w:style>
  <w:style w:type="paragraph" w:customStyle="1" w:styleId="note2author">
    <w:name w:val="note2author"/>
    <w:basedOn w:val="PaperBody"/>
    <w:link w:val="note2authorChar"/>
    <w:qFormat/>
    <w:rsid w:val="00060DD9"/>
    <w:pPr>
      <w:shd w:val="clear" w:color="auto" w:fill="FFFF00"/>
    </w:pPr>
    <w:rPr>
      <w:rFonts w:ascii="Arial Narrow" w:hAnsi="Arial Narrow" w:cs="Arial"/>
    </w:rPr>
  </w:style>
  <w:style w:type="character" w:customStyle="1" w:styleId="PaperBodyChar">
    <w:name w:val="PaperBody Char"/>
    <w:link w:val="PaperBody"/>
    <w:rsid w:val="0010452F"/>
    <w:rPr>
      <w:rFonts w:ascii="Arial" w:hAnsi="Arial"/>
      <w:sz w:val="18"/>
    </w:rPr>
  </w:style>
  <w:style w:type="character" w:customStyle="1" w:styleId="note2authorChar">
    <w:name w:val="note2author Char"/>
    <w:link w:val="note2author"/>
    <w:rsid w:val="00060DD9"/>
    <w:rPr>
      <w:rFonts w:ascii="Arial Narrow" w:hAnsi="Arial Narrow" w:cs="Arial"/>
      <w:sz w:val="18"/>
      <w:shd w:val="clear" w:color="auto" w:fill="FFFF00"/>
    </w:rPr>
  </w:style>
  <w:style w:type="character" w:styleId="Hyperlink">
    <w:name w:val="Hyperlink"/>
    <w:uiPriority w:val="99"/>
    <w:rsid w:val="00A126A2"/>
    <w:rPr>
      <w:color w:val="0000FF"/>
      <w:u w:val="single"/>
    </w:rPr>
  </w:style>
  <w:style w:type="paragraph" w:styleId="Caption">
    <w:name w:val="caption"/>
    <w:basedOn w:val="Normal"/>
    <w:next w:val="PaperBody"/>
    <w:qFormat/>
    <w:rsid w:val="00C11B81"/>
    <w:pPr>
      <w:spacing w:before="60"/>
    </w:pPr>
    <w:rPr>
      <w:b/>
      <w:bCs/>
    </w:rPr>
  </w:style>
  <w:style w:type="paragraph" w:customStyle="1" w:styleId="Bullet1">
    <w:name w:val="Bullet 1"/>
    <w:basedOn w:val="PaperBody"/>
    <w:qFormat/>
    <w:rsid w:val="00124E40"/>
    <w:pPr>
      <w:numPr>
        <w:numId w:val="2"/>
      </w:numPr>
      <w:spacing w:before="20" w:after="0"/>
      <w:ind w:left="288" w:hanging="144"/>
    </w:pPr>
    <w:rPr>
      <w:rFonts w:cs="Arial"/>
    </w:rPr>
  </w:style>
  <w:style w:type="character" w:styleId="FollowedHyperlink">
    <w:name w:val="FollowedHyperlink"/>
    <w:rsid w:val="00243138"/>
    <w:rPr>
      <w:color w:val="800080"/>
      <w:u w:val="single"/>
    </w:rPr>
  </w:style>
  <w:style w:type="paragraph" w:customStyle="1" w:styleId="Heading10">
    <w:name w:val="Heading1"/>
    <w:basedOn w:val="PaperHeader1"/>
    <w:link w:val="Heading1Char0"/>
    <w:rsid w:val="00931670"/>
    <w:rPr>
      <w:rFonts w:ascii="Arial" w:hAnsi="Arial" w:cs="Arial"/>
    </w:rPr>
  </w:style>
  <w:style w:type="character" w:customStyle="1" w:styleId="Heading1Char">
    <w:name w:val="Heading 1 Char"/>
    <w:link w:val="Heading1"/>
    <w:rsid w:val="00D61D89"/>
    <w:rPr>
      <w:rFonts w:ascii="Arial" w:hAnsi="Arial" w:cs="Arial"/>
      <w:b/>
      <w:caps/>
      <w:sz w:val="22"/>
    </w:rPr>
  </w:style>
  <w:style w:type="character" w:customStyle="1" w:styleId="Style1Char">
    <w:name w:val="Style1 Char"/>
    <w:link w:val="Style1"/>
    <w:rsid w:val="00931670"/>
    <w:rPr>
      <w:rFonts w:ascii="Arial" w:hAnsi="Arial"/>
      <w:b/>
    </w:rPr>
  </w:style>
  <w:style w:type="character" w:customStyle="1" w:styleId="PaperHeader1Char">
    <w:name w:val="PaperHeader1 Char"/>
    <w:link w:val="PaperHeader1"/>
    <w:rsid w:val="00931670"/>
    <w:rPr>
      <w:rFonts w:ascii="Helvetica" w:hAnsi="Helvetica"/>
      <w:b/>
      <w:caps/>
      <w:sz w:val="22"/>
    </w:rPr>
  </w:style>
  <w:style w:type="character" w:customStyle="1" w:styleId="Heading1Char0">
    <w:name w:val="Heading1 Char"/>
    <w:link w:val="Heading10"/>
    <w:rsid w:val="00931670"/>
    <w:rPr>
      <w:rFonts w:ascii="Arial" w:hAnsi="Arial" w:cs="Arial"/>
      <w:b/>
      <w:caps/>
      <w:sz w:val="22"/>
    </w:rPr>
  </w:style>
  <w:style w:type="character" w:customStyle="1" w:styleId="Heading2Char">
    <w:name w:val="Heading 2 Char"/>
    <w:link w:val="Heading2"/>
    <w:rsid w:val="00432E20"/>
    <w:rPr>
      <w:rFonts w:ascii="Arial" w:hAnsi="Arial" w:cs="Arial"/>
      <w:b/>
      <w:caps/>
      <w:lang w:val="en-US" w:eastAsia="en-US" w:bidi="ar-SA"/>
    </w:rPr>
  </w:style>
  <w:style w:type="table" w:styleId="TableGrid">
    <w:name w:val="Table Grid"/>
    <w:basedOn w:val="TableNormal"/>
    <w:rsid w:val="00860F5F"/>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perNumber">
    <w:name w:val="PaperNumber"/>
    <w:basedOn w:val="PaperBody"/>
    <w:next w:val="PaperBody"/>
    <w:rsid w:val="00103796"/>
    <w:pPr>
      <w:spacing w:after="60"/>
      <w:jc w:val="center"/>
    </w:pPr>
    <w:rPr>
      <w:b/>
    </w:rPr>
  </w:style>
  <w:style w:type="paragraph" w:customStyle="1" w:styleId="StylePaperTitleArial12pt">
    <w:name w:val="Style PaperTitle + Arial 12 pt"/>
    <w:basedOn w:val="PaperTitle"/>
    <w:rsid w:val="000A39C5"/>
    <w:pPr>
      <w:spacing w:after="60"/>
    </w:pPr>
    <w:rPr>
      <w:rFonts w:ascii="Arial" w:hAnsi="Arial"/>
      <w:bCs/>
      <w:sz w:val="26"/>
    </w:rPr>
  </w:style>
  <w:style w:type="paragraph" w:customStyle="1" w:styleId="StylePaperAuthorArial12ptRight006">
    <w:name w:val="Style PaperAuthor + Arial 12 pt Right:  0.06&quot;"/>
    <w:basedOn w:val="PaperAuthor"/>
    <w:rsid w:val="00D90770"/>
    <w:pPr>
      <w:spacing w:after="360"/>
      <w:ind w:right="86"/>
    </w:pPr>
    <w:rPr>
      <w:rFonts w:ascii="Arial" w:hAnsi="Arial"/>
      <w:sz w:val="24"/>
    </w:rPr>
  </w:style>
  <w:style w:type="paragraph" w:styleId="TOCHeading">
    <w:name w:val="TOC Heading"/>
    <w:basedOn w:val="Heading1"/>
    <w:next w:val="Normal"/>
    <w:uiPriority w:val="39"/>
    <w:semiHidden/>
    <w:unhideWhenUsed/>
    <w:qFormat/>
    <w:rsid w:val="005C2A9F"/>
    <w:pPr>
      <w:keepLines/>
      <w:spacing w:before="480" w:after="0" w:line="276" w:lineRule="auto"/>
      <w:outlineLvl w:val="9"/>
    </w:pPr>
    <w:rPr>
      <w:rFonts w:ascii="Cambria" w:eastAsia="MS Gothic" w:hAnsi="Cambria" w:cs="Times New Roman"/>
      <w:bCs/>
      <w:caps w:val="0"/>
      <w:color w:val="365F91"/>
      <w:sz w:val="28"/>
      <w:szCs w:val="28"/>
      <w:lang w:eastAsia="ja-JP"/>
    </w:rPr>
  </w:style>
  <w:style w:type="paragraph" w:styleId="TOC1">
    <w:name w:val="toc 1"/>
    <w:basedOn w:val="Normal"/>
    <w:next w:val="Normal"/>
    <w:autoRedefine/>
    <w:uiPriority w:val="39"/>
    <w:rsid w:val="005C2A9F"/>
  </w:style>
  <w:style w:type="paragraph" w:styleId="TOC2">
    <w:name w:val="toc 2"/>
    <w:basedOn w:val="Normal"/>
    <w:next w:val="Normal"/>
    <w:autoRedefine/>
    <w:uiPriority w:val="39"/>
    <w:rsid w:val="005C2A9F"/>
    <w:pPr>
      <w:ind w:left="180"/>
    </w:pPr>
  </w:style>
  <w:style w:type="paragraph" w:styleId="TOC3">
    <w:name w:val="toc 3"/>
    <w:basedOn w:val="Normal"/>
    <w:next w:val="Normal"/>
    <w:autoRedefine/>
    <w:uiPriority w:val="39"/>
    <w:rsid w:val="005C2A9F"/>
    <w:pPr>
      <w:ind w:left="360"/>
    </w:pPr>
  </w:style>
  <w:style w:type="paragraph" w:styleId="BodyTextIndent">
    <w:name w:val="Body Text Indent"/>
    <w:basedOn w:val="Normal"/>
    <w:link w:val="BodyTextIndentChar"/>
    <w:rsid w:val="00D77C73"/>
    <w:pPr>
      <w:ind w:left="360"/>
    </w:pPr>
  </w:style>
  <w:style w:type="character" w:customStyle="1" w:styleId="BodyTextIndentChar">
    <w:name w:val="Body Text Indent Char"/>
    <w:link w:val="BodyTextIndent"/>
    <w:rsid w:val="00D77C73"/>
    <w:rPr>
      <w:rFonts w:ascii="Arial" w:hAnsi="Arial"/>
      <w:sz w:val="18"/>
    </w:rPr>
  </w:style>
  <w:style w:type="paragraph" w:styleId="BodyText">
    <w:name w:val="Body Text"/>
    <w:basedOn w:val="Normal"/>
    <w:link w:val="BodyTextChar"/>
    <w:rsid w:val="00D77C73"/>
  </w:style>
  <w:style w:type="character" w:customStyle="1" w:styleId="BodyTextChar">
    <w:name w:val="Body Text Char"/>
    <w:link w:val="BodyText"/>
    <w:rsid w:val="00D77C73"/>
    <w:rPr>
      <w:rFonts w:ascii="Arial" w:hAnsi="Arial"/>
      <w:sz w:val="18"/>
    </w:rPr>
  </w:style>
  <w:style w:type="paragraph" w:styleId="BodyTextFirstIndent">
    <w:name w:val="Body Text First Indent"/>
    <w:basedOn w:val="BodyText"/>
    <w:link w:val="BodyTextFirstIndentChar"/>
    <w:rsid w:val="00D77C73"/>
    <w:pPr>
      <w:ind w:firstLine="210"/>
    </w:pPr>
  </w:style>
  <w:style w:type="character" w:customStyle="1" w:styleId="BodyTextFirstIndentChar">
    <w:name w:val="Body Text First Indent Char"/>
    <w:basedOn w:val="BodyTextChar"/>
    <w:link w:val="BodyTextFirstIndent"/>
    <w:rsid w:val="00D77C73"/>
    <w:rPr>
      <w:rFonts w:ascii="Arial" w:hAnsi="Arial"/>
      <w:sz w:val="18"/>
    </w:rPr>
  </w:style>
  <w:style w:type="character" w:styleId="Strong">
    <w:name w:val="Strong"/>
    <w:basedOn w:val="DefaultParagraphFont"/>
    <w:qFormat/>
    <w:rsid w:val="00FE0AA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31D1"/>
    <w:pPr>
      <w:widowControl w:val="0"/>
      <w:spacing w:after="120"/>
    </w:pPr>
    <w:rPr>
      <w:rFonts w:ascii="Arial" w:hAnsi="Arial"/>
      <w:sz w:val="18"/>
      <w:lang w:val="en-US"/>
    </w:rPr>
  </w:style>
  <w:style w:type="paragraph" w:styleId="Heading1">
    <w:name w:val="heading 1"/>
    <w:basedOn w:val="PaperHeader1"/>
    <w:next w:val="Normal"/>
    <w:link w:val="Heading1Char"/>
    <w:qFormat/>
    <w:rsid w:val="00D61D89"/>
    <w:pPr>
      <w:outlineLvl w:val="0"/>
    </w:pPr>
    <w:rPr>
      <w:rFonts w:ascii="Arial" w:hAnsi="Arial" w:cs="Arial"/>
    </w:rPr>
  </w:style>
  <w:style w:type="paragraph" w:styleId="Heading2">
    <w:name w:val="heading 2"/>
    <w:basedOn w:val="PaperHeader2"/>
    <w:next w:val="Normal"/>
    <w:link w:val="Heading2Char"/>
    <w:qFormat/>
    <w:rsid w:val="00432E20"/>
    <w:pPr>
      <w:spacing w:before="180"/>
      <w:outlineLvl w:val="1"/>
    </w:pPr>
    <w:rPr>
      <w:rFonts w:ascii="Arial" w:hAnsi="Arial" w:cs="Arial"/>
    </w:rPr>
  </w:style>
  <w:style w:type="paragraph" w:styleId="Heading3">
    <w:name w:val="heading 3"/>
    <w:basedOn w:val="Normal"/>
    <w:next w:val="Normal"/>
    <w:qFormat/>
    <w:rsid w:val="00432E20"/>
    <w:pPr>
      <w:keepNext/>
      <w:spacing w:before="180"/>
      <w:outlineLvl w:val="2"/>
    </w:pPr>
    <w:rPr>
      <w:rFonts w:cs="Arial"/>
      <w:b/>
      <w:bCs/>
      <w:szCs w:val="26"/>
    </w:rPr>
  </w:style>
  <w:style w:type="paragraph" w:styleId="Heading4">
    <w:name w:val="heading 4"/>
    <w:basedOn w:val="Normal"/>
    <w:next w:val="Normal"/>
    <w:qFormat/>
    <w:rsid w:val="001543A6"/>
    <w:pPr>
      <w:keepNext/>
      <w:spacing w:before="120"/>
      <w:outlineLvl w:val="3"/>
    </w:pPr>
    <w:rPr>
      <w:b/>
      <w:bCs/>
      <w:i/>
      <w:szCs w:val="28"/>
    </w:rPr>
  </w:style>
  <w:style w:type="paragraph" w:styleId="Heading8">
    <w:name w:val="heading 8"/>
    <w:basedOn w:val="Normal"/>
    <w:next w:val="Normal"/>
    <w:qFormat/>
    <w:rsid w:val="00432E20"/>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D22B8"/>
    <w:pPr>
      <w:tabs>
        <w:tab w:val="center" w:pos="4320"/>
        <w:tab w:val="right" w:pos="8640"/>
      </w:tabs>
    </w:pPr>
    <w:rPr>
      <w:rFonts w:ascii="Arial Narrow" w:hAnsi="Arial Narrow"/>
    </w:rPr>
  </w:style>
  <w:style w:type="paragraph" w:customStyle="1" w:styleId="PaperTitle">
    <w:name w:val="PaperTitle"/>
    <w:basedOn w:val="Normal"/>
    <w:rsid w:val="00CA4B04"/>
    <w:pPr>
      <w:spacing w:before="100"/>
      <w:jc w:val="center"/>
    </w:pPr>
    <w:rPr>
      <w:rFonts w:ascii="Helvetica" w:hAnsi="Helvetica"/>
      <w:b/>
      <w:sz w:val="22"/>
    </w:rPr>
  </w:style>
  <w:style w:type="paragraph" w:customStyle="1" w:styleId="PaperAuthor">
    <w:name w:val="PaperAuthor"/>
    <w:basedOn w:val="Normal"/>
    <w:next w:val="PaperBody"/>
    <w:rsid w:val="00CA4B04"/>
    <w:pPr>
      <w:spacing w:before="20"/>
      <w:jc w:val="center"/>
    </w:pPr>
    <w:rPr>
      <w:rFonts w:ascii="Helvetica" w:hAnsi="Helvetica"/>
      <w:sz w:val="22"/>
    </w:rPr>
  </w:style>
  <w:style w:type="paragraph" w:customStyle="1" w:styleId="Style1">
    <w:name w:val="Style1"/>
    <w:basedOn w:val="Normal"/>
    <w:link w:val="Style1Char"/>
    <w:rsid w:val="00CA4B04"/>
    <w:pPr>
      <w:spacing w:before="40"/>
    </w:pPr>
    <w:rPr>
      <w:b/>
    </w:rPr>
  </w:style>
  <w:style w:type="paragraph" w:customStyle="1" w:styleId="PaperHeader1">
    <w:name w:val="PaperHeader1"/>
    <w:basedOn w:val="Style1"/>
    <w:link w:val="PaperHeader1Char"/>
    <w:rsid w:val="00895254"/>
    <w:pPr>
      <w:keepNext/>
      <w:widowControl/>
      <w:spacing w:before="240"/>
    </w:pPr>
    <w:rPr>
      <w:rFonts w:ascii="Helvetica" w:hAnsi="Helvetica"/>
      <w:caps/>
      <w:sz w:val="22"/>
    </w:rPr>
  </w:style>
  <w:style w:type="paragraph" w:customStyle="1" w:styleId="PaperBody">
    <w:name w:val="PaperBody"/>
    <w:basedOn w:val="Normal"/>
    <w:link w:val="PaperBodyChar"/>
    <w:qFormat/>
    <w:rsid w:val="00895254"/>
    <w:pPr>
      <w:widowControl/>
    </w:pPr>
  </w:style>
  <w:style w:type="paragraph" w:customStyle="1" w:styleId="PaperHeader2">
    <w:name w:val="PaperHeader2"/>
    <w:basedOn w:val="PaperHeader1"/>
    <w:rsid w:val="00A126A2"/>
    <w:pPr>
      <w:spacing w:before="120"/>
    </w:pPr>
    <w:rPr>
      <w:sz w:val="20"/>
    </w:rPr>
  </w:style>
  <w:style w:type="paragraph" w:styleId="Footer">
    <w:name w:val="footer"/>
    <w:basedOn w:val="Normal"/>
    <w:rsid w:val="00CA4B04"/>
    <w:pPr>
      <w:tabs>
        <w:tab w:val="center" w:pos="4320"/>
        <w:tab w:val="right" w:pos="8640"/>
      </w:tabs>
    </w:pPr>
  </w:style>
  <w:style w:type="character" w:styleId="PageNumber">
    <w:name w:val="page number"/>
    <w:rsid w:val="008D22B8"/>
    <w:rPr>
      <w:rFonts w:ascii="Arial" w:hAnsi="Arial"/>
      <w:sz w:val="18"/>
    </w:rPr>
  </w:style>
  <w:style w:type="character" w:styleId="Emphasis">
    <w:name w:val="Emphasis"/>
    <w:qFormat/>
    <w:rsid w:val="00CA4B04"/>
    <w:rPr>
      <w:i/>
      <w:sz w:val="20"/>
    </w:rPr>
  </w:style>
  <w:style w:type="paragraph" w:customStyle="1" w:styleId="PaperSourceCode">
    <w:name w:val="PaperSourceCode"/>
    <w:basedOn w:val="PaperBody"/>
    <w:qFormat/>
    <w:rsid w:val="00895254"/>
    <w:pPr>
      <w:spacing w:after="0"/>
      <w:ind w:left="288"/>
    </w:pPr>
    <w:rPr>
      <w:rFonts w:ascii="Courier New" w:hAnsi="Courier New"/>
    </w:rPr>
  </w:style>
  <w:style w:type="paragraph" w:styleId="BalloonText">
    <w:name w:val="Balloon Text"/>
    <w:basedOn w:val="Normal"/>
    <w:semiHidden/>
    <w:rsid w:val="00AD4AAB"/>
    <w:rPr>
      <w:rFonts w:ascii="Tahoma" w:hAnsi="Tahoma" w:cs="Tahoma"/>
      <w:sz w:val="16"/>
      <w:szCs w:val="16"/>
    </w:rPr>
  </w:style>
  <w:style w:type="paragraph" w:customStyle="1" w:styleId="AddressBlock">
    <w:name w:val="AddressBlock"/>
    <w:basedOn w:val="PaperBody"/>
    <w:rsid w:val="00895254"/>
    <w:pPr>
      <w:spacing w:after="0"/>
      <w:ind w:left="432"/>
    </w:pPr>
  </w:style>
  <w:style w:type="character" w:styleId="CommentReference">
    <w:name w:val="annotation reference"/>
    <w:semiHidden/>
    <w:rsid w:val="00AD4AAB"/>
    <w:rPr>
      <w:sz w:val="16"/>
      <w:szCs w:val="16"/>
    </w:rPr>
  </w:style>
  <w:style w:type="paragraph" w:styleId="CommentText">
    <w:name w:val="annotation text"/>
    <w:basedOn w:val="Normal"/>
    <w:semiHidden/>
    <w:rsid w:val="00AD4AAB"/>
    <w:rPr>
      <w:rFonts w:ascii="Tahoma" w:hAnsi="Tahoma"/>
    </w:rPr>
  </w:style>
  <w:style w:type="paragraph" w:styleId="CommentSubject">
    <w:name w:val="annotation subject"/>
    <w:basedOn w:val="CommentText"/>
    <w:next w:val="CommentText"/>
    <w:semiHidden/>
    <w:rsid w:val="00AD4AAB"/>
    <w:rPr>
      <w:b/>
      <w:bCs/>
    </w:rPr>
  </w:style>
  <w:style w:type="paragraph" w:styleId="ListNumber">
    <w:name w:val="List Number"/>
    <w:basedOn w:val="PaperBody"/>
    <w:rsid w:val="002702EE"/>
    <w:pPr>
      <w:numPr>
        <w:numId w:val="3"/>
      </w:numPr>
    </w:pPr>
  </w:style>
  <w:style w:type="paragraph" w:styleId="ListBullet">
    <w:name w:val="List Bullet"/>
    <w:basedOn w:val="PaperBody"/>
    <w:rsid w:val="00895254"/>
    <w:pPr>
      <w:numPr>
        <w:numId w:val="1"/>
      </w:numPr>
    </w:pPr>
  </w:style>
  <w:style w:type="paragraph" w:customStyle="1" w:styleId="note2author">
    <w:name w:val="note2author"/>
    <w:basedOn w:val="PaperBody"/>
    <w:link w:val="note2authorChar"/>
    <w:qFormat/>
    <w:rsid w:val="00060DD9"/>
    <w:pPr>
      <w:shd w:val="clear" w:color="auto" w:fill="FFFF00"/>
    </w:pPr>
    <w:rPr>
      <w:rFonts w:ascii="Arial Narrow" w:hAnsi="Arial Narrow" w:cs="Arial"/>
    </w:rPr>
  </w:style>
  <w:style w:type="character" w:customStyle="1" w:styleId="PaperBodyChar">
    <w:name w:val="PaperBody Char"/>
    <w:link w:val="PaperBody"/>
    <w:rsid w:val="0010452F"/>
    <w:rPr>
      <w:rFonts w:ascii="Arial" w:hAnsi="Arial"/>
      <w:sz w:val="18"/>
    </w:rPr>
  </w:style>
  <w:style w:type="character" w:customStyle="1" w:styleId="note2authorChar">
    <w:name w:val="note2author Char"/>
    <w:link w:val="note2author"/>
    <w:rsid w:val="00060DD9"/>
    <w:rPr>
      <w:rFonts w:ascii="Arial Narrow" w:hAnsi="Arial Narrow" w:cs="Arial"/>
      <w:sz w:val="18"/>
      <w:shd w:val="clear" w:color="auto" w:fill="FFFF00"/>
    </w:rPr>
  </w:style>
  <w:style w:type="character" w:styleId="Hyperlink">
    <w:name w:val="Hyperlink"/>
    <w:uiPriority w:val="99"/>
    <w:rsid w:val="00A126A2"/>
    <w:rPr>
      <w:color w:val="0000FF"/>
      <w:u w:val="single"/>
    </w:rPr>
  </w:style>
  <w:style w:type="paragraph" w:styleId="Caption">
    <w:name w:val="caption"/>
    <w:basedOn w:val="Normal"/>
    <w:next w:val="PaperBody"/>
    <w:qFormat/>
    <w:rsid w:val="00C11B81"/>
    <w:pPr>
      <w:spacing w:before="60"/>
    </w:pPr>
    <w:rPr>
      <w:b/>
      <w:bCs/>
    </w:rPr>
  </w:style>
  <w:style w:type="paragraph" w:customStyle="1" w:styleId="Bullet1">
    <w:name w:val="Bullet 1"/>
    <w:basedOn w:val="PaperBody"/>
    <w:qFormat/>
    <w:rsid w:val="00124E40"/>
    <w:pPr>
      <w:numPr>
        <w:numId w:val="2"/>
      </w:numPr>
      <w:spacing w:before="20" w:after="0"/>
      <w:ind w:left="288" w:hanging="144"/>
    </w:pPr>
    <w:rPr>
      <w:rFonts w:cs="Arial"/>
    </w:rPr>
  </w:style>
  <w:style w:type="character" w:styleId="FollowedHyperlink">
    <w:name w:val="FollowedHyperlink"/>
    <w:rsid w:val="00243138"/>
    <w:rPr>
      <w:color w:val="800080"/>
      <w:u w:val="single"/>
    </w:rPr>
  </w:style>
  <w:style w:type="paragraph" w:customStyle="1" w:styleId="Heading10">
    <w:name w:val="Heading1"/>
    <w:basedOn w:val="PaperHeader1"/>
    <w:link w:val="Heading1Char0"/>
    <w:rsid w:val="00931670"/>
    <w:rPr>
      <w:rFonts w:ascii="Arial" w:hAnsi="Arial" w:cs="Arial"/>
    </w:rPr>
  </w:style>
  <w:style w:type="character" w:customStyle="1" w:styleId="Heading1Char">
    <w:name w:val="Heading 1 Char"/>
    <w:link w:val="Heading1"/>
    <w:rsid w:val="00D61D89"/>
    <w:rPr>
      <w:rFonts w:ascii="Arial" w:hAnsi="Arial" w:cs="Arial"/>
      <w:b/>
      <w:caps/>
      <w:sz w:val="22"/>
    </w:rPr>
  </w:style>
  <w:style w:type="character" w:customStyle="1" w:styleId="Style1Char">
    <w:name w:val="Style1 Char"/>
    <w:link w:val="Style1"/>
    <w:rsid w:val="00931670"/>
    <w:rPr>
      <w:rFonts w:ascii="Arial" w:hAnsi="Arial"/>
      <w:b/>
    </w:rPr>
  </w:style>
  <w:style w:type="character" w:customStyle="1" w:styleId="PaperHeader1Char">
    <w:name w:val="PaperHeader1 Char"/>
    <w:link w:val="PaperHeader1"/>
    <w:rsid w:val="00931670"/>
    <w:rPr>
      <w:rFonts w:ascii="Helvetica" w:hAnsi="Helvetica"/>
      <w:b/>
      <w:caps/>
      <w:sz w:val="22"/>
    </w:rPr>
  </w:style>
  <w:style w:type="character" w:customStyle="1" w:styleId="Heading1Char0">
    <w:name w:val="Heading1 Char"/>
    <w:link w:val="Heading10"/>
    <w:rsid w:val="00931670"/>
    <w:rPr>
      <w:rFonts w:ascii="Arial" w:hAnsi="Arial" w:cs="Arial"/>
      <w:b/>
      <w:caps/>
      <w:sz w:val="22"/>
    </w:rPr>
  </w:style>
  <w:style w:type="character" w:customStyle="1" w:styleId="Heading2Char">
    <w:name w:val="Heading 2 Char"/>
    <w:link w:val="Heading2"/>
    <w:rsid w:val="00432E20"/>
    <w:rPr>
      <w:rFonts w:ascii="Arial" w:hAnsi="Arial" w:cs="Arial"/>
      <w:b/>
      <w:caps/>
      <w:lang w:val="en-US" w:eastAsia="en-US" w:bidi="ar-SA"/>
    </w:rPr>
  </w:style>
  <w:style w:type="table" w:styleId="TableGrid">
    <w:name w:val="Table Grid"/>
    <w:basedOn w:val="TableNormal"/>
    <w:rsid w:val="00860F5F"/>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perNumber">
    <w:name w:val="PaperNumber"/>
    <w:basedOn w:val="PaperBody"/>
    <w:next w:val="PaperBody"/>
    <w:rsid w:val="00103796"/>
    <w:pPr>
      <w:spacing w:after="60"/>
      <w:jc w:val="center"/>
    </w:pPr>
    <w:rPr>
      <w:b/>
    </w:rPr>
  </w:style>
  <w:style w:type="paragraph" w:customStyle="1" w:styleId="StylePaperTitleArial12pt">
    <w:name w:val="Style PaperTitle + Arial 12 pt"/>
    <w:basedOn w:val="PaperTitle"/>
    <w:rsid w:val="000A39C5"/>
    <w:pPr>
      <w:spacing w:after="60"/>
    </w:pPr>
    <w:rPr>
      <w:rFonts w:ascii="Arial" w:hAnsi="Arial"/>
      <w:bCs/>
      <w:sz w:val="26"/>
    </w:rPr>
  </w:style>
  <w:style w:type="paragraph" w:customStyle="1" w:styleId="StylePaperAuthorArial12ptRight006">
    <w:name w:val="Style PaperAuthor + Arial 12 pt Right:  0.06&quot;"/>
    <w:basedOn w:val="PaperAuthor"/>
    <w:rsid w:val="00D90770"/>
    <w:pPr>
      <w:spacing w:after="360"/>
      <w:ind w:right="86"/>
    </w:pPr>
    <w:rPr>
      <w:rFonts w:ascii="Arial" w:hAnsi="Arial"/>
      <w:sz w:val="24"/>
    </w:rPr>
  </w:style>
  <w:style w:type="paragraph" w:styleId="TOCHeading">
    <w:name w:val="TOC Heading"/>
    <w:basedOn w:val="Heading1"/>
    <w:next w:val="Normal"/>
    <w:uiPriority w:val="39"/>
    <w:semiHidden/>
    <w:unhideWhenUsed/>
    <w:qFormat/>
    <w:rsid w:val="005C2A9F"/>
    <w:pPr>
      <w:keepLines/>
      <w:spacing w:before="480" w:after="0" w:line="276" w:lineRule="auto"/>
      <w:outlineLvl w:val="9"/>
    </w:pPr>
    <w:rPr>
      <w:rFonts w:ascii="Cambria" w:eastAsia="MS Gothic" w:hAnsi="Cambria" w:cs="Times New Roman"/>
      <w:bCs/>
      <w:caps w:val="0"/>
      <w:color w:val="365F91"/>
      <w:sz w:val="28"/>
      <w:szCs w:val="28"/>
      <w:lang w:eastAsia="ja-JP"/>
    </w:rPr>
  </w:style>
  <w:style w:type="paragraph" w:styleId="TOC1">
    <w:name w:val="toc 1"/>
    <w:basedOn w:val="Normal"/>
    <w:next w:val="Normal"/>
    <w:autoRedefine/>
    <w:uiPriority w:val="39"/>
    <w:rsid w:val="005C2A9F"/>
  </w:style>
  <w:style w:type="paragraph" w:styleId="TOC2">
    <w:name w:val="toc 2"/>
    <w:basedOn w:val="Normal"/>
    <w:next w:val="Normal"/>
    <w:autoRedefine/>
    <w:uiPriority w:val="39"/>
    <w:rsid w:val="005C2A9F"/>
    <w:pPr>
      <w:ind w:left="180"/>
    </w:pPr>
  </w:style>
  <w:style w:type="paragraph" w:styleId="TOC3">
    <w:name w:val="toc 3"/>
    <w:basedOn w:val="Normal"/>
    <w:next w:val="Normal"/>
    <w:autoRedefine/>
    <w:uiPriority w:val="39"/>
    <w:rsid w:val="005C2A9F"/>
    <w:pPr>
      <w:ind w:left="360"/>
    </w:pPr>
  </w:style>
  <w:style w:type="paragraph" w:styleId="BodyTextIndent">
    <w:name w:val="Body Text Indent"/>
    <w:basedOn w:val="Normal"/>
    <w:link w:val="BodyTextIndentChar"/>
    <w:rsid w:val="00D77C73"/>
    <w:pPr>
      <w:ind w:left="360"/>
    </w:pPr>
  </w:style>
  <w:style w:type="character" w:customStyle="1" w:styleId="BodyTextIndentChar">
    <w:name w:val="Body Text Indent Char"/>
    <w:link w:val="BodyTextIndent"/>
    <w:rsid w:val="00D77C73"/>
    <w:rPr>
      <w:rFonts w:ascii="Arial" w:hAnsi="Arial"/>
      <w:sz w:val="18"/>
    </w:rPr>
  </w:style>
  <w:style w:type="paragraph" w:styleId="BodyText">
    <w:name w:val="Body Text"/>
    <w:basedOn w:val="Normal"/>
    <w:link w:val="BodyTextChar"/>
    <w:rsid w:val="00D77C73"/>
  </w:style>
  <w:style w:type="character" w:customStyle="1" w:styleId="BodyTextChar">
    <w:name w:val="Body Text Char"/>
    <w:link w:val="BodyText"/>
    <w:rsid w:val="00D77C73"/>
    <w:rPr>
      <w:rFonts w:ascii="Arial" w:hAnsi="Arial"/>
      <w:sz w:val="18"/>
    </w:rPr>
  </w:style>
  <w:style w:type="paragraph" w:styleId="BodyTextFirstIndent">
    <w:name w:val="Body Text First Indent"/>
    <w:basedOn w:val="BodyText"/>
    <w:link w:val="BodyTextFirstIndentChar"/>
    <w:rsid w:val="00D77C73"/>
    <w:pPr>
      <w:ind w:firstLine="210"/>
    </w:pPr>
  </w:style>
  <w:style w:type="character" w:customStyle="1" w:styleId="BodyTextFirstIndentChar">
    <w:name w:val="Body Text First Indent Char"/>
    <w:basedOn w:val="BodyTextChar"/>
    <w:link w:val="BodyTextFirstIndent"/>
    <w:rsid w:val="00D77C73"/>
    <w:rPr>
      <w:rFonts w:ascii="Arial" w:hAnsi="Arial"/>
      <w:sz w:val="18"/>
    </w:rPr>
  </w:style>
  <w:style w:type="character" w:styleId="Strong">
    <w:name w:val="Strong"/>
    <w:basedOn w:val="DefaultParagraphFont"/>
    <w:qFormat/>
    <w:rsid w:val="00FE0A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maani.us/xml_charts/index.php"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ncha.com/" TargetMode="External"/><Relationship Id="rId10" Type="http://schemas.openxmlformats.org/officeDocument/2006/relationships/hyperlink" Target="http://www.sencha.com/products/extjs/exampl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hil:Documents:SAS:Global%20Forum:SGF_PaperTemplate_20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D5D2B-7FE5-DD40-8C3B-E53C448FA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SGF_PaperTemplate_2011.dot</Template>
  <TotalTime>229</TotalTime>
  <Pages>27</Pages>
  <Words>11757</Words>
  <Characters>67018</Characters>
  <Application>Microsoft Macintosh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Paper Template</vt:lpstr>
    </vt:vector>
  </TitlesOfParts>
  <Company>AIMS Co.</Company>
  <LinksUpToDate>false</LinksUpToDate>
  <CharactersWithSpaces>78618</CharactersWithSpaces>
  <SharedDoc>false</SharedDoc>
  <HLinks>
    <vt:vector size="24" baseType="variant">
      <vt:variant>
        <vt:i4>3670066</vt:i4>
      </vt:variant>
      <vt:variant>
        <vt:i4>47</vt:i4>
      </vt:variant>
      <vt:variant>
        <vt:i4>0</vt:i4>
      </vt:variant>
      <vt:variant>
        <vt:i4>5</vt:i4>
      </vt:variant>
      <vt:variant>
        <vt:lpwstr>http://support.sas.com/resources/papers/proceedings09/TOC.html</vt:lpwstr>
      </vt:variant>
      <vt:variant>
        <vt:lpwstr/>
      </vt:variant>
      <vt:variant>
        <vt:i4>3735669</vt:i4>
      </vt:variant>
      <vt:variant>
        <vt:i4>44</vt:i4>
      </vt:variant>
      <vt:variant>
        <vt:i4>0</vt:i4>
      </vt:variant>
      <vt:variant>
        <vt:i4>5</vt:i4>
      </vt:variant>
      <vt:variant>
        <vt:lpwstr>http://pubs.amstat.org/page/styleguide</vt:lpwstr>
      </vt:variant>
      <vt:variant>
        <vt:lpwstr/>
      </vt:variant>
      <vt:variant>
        <vt:i4>6029404</vt:i4>
      </vt:variant>
      <vt:variant>
        <vt:i4>41</vt:i4>
      </vt:variant>
      <vt:variant>
        <vt:i4>0</vt:i4>
      </vt:variant>
      <vt:variant>
        <vt:i4>5</vt:i4>
      </vt:variant>
      <vt:variant>
        <vt:lpwstr>http://www.apastyle.org/manual/index.aspx</vt:lpwstr>
      </vt:variant>
      <vt:variant>
        <vt:lpwstr/>
      </vt:variant>
      <vt:variant>
        <vt:i4>7798885</vt:i4>
      </vt:variant>
      <vt:variant>
        <vt:i4>0</vt:i4>
      </vt:variant>
      <vt:variant>
        <vt:i4>0</vt:i4>
      </vt:variant>
      <vt:variant>
        <vt:i4>5</vt:i4>
      </vt:variant>
      <vt:variant>
        <vt:lpwstr>http://sgf2011.confnav.com/sgf2011/web/sessions/search.html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dc:title>
  <dc:subject>SUGI/Regional User Group paper template</dc:subject>
  <dc:creator>Philip Mason</dc:creator>
  <cp:keywords/>
  <dc:description/>
  <cp:lastModifiedBy>Philip Mason</cp:lastModifiedBy>
  <cp:revision>5</cp:revision>
  <cp:lastPrinted>2010-09-30T14:18:00Z</cp:lastPrinted>
  <dcterms:created xsi:type="dcterms:W3CDTF">2011-02-27T20:54:00Z</dcterms:created>
  <dcterms:modified xsi:type="dcterms:W3CDTF">2011-03-03T20:51:00Z</dcterms:modified>
</cp:coreProperties>
</file>